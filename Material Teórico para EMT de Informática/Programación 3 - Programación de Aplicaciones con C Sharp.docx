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b/>
          <w:bCs/>
          <w:color w:val="FFFFFF" w:themeColor="background1"/>
          <w:sz w:val="48"/>
          <w:szCs w:val="48"/>
        </w:rPr>
        <w:id w:val="237827563"/>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XSpec="center" w:tblpYSpec="bottom"/>
            <w:tblW w:w="3000" w:type="pct"/>
            <w:jc w:val="center"/>
            <w:shd w:val="clear" w:color="auto" w:fill="33CC33"/>
            <w:tblLook w:val="04A0" w:firstRow="1" w:lastRow="0" w:firstColumn="1" w:lastColumn="0" w:noHBand="0" w:noVBand="1"/>
          </w:tblPr>
          <w:tblGrid>
            <w:gridCol w:w="6463"/>
          </w:tblGrid>
          <w:tr w:rsidR="00FA6C4C" w:rsidRPr="007A1872" w:rsidTr="00FC69DD">
            <w:trPr>
              <w:jc w:val="center"/>
            </w:trPr>
            <w:sdt>
              <w:sdtPr>
                <w:rPr>
                  <w:rFonts w:asciiTheme="majorHAnsi" w:eastAsiaTheme="majorEastAsia" w:hAnsiTheme="majorHAnsi" w:cstheme="majorBidi"/>
                  <w:b/>
                  <w:bCs/>
                  <w:color w:val="FFFFFF" w:themeColor="background1"/>
                  <w:sz w:val="48"/>
                  <w:szCs w:val="48"/>
                </w:rPr>
                <w:alias w:val="Título"/>
                <w:id w:val="703864190"/>
                <w:dataBinding w:prefixMappings="xmlns:ns0='http://schemas.openxmlformats.org/package/2006/metadata/core-properties' xmlns:ns1='http://purl.org/dc/elements/1.1/'" w:xpath="/ns0:coreProperties[1]/ns1:title[1]" w:storeItemID="{6C3C8BC8-F283-45AE-878A-BAB7291924A1}"/>
                <w:text/>
              </w:sdtPr>
              <w:sdtContent>
                <w:tc>
                  <w:tcPr>
                    <w:tcW w:w="5746" w:type="dxa"/>
                    <w:shd w:val="clear" w:color="auto" w:fill="33CC33"/>
                  </w:tcPr>
                  <w:p w:rsidR="00FA6C4C" w:rsidRPr="007A1872" w:rsidRDefault="00FA6C4C" w:rsidP="00FC69DD">
                    <w:pPr>
                      <w:pStyle w:val="Sinespaciado"/>
                      <w:jc w:val="center"/>
                      <w:rPr>
                        <w:rFonts w:asciiTheme="majorHAnsi" w:eastAsiaTheme="majorEastAsia" w:hAnsiTheme="majorHAnsi" w:cstheme="majorBidi"/>
                        <w:b/>
                        <w:bCs/>
                        <w:color w:val="FFFFFF" w:themeColor="background1"/>
                        <w:sz w:val="48"/>
                        <w:szCs w:val="48"/>
                      </w:rPr>
                    </w:pPr>
                    <w:r w:rsidRPr="007A1872">
                      <w:rPr>
                        <w:rFonts w:asciiTheme="majorHAnsi" w:eastAsiaTheme="majorEastAsia" w:hAnsiTheme="majorHAnsi" w:cstheme="majorBidi"/>
                        <w:b/>
                        <w:bCs/>
                        <w:color w:val="FFFFFF" w:themeColor="background1"/>
                        <w:sz w:val="48"/>
                        <w:szCs w:val="48"/>
                      </w:rPr>
                      <w:t xml:space="preserve">Programación </w:t>
                    </w:r>
                    <w:r w:rsidR="00FC69DD">
                      <w:rPr>
                        <w:rFonts w:asciiTheme="majorHAnsi" w:eastAsiaTheme="majorEastAsia" w:hAnsiTheme="majorHAnsi" w:cstheme="majorBidi"/>
                        <w:b/>
                        <w:bCs/>
                        <w:color w:val="FFFFFF" w:themeColor="background1"/>
                        <w:sz w:val="48"/>
                        <w:szCs w:val="48"/>
                      </w:rPr>
                      <w:t>de Aplicaciones</w:t>
                    </w:r>
                    <w:r w:rsidRPr="007A1872">
                      <w:rPr>
                        <w:rFonts w:asciiTheme="majorHAnsi" w:eastAsiaTheme="majorEastAsia" w:hAnsiTheme="majorHAnsi" w:cstheme="majorBidi"/>
                        <w:b/>
                        <w:bCs/>
                        <w:color w:val="FFFFFF" w:themeColor="background1"/>
                        <w:sz w:val="48"/>
                        <w:szCs w:val="48"/>
                      </w:rPr>
                      <w:t xml:space="preserve"> con </w:t>
                    </w:r>
                    <w:r w:rsidR="00FC69DD">
                      <w:rPr>
                        <w:rFonts w:asciiTheme="majorHAnsi" w:eastAsiaTheme="majorEastAsia" w:hAnsiTheme="majorHAnsi" w:cstheme="majorBidi"/>
                        <w:b/>
                        <w:bCs/>
                        <w:color w:val="FFFFFF" w:themeColor="background1"/>
                        <w:sz w:val="48"/>
                        <w:szCs w:val="48"/>
                      </w:rPr>
                      <w:t>C#</w:t>
                    </w:r>
                  </w:p>
                </w:tc>
              </w:sdtContent>
            </w:sdt>
          </w:tr>
          <w:tr w:rsidR="00FA6C4C" w:rsidRPr="007A1872" w:rsidTr="00FC69DD">
            <w:trPr>
              <w:jc w:val="center"/>
            </w:trPr>
            <w:tc>
              <w:tcPr>
                <w:tcW w:w="5746" w:type="dxa"/>
                <w:shd w:val="clear" w:color="auto" w:fill="33CC33"/>
              </w:tcPr>
              <w:p w:rsidR="00FA6C4C" w:rsidRPr="007A1872" w:rsidRDefault="00FC69DD" w:rsidP="00FC69DD">
                <w:pPr>
                  <w:pStyle w:val="Sinespaciado"/>
                  <w:jc w:val="center"/>
                  <w:rPr>
                    <w:color w:val="FFFFFF" w:themeColor="background1"/>
                    <w:sz w:val="28"/>
                    <w:szCs w:val="28"/>
                  </w:rPr>
                </w:pPr>
                <w:r>
                  <w:rPr>
                    <w:color w:val="FFFFFF" w:themeColor="background1"/>
                    <w:sz w:val="28"/>
                    <w:szCs w:val="28"/>
                  </w:rPr>
                  <w:t>Para 3</w:t>
                </w:r>
                <w:r w:rsidR="00A348F0" w:rsidRPr="007A1872">
                  <w:rPr>
                    <w:color w:val="FFFFFF" w:themeColor="background1"/>
                    <w:sz w:val="28"/>
                    <w:szCs w:val="28"/>
                  </w:rPr>
                  <w:t>° año de EMT de Informática de UTU/CETP</w:t>
                </w:r>
              </w:p>
            </w:tc>
          </w:tr>
          <w:tr w:rsidR="00FA6C4C" w:rsidRPr="007A1872" w:rsidTr="00FC69DD">
            <w:trPr>
              <w:jc w:val="center"/>
            </w:trPr>
            <w:tc>
              <w:tcPr>
                <w:tcW w:w="5746" w:type="dxa"/>
                <w:shd w:val="clear" w:color="auto" w:fill="33CC33"/>
              </w:tcPr>
              <w:p w:rsidR="00FA6C4C" w:rsidRPr="007A1872" w:rsidRDefault="00FA6C4C" w:rsidP="00FC69DD">
                <w:pPr>
                  <w:pStyle w:val="Sinespaciado"/>
                  <w:rPr>
                    <w:color w:val="FFFFFF" w:themeColor="background1"/>
                    <w:sz w:val="28"/>
                    <w:szCs w:val="28"/>
                  </w:rPr>
                </w:pPr>
              </w:p>
            </w:tc>
          </w:tr>
          <w:tr w:rsidR="00FA6C4C" w:rsidRPr="007A1872" w:rsidTr="00FC69DD">
            <w:trPr>
              <w:jc w:val="center"/>
            </w:trPr>
            <w:tc>
              <w:tcPr>
                <w:tcW w:w="5746" w:type="dxa"/>
                <w:shd w:val="clear" w:color="auto" w:fill="33CC33"/>
              </w:tcPr>
              <w:p w:rsidR="00FA6C4C" w:rsidRPr="007A1872" w:rsidRDefault="00FA6C4C" w:rsidP="00FC69DD">
                <w:pPr>
                  <w:pStyle w:val="Sinespaciado"/>
                  <w:rPr>
                    <w:color w:val="FFFFFF" w:themeColor="background1"/>
                  </w:rPr>
                </w:pPr>
              </w:p>
            </w:tc>
          </w:tr>
          <w:tr w:rsidR="00FA6C4C" w:rsidRPr="007A1872" w:rsidTr="00FC69DD">
            <w:trPr>
              <w:jc w:val="center"/>
            </w:trPr>
            <w:tc>
              <w:tcPr>
                <w:tcW w:w="5746" w:type="dxa"/>
                <w:shd w:val="clear" w:color="auto" w:fill="33CC33"/>
              </w:tcPr>
              <w:p w:rsidR="00FA6C4C" w:rsidRPr="007A1872" w:rsidRDefault="00FA6C4C" w:rsidP="00FC69DD">
                <w:pPr>
                  <w:pStyle w:val="Sinespaciado"/>
                  <w:rPr>
                    <w:color w:val="FFFFFF" w:themeColor="background1"/>
                  </w:rPr>
                </w:pPr>
              </w:p>
            </w:tc>
          </w:tr>
          <w:tr w:rsidR="00FA6C4C" w:rsidRPr="007A1872" w:rsidTr="00FC69DD">
            <w:trPr>
              <w:jc w:val="center"/>
            </w:trPr>
            <w:sdt>
              <w:sdtPr>
                <w:rPr>
                  <w:b/>
                  <w:bCs/>
                  <w:color w:val="FFFFFF" w:themeColor="background1"/>
                </w:rPr>
                <w:alias w:val="Aut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shd w:val="clear" w:color="auto" w:fill="33CC33"/>
                  </w:tcPr>
                  <w:p w:rsidR="00FA6C4C" w:rsidRPr="007A1872" w:rsidRDefault="00FC69DD" w:rsidP="00FC69DD">
                    <w:pPr>
                      <w:pStyle w:val="Sinespaciado"/>
                      <w:rPr>
                        <w:b/>
                        <w:bCs/>
                        <w:color w:val="FFFFFF" w:themeColor="background1"/>
                      </w:rPr>
                    </w:pPr>
                    <w:r>
                      <w:rPr>
                        <w:b/>
                        <w:bCs/>
                        <w:color w:val="FFFFFF" w:themeColor="background1"/>
                      </w:rPr>
                      <w:t xml:space="preserve">Prof. Tco. </w:t>
                    </w:r>
                    <w:r w:rsidR="00FA6C4C" w:rsidRPr="007A1872">
                      <w:rPr>
                        <w:b/>
                        <w:bCs/>
                        <w:color w:val="FFFFFF" w:themeColor="background1"/>
                      </w:rPr>
                      <w:t>Luis Sebastián de los Angeles</w:t>
                    </w:r>
                  </w:p>
                </w:tc>
              </w:sdtContent>
            </w:sdt>
          </w:tr>
          <w:tr w:rsidR="00FA6C4C" w:rsidRPr="007A1872" w:rsidTr="00FC69DD">
            <w:trPr>
              <w:jc w:val="center"/>
            </w:trPr>
            <w:tc>
              <w:tcPr>
                <w:tcW w:w="5746" w:type="dxa"/>
                <w:shd w:val="clear" w:color="auto" w:fill="33CC33"/>
              </w:tcPr>
              <w:p w:rsidR="00FA6C4C" w:rsidRPr="007A1872" w:rsidRDefault="00FA6C4C" w:rsidP="00FC69DD">
                <w:pPr>
                  <w:pStyle w:val="Sinespaciado"/>
                  <w:rPr>
                    <w:b/>
                    <w:bCs/>
                  </w:rPr>
                </w:pPr>
              </w:p>
            </w:tc>
          </w:tr>
          <w:tr w:rsidR="00FA6C4C" w:rsidRPr="007A1872" w:rsidTr="00FC69DD">
            <w:trPr>
              <w:jc w:val="center"/>
            </w:trPr>
            <w:tc>
              <w:tcPr>
                <w:tcW w:w="5746" w:type="dxa"/>
                <w:shd w:val="clear" w:color="auto" w:fill="33CC33"/>
              </w:tcPr>
              <w:p w:rsidR="00FA6C4C" w:rsidRPr="007A1872" w:rsidRDefault="00FA6C4C" w:rsidP="00FC69DD">
                <w:pPr>
                  <w:pStyle w:val="Sinespaciado"/>
                  <w:rPr>
                    <w:b/>
                    <w:bCs/>
                  </w:rPr>
                </w:pPr>
              </w:p>
            </w:tc>
          </w:tr>
        </w:tbl>
        <w:p w:rsidR="00FA6C4C" w:rsidRPr="007A1872" w:rsidRDefault="00FC69DD" w:rsidP="00FA6C4C">
          <w:pPr>
            <w:jc w:val="right"/>
          </w:pPr>
          <w:r>
            <w:rPr>
              <w:noProof/>
              <w:lang w:val="en-US"/>
            </w:rPr>
            <mc:AlternateContent>
              <mc:Choice Requires="wps">
                <w:drawing>
                  <wp:anchor distT="0" distB="0" distL="114300" distR="114300" simplePos="0" relativeHeight="251662335" behindDoc="1" locked="0" layoutInCell="1" allowOverlap="1">
                    <wp:simplePos x="0" y="0"/>
                    <wp:positionH relativeFrom="margin">
                      <wp:align>right</wp:align>
                    </wp:positionH>
                    <wp:positionV relativeFrom="paragraph">
                      <wp:posOffset>-61595</wp:posOffset>
                    </wp:positionV>
                    <wp:extent cx="6837045" cy="10026650"/>
                    <wp:effectExtent l="0" t="0" r="1905" b="0"/>
                    <wp:wrapNone/>
                    <wp:docPr id="95" name="Rectángulo 95"/>
                    <wp:cNvGraphicFramePr/>
                    <a:graphic xmlns:a="http://schemas.openxmlformats.org/drawingml/2006/main">
                      <a:graphicData uri="http://schemas.microsoft.com/office/word/2010/wordprocessingShape">
                        <wps:wsp>
                          <wps:cNvSpPr/>
                          <wps:spPr>
                            <a:xfrm>
                              <a:off x="0" y="0"/>
                              <a:ext cx="6837045" cy="100266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6EDE0" id="Rectángulo 95" o:spid="_x0000_s1026" style="position:absolute;margin-left:487.15pt;margin-top:-4.85pt;width:538.35pt;height:789.5pt;z-index:-2516541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" fillcolor="#4f81bd [3204]" stroked="f" strokeweight="2pt">
                    <w10:wrap anchorx="margin"/>
                  </v:rect>
                </w:pict>
              </mc:Fallback>
            </mc:AlternateContent>
          </w:r>
          <w:r w:rsidR="00FA6C4C" w:rsidRPr="007A1872">
            <w:rPr>
              <w:noProof/>
              <w:lang w:val="en-US"/>
            </w:rPr>
            <w:drawing>
              <wp:inline distT="0" distB="0" distL="0" distR="0" wp14:anchorId="4070D307" wp14:editId="435C7A6D">
                <wp:extent cx="4894144" cy="2811439"/>
                <wp:effectExtent l="0" t="0" r="0" b="0"/>
                <wp:docPr id="33" name="32 Imagen" descr="vaca-cor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rre.png"/>
                        <pic:cNvPicPr/>
                      </pic:nvPicPr>
                      <pic:blipFill>
                        <a:blip r:embed="rId8" cstate="print"/>
                        <a:srcRect l="1729" t="3140" r="4339" b="4459"/>
                        <a:stretch>
                          <a:fillRect/>
                        </a:stretch>
                      </pic:blipFill>
                      <pic:spPr>
                        <a:xfrm>
                          <a:off x="0" y="0"/>
                          <a:ext cx="4894144" cy="2811439"/>
                        </a:xfrm>
                        <a:prstGeom prst="rect">
                          <a:avLst/>
                        </a:prstGeom>
                        <a:ln>
                          <a:noFill/>
                        </a:ln>
                      </pic:spPr>
                    </pic:pic>
                  </a:graphicData>
                </a:graphic>
              </wp:inline>
            </w:drawing>
          </w:r>
        </w:p>
        <w:p w:rsidR="00FA6C4C" w:rsidRPr="007A1872" w:rsidRDefault="00FA6C4C" w:rsidP="00FA6C4C">
          <w:r w:rsidRPr="007A1872">
            <w:rPr>
              <w:noProof/>
              <w:lang w:val="en-US"/>
            </w:rPr>
            <w:drawing>
              <wp:inline distT="0" distB="0" distL="0" distR="0" wp14:anchorId="4DD17AFE" wp14:editId="7868427A">
                <wp:extent cx="4894144" cy="2811439"/>
                <wp:effectExtent l="0" t="0" r="0" b="0"/>
                <wp:docPr id="35" name="32 Imagen" descr="vaca-cor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rre.png"/>
                        <pic:cNvPicPr/>
                      </pic:nvPicPr>
                      <pic:blipFill>
                        <a:blip r:embed="rId8" cstate="print"/>
                        <a:srcRect l="1729" t="3140" r="4339" b="4459"/>
                        <a:stretch>
                          <a:fillRect/>
                        </a:stretch>
                      </pic:blipFill>
                      <pic:spPr>
                        <a:xfrm flipH="1">
                          <a:off x="0" y="0"/>
                          <a:ext cx="4894144" cy="2811439"/>
                        </a:xfrm>
                        <a:prstGeom prst="rect">
                          <a:avLst/>
                        </a:prstGeom>
                        <a:ln>
                          <a:noFill/>
                        </a:ln>
                      </pic:spPr>
                    </pic:pic>
                  </a:graphicData>
                </a:graphic>
              </wp:inline>
            </w:drawing>
          </w:r>
        </w:p>
        <w:p w:rsidR="00FA6C4C" w:rsidRPr="007A1872" w:rsidRDefault="00FA6C4C">
          <w:pPr>
            <w:rPr>
              <w:rFonts w:asciiTheme="majorHAnsi" w:eastAsiaTheme="majorEastAsia" w:hAnsiTheme="majorHAnsi" w:cstheme="majorBidi"/>
              <w:b/>
              <w:bCs/>
              <w:color w:val="365F91" w:themeColor="accent1" w:themeShade="BF"/>
              <w:sz w:val="28"/>
              <w:szCs w:val="28"/>
            </w:rPr>
          </w:pPr>
          <w:r w:rsidRPr="007A1872">
            <w:rPr>
              <w:noProof/>
              <w:lang w:val="en-US"/>
            </w:rPr>
            <w:drawing>
              <wp:anchor distT="0" distB="0" distL="114300" distR="114300" simplePos="0" relativeHeight="251710464" behindDoc="1" locked="0" layoutInCell="1" allowOverlap="1" wp14:anchorId="52CB4B37" wp14:editId="5C11516C">
                <wp:simplePos x="0" y="0"/>
                <wp:positionH relativeFrom="column">
                  <wp:posOffset>1946275</wp:posOffset>
                </wp:positionH>
                <wp:positionV relativeFrom="paragraph">
                  <wp:posOffset>3810</wp:posOffset>
                </wp:positionV>
                <wp:extent cx="4899025" cy="2811145"/>
                <wp:effectExtent l="0" t="0" r="0" b="0"/>
                <wp:wrapNone/>
                <wp:docPr id="37" name="32 Imagen" descr="vaca-cor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rre.png"/>
                        <pic:cNvPicPr/>
                      </pic:nvPicPr>
                      <pic:blipFill>
                        <a:blip r:embed="rId9" cstate="print"/>
                        <a:srcRect l="1729" t="3140" r="4339" b="4459"/>
                        <a:stretch>
                          <a:fillRect/>
                        </a:stretch>
                      </pic:blipFill>
                      <pic:spPr>
                        <a:xfrm>
                          <a:off x="0" y="0"/>
                          <a:ext cx="4899025" cy="2811145"/>
                        </a:xfrm>
                        <a:prstGeom prst="rect">
                          <a:avLst/>
                        </a:prstGeom>
                        <a:ln>
                          <a:noFill/>
                        </a:ln>
                      </pic:spPr>
                    </pic:pic>
                  </a:graphicData>
                </a:graphic>
              </wp:anchor>
            </w:drawing>
          </w:r>
          <w:r w:rsidRPr="007A1872">
            <w:br w:type="page"/>
          </w:r>
        </w:p>
      </w:sdtContent>
    </w:sdt>
    <w:p w:rsidR="00FC69DD" w:rsidRDefault="00987092" w:rsidP="00CC4833">
      <w:pPr>
        <w:pStyle w:val="Ttulo1"/>
        <w:tabs>
          <w:tab w:val="left" w:pos="5960"/>
        </w:tabs>
        <w:spacing w:line="240" w:lineRule="auto"/>
      </w:pPr>
      <w:r w:rsidRPr="007A1872">
        <w:lastRenderedPageBreak/>
        <w:t xml:space="preserve">Programación </w:t>
      </w:r>
      <w:r w:rsidR="00FC69DD">
        <w:t>de Aplicaciones con C#</w:t>
      </w:r>
      <w:r w:rsidR="00CC4833">
        <w:tab/>
      </w:r>
    </w:p>
    <w:p w:rsidR="00FC69DD" w:rsidRDefault="00FC69DD" w:rsidP="00FC69DD">
      <w:pPr>
        <w:pStyle w:val="Ttulo2"/>
        <w:numPr>
          <w:ilvl w:val="0"/>
          <w:numId w:val="6"/>
        </w:numPr>
      </w:pPr>
      <w:r>
        <w:t>Introducción a la Programación de Aplicaciones</w:t>
      </w:r>
    </w:p>
    <w:p w:rsidR="00281436" w:rsidRDefault="00FC69DD" w:rsidP="00281436">
      <w:pPr>
        <w:jc w:val="both"/>
        <w:rPr>
          <w:sz w:val="24"/>
        </w:rPr>
      </w:pPr>
      <w:r w:rsidRPr="00711051">
        <w:rPr>
          <w:rStyle w:val="TextoGeneralCar"/>
          <w:b/>
        </w:rPr>
        <w:t>Bienvenidos</w:t>
      </w:r>
      <w:r w:rsidRPr="002645D6">
        <w:rPr>
          <w:rStyle w:val="TextoGeneralCar"/>
        </w:rPr>
        <w:t xml:space="preserve"> al curso de Programación de 3° año del Bachillerato de informática. En este curso el enfoque se centra en el desarrollo de </w:t>
      </w:r>
      <w:r w:rsidRPr="00711051">
        <w:rPr>
          <w:rStyle w:val="TextoGeneralCar"/>
          <w:b/>
        </w:rPr>
        <w:t>aplicaciones completas</w:t>
      </w:r>
      <w:r w:rsidR="00281436" w:rsidRPr="002645D6">
        <w:rPr>
          <w:rStyle w:val="TextoGeneralCar"/>
        </w:rPr>
        <w:t>, y no tanto en el estudio de estructuras</w:t>
      </w:r>
      <w:r w:rsidR="00711051">
        <w:rPr>
          <w:rStyle w:val="TextoGeneralCar"/>
        </w:rPr>
        <w:t xml:space="preserve"> algorítmicas y</w:t>
      </w:r>
      <w:r w:rsidR="00281436" w:rsidRPr="002645D6">
        <w:rPr>
          <w:rStyle w:val="TextoGeneralCar"/>
        </w:rPr>
        <w:t xml:space="preserve"> de programación como fue el caso de años anteriores</w:t>
      </w:r>
      <w:r>
        <w:rPr>
          <w:sz w:val="24"/>
        </w:rPr>
        <w:t xml:space="preserve">. </w:t>
      </w:r>
    </w:p>
    <w:p w:rsidR="00281436" w:rsidRDefault="00FC69DD" w:rsidP="00281436">
      <w:pPr>
        <w:jc w:val="both"/>
        <w:rPr>
          <w:sz w:val="24"/>
        </w:rPr>
      </w:pPr>
      <w:r>
        <w:rPr>
          <w:sz w:val="24"/>
        </w:rPr>
        <w:t xml:space="preserve">Esto implica que se espera que el alumno </w:t>
      </w:r>
      <w:r w:rsidRPr="00281436">
        <w:rPr>
          <w:b/>
          <w:sz w:val="24"/>
        </w:rPr>
        <w:t xml:space="preserve">maneje de forma </w:t>
      </w:r>
      <w:r w:rsidR="00281436" w:rsidRPr="00281436">
        <w:rPr>
          <w:b/>
          <w:sz w:val="24"/>
        </w:rPr>
        <w:t>fluida los conceptos básicos de programación</w:t>
      </w:r>
      <w:r w:rsidR="00281436">
        <w:rPr>
          <w:sz w:val="24"/>
        </w:rPr>
        <w:t xml:space="preserve"> estudiados en años anteriores. Sin perjuicio de ello, siempre que toquemos un tema o concepto de años anteriores por primera vez en este texto, se hará una introducción y </w:t>
      </w:r>
      <w:r w:rsidR="00281436" w:rsidRPr="00711051">
        <w:rPr>
          <w:b/>
          <w:sz w:val="24"/>
        </w:rPr>
        <w:t>se recordará su definición general</w:t>
      </w:r>
      <w:r w:rsidR="00281436">
        <w:rPr>
          <w:sz w:val="24"/>
        </w:rPr>
        <w:t xml:space="preserve">. </w:t>
      </w:r>
    </w:p>
    <w:p w:rsidR="00281436" w:rsidRDefault="00281436" w:rsidP="00281436">
      <w:pPr>
        <w:jc w:val="both"/>
        <w:rPr>
          <w:sz w:val="24"/>
        </w:rPr>
      </w:pPr>
      <w:r>
        <w:rPr>
          <w:sz w:val="24"/>
        </w:rPr>
        <w:t xml:space="preserve">Se espera, sin embargo, que el alumno </w:t>
      </w:r>
      <w:r w:rsidRPr="002645D6">
        <w:rPr>
          <w:b/>
          <w:sz w:val="24"/>
        </w:rPr>
        <w:t>tenga la iniciativa de buscar</w:t>
      </w:r>
      <w:r>
        <w:rPr>
          <w:sz w:val="24"/>
        </w:rPr>
        <w:t xml:space="preserve"> en los materiales de años anteriores y en otras fuentes confiables </w:t>
      </w:r>
      <w:r w:rsidRPr="002645D6">
        <w:rPr>
          <w:b/>
          <w:sz w:val="24"/>
        </w:rPr>
        <w:t>siempre que tenga dudas</w:t>
      </w:r>
      <w:r>
        <w:rPr>
          <w:sz w:val="24"/>
        </w:rPr>
        <w:t xml:space="preserve">. </w:t>
      </w:r>
    </w:p>
    <w:tbl>
      <w:tblPr>
        <w:tblStyle w:val="Tablaconcuadrcula"/>
        <w:tblW w:w="0" w:type="auto"/>
        <w:tblLook w:val="04A0" w:firstRow="1" w:lastRow="0" w:firstColumn="1" w:lastColumn="0" w:noHBand="0" w:noVBand="1"/>
      </w:tblPr>
      <w:tblGrid>
        <w:gridCol w:w="2051"/>
        <w:gridCol w:w="8721"/>
      </w:tblGrid>
      <w:tr w:rsidR="00281436" w:rsidRPr="007A1872" w:rsidTr="00281436">
        <w:tc>
          <w:tcPr>
            <w:tcW w:w="2051" w:type="dxa"/>
            <w:tcBorders>
              <w:top w:val="nil"/>
              <w:left w:val="nil"/>
              <w:bottom w:val="nil"/>
              <w:right w:val="nil"/>
            </w:tcBorders>
          </w:tcPr>
          <w:p w:rsidR="00281436" w:rsidRPr="007A1872" w:rsidRDefault="00281436" w:rsidP="00985102">
            <w:r w:rsidRPr="007A1872">
              <w:rPr>
                <w:noProof/>
                <w:lang w:val="en-US"/>
              </w:rPr>
              <w:drawing>
                <wp:anchor distT="0" distB="0" distL="114300" distR="114300" simplePos="0" relativeHeight="251713536" behindDoc="0" locked="0" layoutInCell="1" allowOverlap="1" wp14:anchorId="478001E3" wp14:editId="14D54EB7">
                  <wp:simplePos x="381000" y="4076700"/>
                  <wp:positionH relativeFrom="margin">
                    <wp:align>left</wp:align>
                  </wp:positionH>
                  <wp:positionV relativeFrom="margin">
                    <wp:align>top</wp:align>
                  </wp:positionV>
                  <wp:extent cx="1146537" cy="720000"/>
                  <wp:effectExtent l="0" t="0" r="0" b="0"/>
                  <wp:wrapSquare wrapText="bothSides"/>
                  <wp:docPr id="96" name="18 Imagen" descr="vaca-hab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6537" cy="720000"/>
                          </a:xfrm>
                          <a:prstGeom prst="rect">
                            <a:avLst/>
                          </a:prstGeom>
                        </pic:spPr>
                      </pic:pic>
                    </a:graphicData>
                  </a:graphic>
                </wp:anchor>
              </w:drawing>
            </w:r>
          </w:p>
        </w:tc>
        <w:tc>
          <w:tcPr>
            <w:tcW w:w="8721" w:type="dxa"/>
            <w:tcBorders>
              <w:top w:val="nil"/>
              <w:left w:val="nil"/>
              <w:bottom w:val="nil"/>
              <w:right w:val="nil"/>
            </w:tcBorders>
            <w:shd w:val="clear" w:color="auto" w:fill="FF7C80"/>
            <w:vAlign w:val="center"/>
          </w:tcPr>
          <w:p w:rsidR="00281436" w:rsidRPr="007A1872" w:rsidRDefault="00281436" w:rsidP="002645D6">
            <w:pPr>
              <w:pStyle w:val="RecuadroInformativo"/>
            </w:pPr>
            <w:r w:rsidRPr="007A1872">
              <w:rPr>
                <w:b/>
              </w:rPr>
              <w:t xml:space="preserve">IMPORTANTE: </w:t>
            </w:r>
            <w:r w:rsidRPr="002645D6">
              <w:rPr>
                <w:rStyle w:val="RecuadroInformativoCar"/>
              </w:rPr>
              <w:t>Un desarrollador siempre</w:t>
            </w:r>
            <w:r w:rsidRPr="00281436">
              <w:t xml:space="preserve"> debe ir a las </w:t>
            </w:r>
            <w:r w:rsidRPr="002645D6">
              <w:rPr>
                <w:b/>
              </w:rPr>
              <w:t>fuentes de la documentación</w:t>
            </w:r>
            <w:r w:rsidR="002645D6" w:rsidRPr="002645D6">
              <w:rPr>
                <w:b/>
              </w:rPr>
              <w:t xml:space="preserve"> oficial</w:t>
            </w:r>
            <w:r w:rsidRPr="00281436">
              <w:t xml:space="preserve"> y consultarlas para acceder a la información más actualizada, evitando, de esta manera</w:t>
            </w:r>
            <w:r>
              <w:t xml:space="preserve">, posibles errores de seguridad al confiar en información de su memoria, la cual puede basarse en datos desactualizados. </w:t>
            </w:r>
          </w:p>
        </w:tc>
      </w:tr>
    </w:tbl>
    <w:p w:rsidR="002645D6" w:rsidRDefault="002645D6" w:rsidP="002645D6">
      <w:pPr>
        <w:pStyle w:val="Ttulo3"/>
      </w:pPr>
      <w:r>
        <w:br/>
        <w:t>Áreas de Estudio del Curso</w:t>
      </w:r>
    </w:p>
    <w:p w:rsidR="00985102" w:rsidRDefault="00985102" w:rsidP="00985102">
      <w:pPr>
        <w:pStyle w:val="TextoGeneral"/>
      </w:pPr>
      <w:r>
        <w:t>Este curso se desarrollará estudiando tres grandes núcleos conceptuales:</w:t>
      </w:r>
    </w:p>
    <w:p w:rsidR="00985102" w:rsidRPr="00985102" w:rsidRDefault="00985102" w:rsidP="00985102">
      <w:pPr>
        <w:pStyle w:val="TextoGeneral"/>
        <w:numPr>
          <w:ilvl w:val="0"/>
          <w:numId w:val="22"/>
        </w:numPr>
        <w:ind w:left="851"/>
        <w:rPr>
          <w:b/>
        </w:rPr>
      </w:pPr>
      <w:r w:rsidRPr="00985102">
        <w:rPr>
          <w:b/>
        </w:rPr>
        <w:t xml:space="preserve">Programación </w:t>
      </w:r>
      <w:r w:rsidR="003F2B16">
        <w:rPr>
          <w:b/>
        </w:rPr>
        <w:t>por</w:t>
      </w:r>
      <w:r w:rsidRPr="00985102">
        <w:rPr>
          <w:b/>
        </w:rPr>
        <w:t xml:space="preserve"> Capas</w:t>
      </w:r>
      <w:r>
        <w:rPr>
          <w:b/>
        </w:rPr>
        <w:t xml:space="preserve">: </w:t>
      </w:r>
      <w:r>
        <w:t xml:space="preserve">Un paradigma de programación que establecerá la forma </w:t>
      </w:r>
      <w:r w:rsidRPr="00CC4833">
        <w:rPr>
          <w:b/>
        </w:rPr>
        <w:t xml:space="preserve">en que organizaremos los componentes </w:t>
      </w:r>
      <w:r>
        <w:t>de nuestras aplicaciones</w:t>
      </w:r>
      <w:r w:rsidR="00CC4833">
        <w:t xml:space="preserve"> de acuerdo a su </w:t>
      </w:r>
      <w:r w:rsidR="00CC4833" w:rsidRPr="00CC4833">
        <w:rPr>
          <w:b/>
        </w:rPr>
        <w:t>comportamiento</w:t>
      </w:r>
      <w:r w:rsidR="00CC4833">
        <w:t xml:space="preserve">, su relación con las </w:t>
      </w:r>
      <w:r w:rsidR="00CC4833" w:rsidRPr="00CC4833">
        <w:rPr>
          <w:b/>
        </w:rPr>
        <w:t>acciones del usuario</w:t>
      </w:r>
      <w:r w:rsidR="00CC4833">
        <w:t xml:space="preserve">, o su </w:t>
      </w:r>
      <w:r w:rsidR="00CC4833" w:rsidRPr="00CC4833">
        <w:rPr>
          <w:b/>
        </w:rPr>
        <w:t>funcionalidad general</w:t>
      </w:r>
      <w:r>
        <w:t>.</w:t>
      </w:r>
    </w:p>
    <w:p w:rsidR="00985102" w:rsidRPr="00985102" w:rsidRDefault="00985102" w:rsidP="00985102">
      <w:pPr>
        <w:pStyle w:val="TextoGeneral"/>
        <w:numPr>
          <w:ilvl w:val="0"/>
          <w:numId w:val="22"/>
        </w:numPr>
        <w:ind w:left="851"/>
        <w:rPr>
          <w:b/>
        </w:rPr>
      </w:pPr>
      <w:r w:rsidRPr="00985102">
        <w:rPr>
          <w:b/>
        </w:rPr>
        <w:t>Programación Orientada a Eventos</w:t>
      </w:r>
      <w:r>
        <w:rPr>
          <w:b/>
        </w:rPr>
        <w:t xml:space="preserve">: </w:t>
      </w:r>
      <w:r>
        <w:t xml:space="preserve">Un paradigma de programación que define la forma en que plantearemos el </w:t>
      </w:r>
      <w:r w:rsidRPr="00CC4833">
        <w:rPr>
          <w:b/>
        </w:rPr>
        <w:t>flujo de los algoritmos</w:t>
      </w:r>
      <w:r>
        <w:t xml:space="preserve"> de nuestra aplicación con respecto a su </w:t>
      </w:r>
      <w:r w:rsidRPr="00CC4833">
        <w:rPr>
          <w:b/>
        </w:rPr>
        <w:t xml:space="preserve">entorno </w:t>
      </w:r>
      <w:r w:rsidR="00CC4833" w:rsidRPr="00CC4833">
        <w:rPr>
          <w:b/>
        </w:rPr>
        <w:t>informático</w:t>
      </w:r>
      <w:r w:rsidR="00CC4833">
        <w:t xml:space="preserve"> (comunicación de red, bases de datos, sistemas de archivos, etc.) </w:t>
      </w:r>
      <w:r>
        <w:t>y</w:t>
      </w:r>
      <w:r w:rsidR="00CC4833">
        <w:t xml:space="preserve"> con </w:t>
      </w:r>
      <w:r w:rsidR="00CC4833" w:rsidRPr="00CC4833">
        <w:rPr>
          <w:b/>
        </w:rPr>
        <w:t>respecto</w:t>
      </w:r>
      <w:r w:rsidRPr="00CC4833">
        <w:rPr>
          <w:b/>
        </w:rPr>
        <w:t xml:space="preserve"> al usuario</w:t>
      </w:r>
      <w:r w:rsidR="00CC4833">
        <w:t xml:space="preserve"> (detección de acciones concretas como ser presionar un botón, abrir o cerrar ventanas, ingresar datos, acceder a recursos, etc.)</w:t>
      </w:r>
      <w:r>
        <w:t>.</w:t>
      </w:r>
    </w:p>
    <w:p w:rsidR="00985102" w:rsidRDefault="00985102" w:rsidP="00985102">
      <w:pPr>
        <w:pStyle w:val="TextoGeneral"/>
        <w:numPr>
          <w:ilvl w:val="0"/>
          <w:numId w:val="22"/>
        </w:numPr>
        <w:ind w:left="851"/>
      </w:pPr>
      <w:r w:rsidRPr="00985102">
        <w:rPr>
          <w:b/>
        </w:rPr>
        <w:t>Lenguaje de Programación C#</w:t>
      </w:r>
      <w:r>
        <w:rPr>
          <w:b/>
        </w:rPr>
        <w:t xml:space="preserve">: </w:t>
      </w:r>
      <w:r>
        <w:t xml:space="preserve">El </w:t>
      </w:r>
      <w:r w:rsidRPr="00CC4833">
        <w:rPr>
          <w:b/>
        </w:rPr>
        <w:t>lenguaje de programación</w:t>
      </w:r>
      <w:r>
        <w:t xml:space="preserve"> que utilizaremos en este curso.</w:t>
      </w:r>
    </w:p>
    <w:tbl>
      <w:tblPr>
        <w:tblStyle w:val="Tablaconcuadrcula"/>
        <w:tblW w:w="0" w:type="auto"/>
        <w:tblLook w:val="04A0" w:firstRow="1" w:lastRow="0" w:firstColumn="1" w:lastColumn="0" w:noHBand="0" w:noVBand="1"/>
      </w:tblPr>
      <w:tblGrid>
        <w:gridCol w:w="2050"/>
        <w:gridCol w:w="8722"/>
      </w:tblGrid>
      <w:tr w:rsidR="00CC4833" w:rsidRPr="007A1872" w:rsidTr="00CC4833">
        <w:tc>
          <w:tcPr>
            <w:tcW w:w="2050" w:type="dxa"/>
            <w:tcBorders>
              <w:top w:val="nil"/>
              <w:left w:val="nil"/>
              <w:bottom w:val="nil"/>
              <w:right w:val="nil"/>
            </w:tcBorders>
          </w:tcPr>
          <w:p w:rsidR="00CC4833" w:rsidRPr="007A1872" w:rsidRDefault="00CC4833" w:rsidP="007D3ADB">
            <w:pPr>
              <w:jc w:val="center"/>
            </w:pPr>
            <w:r w:rsidRPr="007A1872">
              <w:rPr>
                <w:noProof/>
                <w:lang w:val="en-US"/>
              </w:rPr>
              <w:drawing>
                <wp:inline distT="0" distB="0" distL="0" distR="0" wp14:anchorId="686F7B61" wp14:editId="17DD3944">
                  <wp:extent cx="1145586" cy="720000"/>
                  <wp:effectExtent l="19050" t="0" r="0" b="0"/>
                  <wp:docPr id="97"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1" cstate="print"/>
                          <a:stretch>
                            <a:fillRect/>
                          </a:stretch>
                        </pic:blipFill>
                        <pic:spPr>
                          <a:xfrm>
                            <a:off x="0" y="0"/>
                            <a:ext cx="1145586" cy="720000"/>
                          </a:xfrm>
                          <a:prstGeom prst="rect">
                            <a:avLst/>
                          </a:prstGeom>
                        </pic:spPr>
                      </pic:pic>
                    </a:graphicData>
                  </a:graphic>
                </wp:inline>
              </w:drawing>
            </w:r>
          </w:p>
        </w:tc>
        <w:tc>
          <w:tcPr>
            <w:tcW w:w="8722" w:type="dxa"/>
            <w:tcBorders>
              <w:top w:val="nil"/>
              <w:left w:val="nil"/>
              <w:bottom w:val="nil"/>
              <w:right w:val="nil"/>
            </w:tcBorders>
            <w:shd w:val="clear" w:color="auto" w:fill="F79646" w:themeFill="accent6"/>
            <w:vAlign w:val="center"/>
          </w:tcPr>
          <w:p w:rsidR="00CC4833" w:rsidRDefault="00CC4833" w:rsidP="00CC4833">
            <w:pPr>
              <w:pStyle w:val="RecuadroInformativo"/>
              <w:rPr>
                <w:b/>
                <w:u w:val="single"/>
              </w:rPr>
            </w:pPr>
          </w:p>
          <w:p w:rsidR="00CC4833" w:rsidRDefault="00CC4833" w:rsidP="00CC4833">
            <w:pPr>
              <w:pStyle w:val="RecuadroInformativo"/>
            </w:pPr>
            <w:r w:rsidRPr="00CC4833">
              <w:rPr>
                <w:b/>
                <w:u w:val="single"/>
              </w:rPr>
              <w:t>Resumiendo:</w:t>
            </w:r>
            <w:r>
              <w:t xml:space="preserve"> En este curso estudiaremos cómo </w:t>
            </w:r>
            <w:r w:rsidRPr="00CC4833">
              <w:rPr>
                <w:b/>
              </w:rPr>
              <w:t>desarrollar aplicaciones</w:t>
            </w:r>
            <w:r>
              <w:t xml:space="preserve"> que permitan una </w:t>
            </w:r>
            <w:r w:rsidRPr="00CC4833">
              <w:rPr>
                <w:b/>
              </w:rPr>
              <w:t>interacción fluida con el usuario</w:t>
            </w:r>
            <w:r>
              <w:t xml:space="preserve"> y otros </w:t>
            </w:r>
            <w:r w:rsidRPr="00CC4833">
              <w:rPr>
                <w:b/>
              </w:rPr>
              <w:t>componentes informáticos</w:t>
            </w:r>
            <w:r>
              <w:t xml:space="preserve"> (bases de datos, archivos, etc.) siguiendo los patrones establecidos por la </w:t>
            </w:r>
            <w:r w:rsidRPr="00CC4833">
              <w:rPr>
                <w:b/>
              </w:rPr>
              <w:t>programación orientada a eventos</w:t>
            </w:r>
            <w:r>
              <w:t xml:space="preserve">, organizando nuestro código de acuerdo a lo que establece la </w:t>
            </w:r>
            <w:r w:rsidRPr="00CC4833">
              <w:rPr>
                <w:b/>
              </w:rPr>
              <w:t xml:space="preserve">programación </w:t>
            </w:r>
            <w:r w:rsidR="003F2B16">
              <w:rPr>
                <w:b/>
              </w:rPr>
              <w:t>por</w:t>
            </w:r>
            <w:r w:rsidRPr="00CC4833">
              <w:rPr>
                <w:b/>
              </w:rPr>
              <w:t xml:space="preserve"> capas</w:t>
            </w:r>
            <w:r>
              <w:t xml:space="preserve">, utilizando el </w:t>
            </w:r>
            <w:r w:rsidRPr="00CC4833">
              <w:rPr>
                <w:b/>
              </w:rPr>
              <w:t>lenguaje de programación C#.</w:t>
            </w:r>
          </w:p>
          <w:p w:rsidR="00CC4833" w:rsidRPr="007A1872" w:rsidRDefault="00CC4833" w:rsidP="00CC4833">
            <w:pPr>
              <w:pStyle w:val="RecuadroInformativo"/>
            </w:pPr>
          </w:p>
        </w:tc>
      </w:tr>
    </w:tbl>
    <w:p w:rsidR="000B16FC" w:rsidRDefault="00CC4833" w:rsidP="00985102">
      <w:pPr>
        <w:pStyle w:val="TextoGeneral"/>
      </w:pPr>
      <w:r>
        <w:br/>
      </w:r>
    </w:p>
    <w:p w:rsidR="000B16FC" w:rsidRDefault="000B16FC">
      <w:pPr>
        <w:rPr>
          <w:sz w:val="24"/>
        </w:rPr>
      </w:pPr>
      <w:r>
        <w:br w:type="page"/>
      </w:r>
    </w:p>
    <w:p w:rsidR="000B16FC" w:rsidRDefault="000B16FC" w:rsidP="00D56A4D">
      <w:pPr>
        <w:pStyle w:val="Ttulo2"/>
        <w:numPr>
          <w:ilvl w:val="0"/>
          <w:numId w:val="6"/>
        </w:numPr>
      </w:pPr>
      <w:r>
        <w:lastRenderedPageBreak/>
        <w:t>El Lenguaje de Programación C#</w:t>
      </w:r>
    </w:p>
    <w:p w:rsidR="000B16FC" w:rsidRDefault="000B16FC" w:rsidP="000B16FC">
      <w:pPr>
        <w:pStyle w:val="TextoGeneral"/>
      </w:pPr>
      <w:r>
        <w:t>Comencemos estudiando un poco el lenguaje con el que trabajaremos durante todo el año.</w:t>
      </w:r>
    </w:p>
    <w:p w:rsidR="00023A40" w:rsidRDefault="000B16FC" w:rsidP="000B16FC">
      <w:pPr>
        <w:pStyle w:val="TextoGeneral"/>
      </w:pPr>
      <w:r>
        <w:t xml:space="preserve">El lenguaje de programación C# o C </w:t>
      </w:r>
      <w:r>
        <w:rPr>
          <w:i/>
        </w:rPr>
        <w:t>Sharp</w:t>
      </w:r>
      <w:r w:rsidR="00023A40">
        <w:rPr>
          <w:i/>
        </w:rPr>
        <w:t xml:space="preserve"> </w:t>
      </w:r>
      <w:r w:rsidR="00023A40">
        <w:t>(en este libro se usará C# para referirse al lenguaje)</w:t>
      </w:r>
      <w:r>
        <w:t>,</w:t>
      </w:r>
      <w:r w:rsidRPr="000B16FC">
        <w:t xml:space="preserve"> </w:t>
      </w:r>
      <w:r w:rsidR="0028666A">
        <w:t>es</w:t>
      </w:r>
      <w:r>
        <w:t xml:space="preserve"> un lenguaje de programación </w:t>
      </w:r>
      <w:r w:rsidR="0028666A">
        <w:t xml:space="preserve">de </w:t>
      </w:r>
      <w:r w:rsidR="0028666A" w:rsidRPr="00023A40">
        <w:rPr>
          <w:b/>
        </w:rPr>
        <w:t xml:space="preserve">propósito general y </w:t>
      </w:r>
      <w:r w:rsidRPr="00023A40">
        <w:rPr>
          <w:b/>
        </w:rPr>
        <w:t>multi</w:t>
      </w:r>
      <w:r w:rsidR="0028666A" w:rsidRPr="00023A40">
        <w:rPr>
          <w:b/>
        </w:rPr>
        <w:t>paradigma</w:t>
      </w:r>
      <w:r w:rsidR="0028666A">
        <w:t xml:space="preserve"> desarrollado por</w:t>
      </w:r>
      <w:r>
        <w:t xml:space="preserve"> </w:t>
      </w:r>
      <w:r w:rsidRPr="00023A40">
        <w:rPr>
          <w:b/>
        </w:rPr>
        <w:t>M</w:t>
      </w:r>
      <w:r w:rsidR="0028666A" w:rsidRPr="00023A40">
        <w:rPr>
          <w:b/>
        </w:rPr>
        <w:t>icrosoft</w:t>
      </w:r>
      <w:r w:rsidR="0028666A">
        <w:t xml:space="preserve"> y cuya primera versión fue publicada en el año 2000. Su última versión estable al momento de la redacción de este texto es la versión  </w:t>
      </w:r>
      <w:r w:rsidR="0028666A" w:rsidRPr="0028666A">
        <w:rPr>
          <w:b/>
        </w:rPr>
        <w:t>8.0</w:t>
      </w:r>
      <w:r w:rsidR="00023A40">
        <w:rPr>
          <w:rStyle w:val="Refdenotaalpie"/>
        </w:rPr>
        <w:footnoteReference w:id="1"/>
      </w:r>
      <w:r w:rsidR="0028666A">
        <w:t>, publicada el  23 de septiembre de 2019</w:t>
      </w:r>
      <w:r w:rsidR="00023A40">
        <w:t>.</w:t>
      </w:r>
    </w:p>
    <w:p w:rsidR="00C71331" w:rsidRDefault="00C71331" w:rsidP="00C71331">
      <w:pPr>
        <w:pStyle w:val="Ttulo3"/>
      </w:pPr>
      <w:r>
        <w:t>Entornos de Desarrollo para C#</w:t>
      </w:r>
    </w:p>
    <w:p w:rsidR="00C71331" w:rsidRDefault="00C71331" w:rsidP="00C71331">
      <w:pPr>
        <w:pStyle w:val="TextoGeneral"/>
      </w:pPr>
      <w:r>
        <w:t xml:space="preserve">Como es de esperar en cualquier lenguaje de programación, es posible desarrollar aplicaciones en C# utilizando solamente </w:t>
      </w:r>
      <w:r w:rsidRPr="00023A40">
        <w:rPr>
          <w:b/>
        </w:rPr>
        <w:t xml:space="preserve">un editor de texto plano </w:t>
      </w:r>
      <w:r w:rsidRPr="00023A40">
        <w:t>y el conjunto de</w:t>
      </w:r>
      <w:r w:rsidRPr="00023A40">
        <w:rPr>
          <w:b/>
        </w:rPr>
        <w:t xml:space="preserve"> herramientas del kit de desarrollo </w:t>
      </w:r>
      <w:r w:rsidRPr="00023A40">
        <w:t>del lenguaje</w:t>
      </w:r>
      <w:r>
        <w:t xml:space="preserve">. Sin embargo, esto resulta, en gran medida, incómodo y hasta contraproducente hoy en día. Lo recomendado para desarrollar aplicaciones en C# es el uso de un </w:t>
      </w:r>
      <w:r w:rsidRPr="00023A40">
        <w:rPr>
          <w:b/>
        </w:rPr>
        <w:t>entorno de desarrollo</w:t>
      </w:r>
      <w:r>
        <w:t xml:space="preserve"> </w:t>
      </w:r>
      <w:r w:rsidRPr="00023A40">
        <w:rPr>
          <w:b/>
        </w:rPr>
        <w:t>integrado</w:t>
      </w:r>
      <w:r>
        <w:t xml:space="preserve"> (o </w:t>
      </w:r>
      <w:r w:rsidRPr="00023A40">
        <w:rPr>
          <w:b/>
          <w:i/>
        </w:rPr>
        <w:t>IDE</w:t>
      </w:r>
      <w:r>
        <w:t>, por sus siglas en inglés) que facilite nuestra tarea. En los ejemplos de este texto utilizaremos dos IDE’s diferentes, dependiendo del sistema operativo en el que estemos trabajando:</w:t>
      </w:r>
    </w:p>
    <w:p w:rsidR="00C71331" w:rsidRDefault="00C71331" w:rsidP="00642DC2">
      <w:pPr>
        <w:pStyle w:val="TextoGeneral"/>
        <w:numPr>
          <w:ilvl w:val="0"/>
          <w:numId w:val="25"/>
        </w:numPr>
        <w:spacing w:after="0"/>
      </w:pPr>
      <w:r w:rsidRPr="009E1B7C">
        <w:rPr>
          <w:b/>
        </w:rPr>
        <w:t>Visual Studio Community</w:t>
      </w:r>
      <w:r>
        <w:t xml:space="preserve">, para Microsoft Windows. </w:t>
      </w:r>
    </w:p>
    <w:p w:rsidR="00C71331" w:rsidRDefault="00C71331" w:rsidP="00D56A4D">
      <w:pPr>
        <w:pStyle w:val="TextoGeneral"/>
        <w:ind w:left="709" w:hanging="1"/>
      </w:pPr>
      <w:r>
        <w:t>Se obtiene de la página oficial (</w:t>
      </w:r>
      <w:hyperlink r:id="rId12" w:history="1">
        <w:r w:rsidRPr="00490C1D">
          <w:rPr>
            <w:rStyle w:val="Hipervnculo"/>
          </w:rPr>
          <w:t>https://visualstudio.microsoft.com/es/downloads/</w:t>
        </w:r>
      </w:hyperlink>
      <w:r>
        <w:t xml:space="preserve">) bajo la </w:t>
      </w:r>
      <w:r w:rsidR="00642DC2">
        <w:t>opción “</w:t>
      </w:r>
      <w:r w:rsidR="00642DC2" w:rsidRPr="00ED544D">
        <w:rPr>
          <w:b/>
        </w:rPr>
        <w:t>Comunidad</w:t>
      </w:r>
      <w:r w:rsidR="00642DC2">
        <w:t>”. El instalador nos dará una serie de opciones</w:t>
      </w:r>
      <w:r w:rsidR="00ED544D">
        <w:t xml:space="preserve"> para instalar, las recomendadas para este curso son “</w:t>
      </w:r>
      <w:r w:rsidR="00ED544D" w:rsidRPr="00ED544D">
        <w:rPr>
          <w:b/>
        </w:rPr>
        <w:t>Desarrollo de escritorio de .NET</w:t>
      </w:r>
      <w:r w:rsidR="00ED544D">
        <w:t>” y “</w:t>
      </w:r>
      <w:r w:rsidR="00ED544D" w:rsidRPr="00ED544D">
        <w:rPr>
          <w:b/>
        </w:rPr>
        <w:t>Desarrollo de la plataforma universal de Windows</w:t>
      </w:r>
      <w:r w:rsidR="00ED544D">
        <w:t>”.</w:t>
      </w:r>
    </w:p>
    <w:p w:rsidR="00C71331" w:rsidRDefault="00C71331" w:rsidP="00D56A4D">
      <w:pPr>
        <w:pStyle w:val="TextoGeneral"/>
        <w:numPr>
          <w:ilvl w:val="0"/>
          <w:numId w:val="25"/>
        </w:numPr>
        <w:spacing w:after="0"/>
      </w:pPr>
      <w:r w:rsidRPr="009E1B7C">
        <w:rPr>
          <w:b/>
        </w:rPr>
        <w:t>MonoDevelop</w:t>
      </w:r>
      <w:r>
        <w:t>, para GNU/Linux o Mac OS</w:t>
      </w:r>
      <w:r w:rsidR="00ED544D">
        <w:t>.</w:t>
      </w:r>
    </w:p>
    <w:p w:rsidR="00ED544D" w:rsidRPr="00ED544D" w:rsidRDefault="00ED544D" w:rsidP="00ED544D">
      <w:pPr>
        <w:pStyle w:val="TextoGeneral"/>
        <w:ind w:left="720"/>
      </w:pPr>
      <w:r w:rsidRPr="00ED544D">
        <w:t xml:space="preserve">Se </w:t>
      </w:r>
      <w:r>
        <w:t>obtiene de la página oficial (</w:t>
      </w:r>
      <w:hyperlink r:id="rId13" w:history="1">
        <w:r w:rsidRPr="00490C1D">
          <w:rPr>
            <w:rStyle w:val="Hipervnculo"/>
          </w:rPr>
          <w:t>https://www.monodevelop.com/download/</w:t>
        </w:r>
      </w:hyperlink>
      <w:r>
        <w:t xml:space="preserve">), donde, además se listan los requerimientos y el procedimiento de instalación para diferentes distribuciones. </w:t>
      </w:r>
    </w:p>
    <w:tbl>
      <w:tblPr>
        <w:tblStyle w:val="Tablaconcuadrcula"/>
        <w:tblW w:w="0" w:type="auto"/>
        <w:tblLook w:val="04A0" w:firstRow="1" w:lastRow="0" w:firstColumn="1" w:lastColumn="0" w:noHBand="0" w:noVBand="1"/>
      </w:tblPr>
      <w:tblGrid>
        <w:gridCol w:w="2051"/>
        <w:gridCol w:w="8721"/>
      </w:tblGrid>
      <w:tr w:rsidR="00D56A4D" w:rsidRPr="007A1872" w:rsidTr="007D3ADB">
        <w:tc>
          <w:tcPr>
            <w:tcW w:w="1951" w:type="dxa"/>
            <w:tcBorders>
              <w:top w:val="nil"/>
              <w:left w:val="nil"/>
              <w:bottom w:val="nil"/>
              <w:right w:val="nil"/>
            </w:tcBorders>
          </w:tcPr>
          <w:p w:rsidR="00D56A4D" w:rsidRPr="007A1872" w:rsidRDefault="00D56A4D" w:rsidP="007D3ADB">
            <w:pPr>
              <w:jc w:val="center"/>
            </w:pPr>
            <w:r w:rsidRPr="007A1872">
              <w:rPr>
                <w:noProof/>
                <w:lang w:val="en-US"/>
              </w:rPr>
              <w:drawing>
                <wp:inline distT="0" distB="0" distL="0" distR="0" wp14:anchorId="258A3BC1" wp14:editId="432310C3">
                  <wp:extent cx="1146537" cy="720000"/>
                  <wp:effectExtent l="19050" t="0" r="0" b="0"/>
                  <wp:docPr id="101" name="18 Imagen" descr="vaca-hab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2.png"/>
                          <pic:cNvPicPr/>
                        </pic:nvPicPr>
                        <pic:blipFill>
                          <a:blip r:embed="rId10" cstate="print"/>
                          <a:stretch>
                            <a:fillRect/>
                          </a:stretch>
                        </pic:blipFill>
                        <pic:spPr>
                          <a:xfrm>
                            <a:off x="0" y="0"/>
                            <a:ext cx="1146537" cy="720000"/>
                          </a:xfrm>
                          <a:prstGeom prst="rect">
                            <a:avLst/>
                          </a:prstGeom>
                        </pic:spPr>
                      </pic:pic>
                    </a:graphicData>
                  </a:graphic>
                </wp:inline>
              </w:drawing>
            </w:r>
          </w:p>
        </w:tc>
        <w:tc>
          <w:tcPr>
            <w:tcW w:w="8961" w:type="dxa"/>
            <w:tcBorders>
              <w:top w:val="nil"/>
              <w:left w:val="nil"/>
              <w:bottom w:val="nil"/>
              <w:right w:val="nil"/>
            </w:tcBorders>
            <w:shd w:val="clear" w:color="auto" w:fill="FF7C80"/>
            <w:vAlign w:val="center"/>
          </w:tcPr>
          <w:p w:rsidR="00D56A4D" w:rsidRPr="007A1872" w:rsidRDefault="00D56A4D" w:rsidP="00D56A4D">
            <w:pPr>
              <w:pStyle w:val="RecuadroInformativo"/>
            </w:pPr>
            <w:r>
              <w:t>NOTA IMPORTANTE</w:t>
            </w:r>
            <w:r w:rsidRPr="007A1872">
              <w:t>:</w:t>
            </w:r>
          </w:p>
          <w:p w:rsidR="00D56A4D" w:rsidRPr="007A1872" w:rsidRDefault="00D56A4D" w:rsidP="00D56A4D">
            <w:pPr>
              <w:pStyle w:val="RecuadroInformativo"/>
            </w:pPr>
            <w:r>
              <w:t>En cualquiera de los dos casos, la instalación involucra la descarga e instalación de una cantidad considerable de paquetes de software, por lo que es recomendable realizar la instalación contando con un buen ancho de banda (y conexión eléctrica, de estar usando una notebook).</w:t>
            </w:r>
          </w:p>
        </w:tc>
      </w:tr>
    </w:tbl>
    <w:p w:rsidR="00D56A4D" w:rsidRDefault="00D56A4D" w:rsidP="00D56A4D">
      <w:pPr>
        <w:pStyle w:val="Ttulo3"/>
      </w:pPr>
      <w:r>
        <w:br/>
        <w:t>Características del Lenguaje</w:t>
      </w:r>
    </w:p>
    <w:p w:rsidR="00023A40" w:rsidRDefault="00023A40" w:rsidP="000B16FC">
      <w:pPr>
        <w:pStyle w:val="TextoGeneral"/>
        <w:rPr>
          <w:b/>
        </w:rPr>
      </w:pPr>
      <w:r>
        <w:t xml:space="preserve">Sintácticamente hablando, pertenece a la familia de lenguajes que descienden de </w:t>
      </w:r>
      <w:r w:rsidRPr="00023A40">
        <w:rPr>
          <w:b/>
        </w:rPr>
        <w:t>C</w:t>
      </w:r>
      <w:r>
        <w:t xml:space="preserve">, por lo que una primera vista a una porción de código escrito en </w:t>
      </w:r>
      <w:r w:rsidRPr="00023A40">
        <w:rPr>
          <w:b/>
        </w:rPr>
        <w:t>C#</w:t>
      </w:r>
      <w:r>
        <w:t xml:space="preserve"> nos mostrará una serie de elementos comunes a otros lenguajes de esta familia, como son </w:t>
      </w:r>
      <w:r w:rsidRPr="00023A40">
        <w:rPr>
          <w:b/>
        </w:rPr>
        <w:t>Java</w:t>
      </w:r>
      <w:r>
        <w:t xml:space="preserve"> o </w:t>
      </w:r>
      <w:r w:rsidRPr="00023A40">
        <w:rPr>
          <w:b/>
        </w:rPr>
        <w:t>PHP</w:t>
      </w:r>
      <w:r>
        <w:rPr>
          <w:b/>
        </w:rPr>
        <w:t>.</w:t>
      </w:r>
    </w:p>
    <w:tbl>
      <w:tblPr>
        <w:tblStyle w:val="Tablaconcuadrcula"/>
        <w:tblW w:w="0" w:type="auto"/>
        <w:tblLook w:val="04A0" w:firstRow="1" w:lastRow="0" w:firstColumn="1" w:lastColumn="0" w:noHBand="0" w:noVBand="1"/>
      </w:tblPr>
      <w:tblGrid>
        <w:gridCol w:w="2051"/>
        <w:gridCol w:w="8721"/>
      </w:tblGrid>
      <w:tr w:rsidR="009E1B7C" w:rsidRPr="00CB7008" w:rsidTr="007D3ADB">
        <w:tc>
          <w:tcPr>
            <w:tcW w:w="1951" w:type="dxa"/>
            <w:tcBorders>
              <w:top w:val="nil"/>
              <w:left w:val="nil"/>
              <w:bottom w:val="nil"/>
              <w:right w:val="nil"/>
            </w:tcBorders>
          </w:tcPr>
          <w:p w:rsidR="009E1B7C" w:rsidRPr="007A1872" w:rsidRDefault="009E1B7C" w:rsidP="007D3ADB">
            <w:r w:rsidRPr="007A1872">
              <w:rPr>
                <w:noProof/>
                <w:lang w:val="en-US"/>
              </w:rPr>
              <w:drawing>
                <wp:inline distT="0" distB="0" distL="0" distR="0" wp14:anchorId="2E71E90A" wp14:editId="6305DD80">
                  <wp:extent cx="1146537" cy="720000"/>
                  <wp:effectExtent l="19050" t="0" r="0" b="0"/>
                  <wp:docPr id="100" name="31 Imagen" descr="vaca-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digo.png"/>
                          <pic:cNvPicPr/>
                        </pic:nvPicPr>
                        <pic:blipFill>
                          <a:blip r:embed="rId14" cstate="print"/>
                          <a:stretch>
                            <a:fillRect/>
                          </a:stretch>
                        </pic:blipFill>
                        <pic:spPr>
                          <a:xfrm>
                            <a:off x="0" y="0"/>
                            <a:ext cx="1146537" cy="720000"/>
                          </a:xfrm>
                          <a:prstGeom prst="rect">
                            <a:avLst/>
                          </a:prstGeom>
                        </pic:spPr>
                      </pic:pic>
                    </a:graphicData>
                  </a:graphic>
                </wp:inline>
              </w:drawing>
            </w:r>
          </w:p>
        </w:tc>
        <w:tc>
          <w:tcPr>
            <w:tcW w:w="8961" w:type="dxa"/>
            <w:tcBorders>
              <w:top w:val="nil"/>
              <w:left w:val="nil"/>
              <w:bottom w:val="nil"/>
              <w:right w:val="nil"/>
            </w:tcBorders>
            <w:shd w:val="clear" w:color="auto" w:fill="FFFF99"/>
            <w:vAlign w:val="center"/>
          </w:tcPr>
          <w:p w:rsidR="009E1B7C" w:rsidRPr="00D56A4D" w:rsidRDefault="009E1B7C" w:rsidP="009E1B7C">
            <w:pPr>
              <w:pStyle w:val="RecuadroInformativo"/>
              <w:numPr>
                <w:ilvl w:val="0"/>
                <w:numId w:val="26"/>
              </w:numPr>
            </w:pPr>
            <w:r w:rsidRPr="009E1B7C">
              <w:rPr>
                <w:color w:val="auto"/>
              </w:rPr>
              <w:t>Todas l</w:t>
            </w:r>
            <w:r>
              <w:rPr>
                <w:color w:val="auto"/>
              </w:rPr>
              <w:t xml:space="preserve">as sentencias terminan con </w:t>
            </w:r>
            <w:r w:rsidRPr="009E1B7C">
              <w:rPr>
                <w:b/>
                <w:color w:val="auto"/>
              </w:rPr>
              <w:t>punto y coma</w:t>
            </w:r>
            <w:r>
              <w:rPr>
                <w:b/>
                <w:color w:val="auto"/>
              </w:rPr>
              <w:t>.</w:t>
            </w:r>
          </w:p>
          <w:p w:rsidR="009E1B7C" w:rsidRPr="009E1B7C" w:rsidRDefault="009E1B7C" w:rsidP="009E1B7C">
            <w:pPr>
              <w:pStyle w:val="Cdigo"/>
            </w:pPr>
            <w:r>
              <w:tab/>
            </w:r>
            <w:r w:rsidRPr="009E1B7C">
              <w:t>public static Image img</w:t>
            </w:r>
            <w:r w:rsidRPr="009E1B7C">
              <w:rPr>
                <w:color w:val="FF0000"/>
                <w:sz w:val="24"/>
              </w:rPr>
              <w:t>;</w:t>
            </w:r>
          </w:p>
          <w:p w:rsidR="009E1B7C" w:rsidRPr="009E1B7C" w:rsidRDefault="009E1B7C" w:rsidP="009E1B7C">
            <w:pPr>
              <w:pStyle w:val="RecuadroInformativo"/>
              <w:ind w:left="360"/>
            </w:pPr>
          </w:p>
          <w:p w:rsidR="009E1B7C" w:rsidRPr="00D56A4D" w:rsidRDefault="009E1B7C" w:rsidP="00D56A4D">
            <w:pPr>
              <w:pStyle w:val="RecuadroInformativo"/>
              <w:numPr>
                <w:ilvl w:val="0"/>
                <w:numId w:val="26"/>
              </w:numPr>
            </w:pPr>
            <w:r w:rsidRPr="009E1B7C">
              <w:rPr>
                <w:color w:val="auto"/>
              </w:rPr>
              <w:t xml:space="preserve">Los bloques de código se delimitan </w:t>
            </w:r>
            <w:r w:rsidRPr="009E1B7C">
              <w:rPr>
                <w:b/>
                <w:color w:val="auto"/>
              </w:rPr>
              <w:t>mediante llaves</w:t>
            </w:r>
            <w:r>
              <w:rPr>
                <w:b/>
                <w:color w:val="auto"/>
              </w:rPr>
              <w:t>.</w:t>
            </w:r>
          </w:p>
          <w:p w:rsidR="009E1B7C" w:rsidRPr="009E1B7C" w:rsidRDefault="009E1B7C" w:rsidP="009E1B7C">
            <w:pPr>
              <w:pStyle w:val="Cdigo"/>
              <w:rPr>
                <w:color w:val="FF0000"/>
                <w:sz w:val="24"/>
              </w:rPr>
            </w:pPr>
            <w:r>
              <w:tab/>
              <w:t>public class Ejemplo</w:t>
            </w:r>
            <w:r w:rsidRPr="009E1B7C">
              <w:rPr>
                <w:color w:val="FF0000"/>
                <w:sz w:val="24"/>
              </w:rPr>
              <w:t>{</w:t>
            </w:r>
          </w:p>
          <w:p w:rsidR="009E1B7C" w:rsidRPr="009E1B7C" w:rsidRDefault="009E1B7C" w:rsidP="009E1B7C">
            <w:pPr>
              <w:pStyle w:val="Cdigo"/>
              <w:rPr>
                <w:color w:val="FF0000"/>
                <w:sz w:val="24"/>
              </w:rPr>
            </w:pPr>
            <w:r w:rsidRPr="009E1B7C">
              <w:rPr>
                <w:color w:val="FF0000"/>
                <w:sz w:val="24"/>
              </w:rPr>
              <w:tab/>
              <w:t>}</w:t>
            </w:r>
          </w:p>
          <w:p w:rsidR="009E1B7C" w:rsidRPr="009E1B7C" w:rsidRDefault="009E1B7C" w:rsidP="009E1B7C">
            <w:pPr>
              <w:pStyle w:val="RecuadroInformativo"/>
              <w:ind w:left="360"/>
            </w:pPr>
          </w:p>
          <w:p w:rsidR="009E1B7C" w:rsidRPr="002E5C60" w:rsidRDefault="002E5C60" w:rsidP="009E1B7C">
            <w:pPr>
              <w:pStyle w:val="RecuadroInformativo"/>
              <w:numPr>
                <w:ilvl w:val="0"/>
                <w:numId w:val="26"/>
              </w:numPr>
            </w:pPr>
            <w:r>
              <w:rPr>
                <w:color w:val="auto"/>
              </w:rPr>
              <w:t xml:space="preserve">Los arrays, listas o vectores hacen uso de </w:t>
            </w:r>
            <w:r w:rsidRPr="002E5C60">
              <w:rPr>
                <w:b/>
                <w:color w:val="auto"/>
              </w:rPr>
              <w:t>corchetes</w:t>
            </w:r>
            <w:r>
              <w:rPr>
                <w:color w:val="auto"/>
              </w:rPr>
              <w:t xml:space="preserve"> (también conocidos como paréntesis rectos) en su sintaxis.</w:t>
            </w:r>
          </w:p>
          <w:p w:rsidR="002E5C60" w:rsidRDefault="002E5C60" w:rsidP="002E5C60">
            <w:pPr>
              <w:pStyle w:val="RecuadroInformativo"/>
              <w:ind w:left="360"/>
              <w:rPr>
                <w:color w:val="auto"/>
              </w:rPr>
            </w:pPr>
          </w:p>
          <w:p w:rsidR="002E5C60" w:rsidRDefault="002E5C60" w:rsidP="002E5C60">
            <w:pPr>
              <w:pStyle w:val="Cdigo"/>
            </w:pPr>
            <w:r>
              <w:tab/>
            </w:r>
            <w:r w:rsidRPr="002E5C60">
              <w:t>int</w:t>
            </w:r>
            <w:r w:rsidRPr="002E5C60">
              <w:rPr>
                <w:color w:val="FF0000"/>
              </w:rPr>
              <w:t>[]</w:t>
            </w:r>
            <w:r w:rsidRPr="002E5C60">
              <w:t xml:space="preserve"> </w:t>
            </w:r>
            <w:r>
              <w:t>arrayNumerico</w:t>
            </w:r>
            <w:r w:rsidRPr="002E5C60">
              <w:t xml:space="preserve"> = new int</w:t>
            </w:r>
            <w:r w:rsidRPr="002E5C60">
              <w:rPr>
                <w:color w:val="FF0000"/>
              </w:rPr>
              <w:t>[</w:t>
            </w:r>
            <w:r w:rsidRPr="002E5C60">
              <w:t>10</w:t>
            </w:r>
            <w:r w:rsidRPr="002E5C60">
              <w:rPr>
                <w:color w:val="FF0000"/>
              </w:rPr>
              <w:t>]</w:t>
            </w:r>
            <w:r w:rsidRPr="002E5C60">
              <w:t>;</w:t>
            </w:r>
          </w:p>
          <w:p w:rsidR="002E5C60" w:rsidRDefault="002E5C60" w:rsidP="002E5C60">
            <w:pPr>
              <w:pStyle w:val="Cdigo"/>
            </w:pPr>
            <w:r w:rsidRPr="002E5C60">
              <w:tab/>
              <w:t>arrayNumerico</w:t>
            </w:r>
            <w:r w:rsidRPr="002E5C60">
              <w:rPr>
                <w:color w:val="FF0000"/>
              </w:rPr>
              <w:t>[</w:t>
            </w:r>
            <w:r>
              <w:t>0</w:t>
            </w:r>
            <w:r w:rsidRPr="002E5C60">
              <w:rPr>
                <w:color w:val="FF0000"/>
              </w:rPr>
              <w:t>]</w:t>
            </w:r>
            <w:r>
              <w:t xml:space="preserve"> = 25;</w:t>
            </w:r>
          </w:p>
          <w:p w:rsidR="002E5C60" w:rsidRPr="00315EAD" w:rsidRDefault="002E5C60" w:rsidP="00D56A4D">
            <w:pPr>
              <w:pStyle w:val="RecuadroInformativo"/>
            </w:pPr>
          </w:p>
        </w:tc>
      </w:tr>
    </w:tbl>
    <w:p w:rsidR="00D14756" w:rsidRDefault="00F52787" w:rsidP="000B16FC">
      <w:pPr>
        <w:pStyle w:val="TextoGeneral"/>
      </w:pPr>
      <w:r w:rsidRPr="00F52787">
        <w:lastRenderedPageBreak/>
        <w:t xml:space="preserve">En </w:t>
      </w:r>
      <w:r>
        <w:t>general podemos hablar de un lenguaje que permi</w:t>
      </w:r>
      <w:r w:rsidR="00C27F68">
        <w:t xml:space="preserve">te desarrollar código de una forma muy similar a la experiencia que se tiene al trabajar con Java. </w:t>
      </w:r>
    </w:p>
    <w:p w:rsidR="009E1B7C" w:rsidRDefault="00C27F68" w:rsidP="000B16FC">
      <w:pPr>
        <w:pStyle w:val="TextoGeneral"/>
      </w:pPr>
      <w:r>
        <w:t xml:space="preserve">Las similitudes </w:t>
      </w:r>
      <w:r w:rsidR="00D14756">
        <w:t>son muchas:</w:t>
      </w:r>
    </w:p>
    <w:tbl>
      <w:tblPr>
        <w:tblStyle w:val="Tablaconcuadrcula"/>
        <w:tblW w:w="0" w:type="auto"/>
        <w:tblLook w:val="04A0" w:firstRow="1" w:lastRow="0" w:firstColumn="1" w:lastColumn="0" w:noHBand="0" w:noVBand="1"/>
      </w:tblPr>
      <w:tblGrid>
        <w:gridCol w:w="2051"/>
        <w:gridCol w:w="8721"/>
      </w:tblGrid>
      <w:tr w:rsidR="00D14756" w:rsidRPr="007A1872" w:rsidTr="007D3ADB">
        <w:tc>
          <w:tcPr>
            <w:tcW w:w="1951" w:type="dxa"/>
            <w:tcBorders>
              <w:top w:val="nil"/>
              <w:left w:val="nil"/>
              <w:bottom w:val="nil"/>
              <w:right w:val="nil"/>
            </w:tcBorders>
          </w:tcPr>
          <w:p w:rsidR="00D14756" w:rsidRPr="007A1872" w:rsidRDefault="00D14756" w:rsidP="007D3ADB">
            <w:r w:rsidRPr="007A1872">
              <w:rPr>
                <w:noProof/>
                <w:lang w:val="en-US"/>
              </w:rPr>
              <w:drawing>
                <wp:inline distT="0" distB="0" distL="0" distR="0" wp14:anchorId="3D8E8404" wp14:editId="1F6B6C77">
                  <wp:extent cx="1146240" cy="720000"/>
                  <wp:effectExtent l="19050" t="0" r="0" b="0"/>
                  <wp:docPr id="102"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5"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D14756" w:rsidRDefault="00D14756" w:rsidP="00D14756">
            <w:pPr>
              <w:pStyle w:val="RecuadroInformativo"/>
              <w:rPr>
                <w:b/>
                <w:u w:val="single"/>
              </w:rPr>
            </w:pPr>
            <w:r w:rsidRPr="00D14756">
              <w:rPr>
                <w:b/>
                <w:u w:val="single"/>
              </w:rPr>
              <w:t>Semejanzas entre C# y JAVA:</w:t>
            </w:r>
          </w:p>
          <w:p w:rsidR="00D14756" w:rsidRDefault="00D14756" w:rsidP="00D14756">
            <w:pPr>
              <w:pStyle w:val="RecuadroInformativo"/>
              <w:numPr>
                <w:ilvl w:val="0"/>
                <w:numId w:val="25"/>
              </w:numPr>
            </w:pPr>
            <w:r>
              <w:t>Fuertemente tipados</w:t>
            </w:r>
            <w:r w:rsidR="00C44B3A">
              <w:t>.</w:t>
            </w:r>
          </w:p>
          <w:p w:rsidR="00D14756" w:rsidRDefault="00D14756" w:rsidP="00D14756">
            <w:pPr>
              <w:pStyle w:val="RecuadroInformativo"/>
              <w:numPr>
                <w:ilvl w:val="0"/>
                <w:numId w:val="25"/>
              </w:numPr>
            </w:pPr>
            <w:r>
              <w:t>Orientados a objetos basados en clases</w:t>
            </w:r>
            <w:r w:rsidR="00C44B3A">
              <w:t>.</w:t>
            </w:r>
          </w:p>
          <w:p w:rsidR="00D14756" w:rsidRDefault="00D14756" w:rsidP="00D14756">
            <w:pPr>
              <w:pStyle w:val="RecuadroInformativo"/>
              <w:numPr>
                <w:ilvl w:val="0"/>
                <w:numId w:val="25"/>
              </w:numPr>
            </w:pPr>
            <w:r>
              <w:t>Basados en compilación JIT (parte del có</w:t>
            </w:r>
            <w:r w:rsidR="00C44B3A">
              <w:t>digo</w:t>
            </w:r>
            <w:r>
              <w:t xml:space="preserve"> puede compilarse justo antes de la ejecución)</w:t>
            </w:r>
            <w:r w:rsidR="00C44B3A">
              <w:t>.</w:t>
            </w:r>
          </w:p>
          <w:p w:rsidR="00D14756" w:rsidRDefault="00C44B3A" w:rsidP="00D14756">
            <w:pPr>
              <w:pStyle w:val="RecuadroInformativo"/>
              <w:numPr>
                <w:ilvl w:val="0"/>
                <w:numId w:val="25"/>
              </w:numPr>
            </w:pPr>
            <w:r>
              <w:t>Pasaje automático entre tipos de datos primitivos y referenciados.</w:t>
            </w:r>
          </w:p>
          <w:p w:rsidR="00C44B3A" w:rsidRPr="00D14756" w:rsidRDefault="00C44B3A" w:rsidP="00D14756">
            <w:pPr>
              <w:pStyle w:val="RecuadroInformativo"/>
              <w:numPr>
                <w:ilvl w:val="0"/>
                <w:numId w:val="25"/>
              </w:numPr>
            </w:pPr>
            <w:r>
              <w:t>Etc.</w:t>
            </w:r>
          </w:p>
        </w:tc>
      </w:tr>
    </w:tbl>
    <w:p w:rsidR="00D14756" w:rsidRPr="00F52787" w:rsidRDefault="00C44B3A" w:rsidP="000B16FC">
      <w:pPr>
        <w:pStyle w:val="TextoGeneral"/>
      </w:pPr>
      <w:r>
        <w:br/>
        <w:t>Pero también tiene particularidades que lo diferencian de otros lenguajes de esta familia, como veremos en este texto.</w:t>
      </w:r>
    </w:p>
    <w:p w:rsidR="00023A40" w:rsidRDefault="00C44B3A" w:rsidP="00C44B3A">
      <w:pPr>
        <w:pStyle w:val="TextoGeneral"/>
        <w:numPr>
          <w:ilvl w:val="0"/>
          <w:numId w:val="27"/>
        </w:numPr>
        <w:rPr>
          <w:b/>
        </w:rPr>
      </w:pPr>
      <w:r w:rsidRPr="00432C97">
        <w:rPr>
          <w:b/>
        </w:rPr>
        <w:t xml:space="preserve">Declaración de </w:t>
      </w:r>
      <w:r w:rsidR="00432C97" w:rsidRPr="00432C97">
        <w:rPr>
          <w:b/>
        </w:rPr>
        <w:t>variables</w:t>
      </w:r>
    </w:p>
    <w:p w:rsidR="002058F0" w:rsidRDefault="002058F0" w:rsidP="00432C97">
      <w:pPr>
        <w:pStyle w:val="TextoGeneral"/>
        <w:ind w:left="360"/>
      </w:pPr>
      <w:r>
        <w:t xml:space="preserve">Como ya se dijo, C# es un lenguaje </w:t>
      </w:r>
      <w:r w:rsidRPr="002058F0">
        <w:rPr>
          <w:b/>
        </w:rPr>
        <w:t>fuertemente tipado</w:t>
      </w:r>
      <w:r>
        <w:t xml:space="preserve">, lo que implica que </w:t>
      </w:r>
      <w:r w:rsidRPr="005906B5">
        <w:rPr>
          <w:b/>
        </w:rPr>
        <w:t>variables, objetos y métodos deben tener un tipo declarado</w:t>
      </w:r>
      <w:r>
        <w:t xml:space="preserve"> y ese tipo </w:t>
      </w:r>
      <w:r w:rsidRPr="005906B5">
        <w:rPr>
          <w:b/>
        </w:rPr>
        <w:t>no cambia durante la ejecución</w:t>
      </w:r>
      <w:r w:rsidR="005906B5">
        <w:rPr>
          <w:b/>
        </w:rPr>
        <w:t>.</w:t>
      </w:r>
    </w:p>
    <w:p w:rsidR="00432C97" w:rsidRDefault="00432C97" w:rsidP="00432C97">
      <w:pPr>
        <w:pStyle w:val="TextoGeneral"/>
        <w:ind w:left="360"/>
      </w:pPr>
      <w:r w:rsidRPr="00432C97">
        <w:t xml:space="preserve">Las </w:t>
      </w:r>
      <w:r>
        <w:t xml:space="preserve">variables </w:t>
      </w:r>
      <w:r w:rsidR="00D615AA">
        <w:t xml:space="preserve">se declaran indicando su </w:t>
      </w:r>
      <w:r w:rsidR="00D615AA" w:rsidRPr="002361C0">
        <w:rPr>
          <w:b/>
        </w:rPr>
        <w:t>tipo de datos</w:t>
      </w:r>
      <w:r w:rsidR="00D615AA">
        <w:t xml:space="preserve">, su </w:t>
      </w:r>
      <w:r w:rsidR="00D615AA" w:rsidRPr="002361C0">
        <w:rPr>
          <w:b/>
        </w:rPr>
        <w:t>nombre</w:t>
      </w:r>
      <w:r w:rsidR="00D615AA">
        <w:t xml:space="preserve"> y su </w:t>
      </w:r>
      <w:r w:rsidR="00D615AA" w:rsidRPr="002361C0">
        <w:rPr>
          <w:b/>
        </w:rPr>
        <w:t>valor inicial</w:t>
      </w:r>
      <w:r w:rsidR="00D615AA">
        <w:t xml:space="preserve">. En general también es recomendable declarar </w:t>
      </w:r>
      <w:r w:rsidR="007D3ADB">
        <w:t>alguno de los</w:t>
      </w:r>
      <w:r w:rsidR="00D615AA">
        <w:t xml:space="preserve"> </w:t>
      </w:r>
      <w:r w:rsidR="00D615AA" w:rsidRPr="002361C0">
        <w:rPr>
          <w:b/>
        </w:rPr>
        <w:t>modificador</w:t>
      </w:r>
      <w:r w:rsidR="007D3ADB">
        <w:rPr>
          <w:b/>
        </w:rPr>
        <w:t>es</w:t>
      </w:r>
      <w:r w:rsidR="00D615AA" w:rsidRPr="002361C0">
        <w:rPr>
          <w:b/>
        </w:rPr>
        <w:t xml:space="preserve"> de acceso</w:t>
      </w:r>
      <w:r w:rsidR="000561AA" w:rsidRPr="000561AA">
        <w:t>, los cuales estudiaremos en profundidad más adelante</w:t>
      </w:r>
      <w:r w:rsidR="00D615AA">
        <w:t>.</w:t>
      </w:r>
    </w:p>
    <w:tbl>
      <w:tblPr>
        <w:tblStyle w:val="Tablaconcuadrcula"/>
        <w:tblW w:w="0" w:type="auto"/>
        <w:tblLook w:val="04A0" w:firstRow="1" w:lastRow="0" w:firstColumn="1" w:lastColumn="0" w:noHBand="0" w:noVBand="1"/>
      </w:tblPr>
      <w:tblGrid>
        <w:gridCol w:w="2051"/>
        <w:gridCol w:w="8721"/>
      </w:tblGrid>
      <w:tr w:rsidR="00D615AA" w:rsidRPr="00CB7008" w:rsidTr="007D3ADB">
        <w:tc>
          <w:tcPr>
            <w:tcW w:w="1951" w:type="dxa"/>
            <w:tcBorders>
              <w:top w:val="nil"/>
              <w:left w:val="nil"/>
              <w:bottom w:val="nil"/>
              <w:right w:val="nil"/>
            </w:tcBorders>
          </w:tcPr>
          <w:p w:rsidR="00D615AA" w:rsidRPr="007A1872" w:rsidRDefault="00D615AA" w:rsidP="007D3ADB">
            <w:r w:rsidRPr="007A1872">
              <w:rPr>
                <w:noProof/>
                <w:lang w:val="en-US"/>
              </w:rPr>
              <w:drawing>
                <wp:inline distT="0" distB="0" distL="0" distR="0" wp14:anchorId="36817135" wp14:editId="1EE0C6C9">
                  <wp:extent cx="1146537" cy="720000"/>
                  <wp:effectExtent l="19050" t="0" r="0" b="0"/>
                  <wp:docPr id="103" name="31 Imagen" descr="vaca-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digo.png"/>
                          <pic:cNvPicPr/>
                        </pic:nvPicPr>
                        <pic:blipFill>
                          <a:blip r:embed="rId14" cstate="print"/>
                          <a:stretch>
                            <a:fillRect/>
                          </a:stretch>
                        </pic:blipFill>
                        <pic:spPr>
                          <a:xfrm>
                            <a:off x="0" y="0"/>
                            <a:ext cx="1146537" cy="720000"/>
                          </a:xfrm>
                          <a:prstGeom prst="rect">
                            <a:avLst/>
                          </a:prstGeom>
                        </pic:spPr>
                      </pic:pic>
                    </a:graphicData>
                  </a:graphic>
                </wp:inline>
              </w:drawing>
            </w:r>
          </w:p>
        </w:tc>
        <w:tc>
          <w:tcPr>
            <w:tcW w:w="8961" w:type="dxa"/>
            <w:tcBorders>
              <w:top w:val="nil"/>
              <w:left w:val="nil"/>
              <w:bottom w:val="nil"/>
              <w:right w:val="nil"/>
            </w:tcBorders>
            <w:shd w:val="clear" w:color="auto" w:fill="FFFF99"/>
            <w:vAlign w:val="center"/>
          </w:tcPr>
          <w:p w:rsidR="00D615AA" w:rsidRPr="00D615AA" w:rsidRDefault="00D615AA" w:rsidP="002361C0">
            <w:pPr>
              <w:pStyle w:val="RecuadroInformativo"/>
              <w:spacing w:after="240"/>
              <w:rPr>
                <w:b/>
                <w:color w:val="000000" w:themeColor="text1"/>
                <w:u w:val="single"/>
              </w:rPr>
            </w:pPr>
            <w:r w:rsidRPr="00D615AA">
              <w:rPr>
                <w:b/>
                <w:color w:val="000000" w:themeColor="text1"/>
                <w:u w:val="single"/>
              </w:rPr>
              <w:t>Declaración de variables:</w:t>
            </w:r>
          </w:p>
          <w:p w:rsidR="00D615AA" w:rsidRDefault="00D615AA" w:rsidP="00D615AA">
            <w:pPr>
              <w:pStyle w:val="Cdigo"/>
            </w:pPr>
            <w:r>
              <w:tab/>
            </w:r>
            <w:r w:rsidR="007D3ADB">
              <w:rPr>
                <w:color w:val="0070C0"/>
              </w:rPr>
              <w:t>acceso</w:t>
            </w:r>
            <w:r>
              <w:t xml:space="preserve"> </w:t>
            </w:r>
            <w:r w:rsidRPr="002361C0">
              <w:rPr>
                <w:color w:val="FF0000"/>
              </w:rPr>
              <w:t>tipo</w:t>
            </w:r>
            <w:r>
              <w:t xml:space="preserve"> nombre = valorInicial;</w:t>
            </w:r>
          </w:p>
          <w:p w:rsidR="007D3ADB" w:rsidRDefault="007D3ADB" w:rsidP="00D615AA">
            <w:pPr>
              <w:pStyle w:val="Cdigo"/>
            </w:pPr>
          </w:p>
          <w:p w:rsidR="007D3ADB" w:rsidRDefault="007D3ADB" w:rsidP="00D615AA">
            <w:pPr>
              <w:pStyle w:val="Cdigo"/>
            </w:pPr>
            <w:r>
              <w:t>Ejemplos:</w:t>
            </w:r>
          </w:p>
          <w:p w:rsidR="002361C0" w:rsidRDefault="002361C0" w:rsidP="00D615AA">
            <w:pPr>
              <w:pStyle w:val="Cdigo"/>
              <w:rPr>
                <w:color w:val="000000" w:themeColor="text1"/>
              </w:rPr>
            </w:pPr>
            <w:r>
              <w:tab/>
            </w:r>
            <w:r w:rsidRPr="002361C0">
              <w:rPr>
                <w:color w:val="0070C0"/>
              </w:rPr>
              <w:t>public</w:t>
            </w:r>
            <w:r>
              <w:t xml:space="preserve"> </w:t>
            </w:r>
            <w:r w:rsidRPr="002361C0">
              <w:rPr>
                <w:color w:val="FF0000"/>
              </w:rPr>
              <w:t>int</w:t>
            </w:r>
            <w:r>
              <w:rPr>
                <w:color w:val="FF0000"/>
              </w:rPr>
              <w:t xml:space="preserve"> </w:t>
            </w:r>
            <w:r w:rsidRPr="002361C0">
              <w:rPr>
                <w:color w:val="000000" w:themeColor="text1"/>
              </w:rPr>
              <w:t>numero</w:t>
            </w:r>
            <w:r>
              <w:rPr>
                <w:color w:val="000000" w:themeColor="text1"/>
              </w:rPr>
              <w:t xml:space="preserve"> = 0;</w:t>
            </w:r>
          </w:p>
          <w:p w:rsidR="002361C0" w:rsidRDefault="002361C0" w:rsidP="00D615AA">
            <w:pPr>
              <w:pStyle w:val="Cdigo"/>
              <w:rPr>
                <w:color w:val="000000" w:themeColor="text1"/>
              </w:rPr>
            </w:pPr>
            <w:r>
              <w:rPr>
                <w:color w:val="000000" w:themeColor="text1"/>
              </w:rPr>
              <w:tab/>
            </w:r>
            <w:r w:rsidRPr="002361C0">
              <w:rPr>
                <w:color w:val="0070C0"/>
              </w:rPr>
              <w:t>p</w:t>
            </w:r>
            <w:r>
              <w:rPr>
                <w:color w:val="0070C0"/>
              </w:rPr>
              <w:t>rivate</w:t>
            </w:r>
            <w:r>
              <w:t xml:space="preserve"> </w:t>
            </w:r>
            <w:r>
              <w:rPr>
                <w:color w:val="FF0000"/>
              </w:rPr>
              <w:t xml:space="preserve">string </w:t>
            </w:r>
            <w:r>
              <w:rPr>
                <w:color w:val="000000" w:themeColor="text1"/>
              </w:rPr>
              <w:t>texto = "";</w:t>
            </w:r>
          </w:p>
          <w:p w:rsidR="00166542" w:rsidRDefault="00166542" w:rsidP="00D615AA">
            <w:pPr>
              <w:pStyle w:val="Cdigo"/>
              <w:rPr>
                <w:color w:val="000000" w:themeColor="text1"/>
              </w:rPr>
            </w:pPr>
          </w:p>
          <w:p w:rsidR="003B54F7" w:rsidRPr="004E4110" w:rsidRDefault="00166542" w:rsidP="004E4110">
            <w:pPr>
              <w:pStyle w:val="RecuadroInformativo"/>
              <w:spacing w:after="240"/>
              <w:rPr>
                <w:b/>
                <w:color w:val="000000" w:themeColor="text1"/>
                <w:u w:val="single"/>
              </w:rPr>
            </w:pPr>
            <w:r w:rsidRPr="00166542">
              <w:rPr>
                <w:b/>
                <w:color w:val="000000" w:themeColor="text1"/>
                <w:u w:val="single"/>
              </w:rPr>
              <w:t>Tipos de Datos</w:t>
            </w:r>
            <w:r w:rsidR="000561AA">
              <w:rPr>
                <w:b/>
                <w:color w:val="000000" w:themeColor="text1"/>
                <w:u w:val="single"/>
              </w:rPr>
              <w:t xml:space="preserve"> Comunes</w:t>
            </w:r>
            <w:r w:rsidRPr="00166542">
              <w:rPr>
                <w:b/>
                <w:color w:val="000000" w:themeColor="text1"/>
                <w:u w:val="single"/>
              </w:rPr>
              <w:t>:</w:t>
            </w:r>
          </w:p>
          <w:tbl>
            <w:tblPr>
              <w:tblW w:w="0" w:type="auto"/>
              <w:tblCellMar>
                <w:top w:w="15" w:type="dxa"/>
                <w:left w:w="15" w:type="dxa"/>
                <w:bottom w:w="15" w:type="dxa"/>
                <w:right w:w="15" w:type="dxa"/>
              </w:tblCellMar>
              <w:tblLook w:val="04A0" w:firstRow="1" w:lastRow="0" w:firstColumn="1" w:lastColumn="0" w:noHBand="0" w:noVBand="1"/>
            </w:tblPr>
            <w:tblGrid>
              <w:gridCol w:w="1125"/>
              <w:gridCol w:w="1080"/>
              <w:gridCol w:w="4697"/>
              <w:gridCol w:w="1583"/>
            </w:tblGrid>
            <w:tr w:rsidR="003B54F7" w:rsidRPr="003B54F7" w:rsidTr="004E41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4F7" w:rsidRPr="004E4110" w:rsidRDefault="003B54F7" w:rsidP="003B54F7">
                  <w:pPr>
                    <w:pStyle w:val="RecuadroInformativo"/>
                    <w:jc w:val="center"/>
                    <w:rPr>
                      <w:rFonts w:ascii="Times New Roman" w:hAnsi="Times New Roman" w:cs="Times New Roman"/>
                      <w:b/>
                      <w:color w:val="000000" w:themeColor="text1"/>
                      <w:sz w:val="20"/>
                      <w:szCs w:val="24"/>
                    </w:rPr>
                  </w:pPr>
                  <w:r w:rsidRPr="004E4110">
                    <w:rPr>
                      <w:b/>
                      <w:color w:val="000000" w:themeColor="text1"/>
                      <w:sz w:val="20"/>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4F7" w:rsidRPr="004E4110" w:rsidRDefault="003B54F7" w:rsidP="003B54F7">
                  <w:pPr>
                    <w:pStyle w:val="RecuadroInformativo"/>
                    <w:jc w:val="center"/>
                    <w:rPr>
                      <w:rFonts w:ascii="Times New Roman" w:hAnsi="Times New Roman" w:cs="Times New Roman"/>
                      <w:b/>
                      <w:color w:val="000000" w:themeColor="text1"/>
                      <w:sz w:val="20"/>
                      <w:szCs w:val="24"/>
                    </w:rPr>
                  </w:pPr>
                  <w:r w:rsidRPr="004E4110">
                    <w:rPr>
                      <w:b/>
                      <w:color w:val="000000" w:themeColor="text1"/>
                      <w:sz w:val="20"/>
                    </w:rPr>
                    <w:t>Variedad</w:t>
                  </w:r>
                </w:p>
              </w:tc>
              <w:tc>
                <w:tcPr>
                  <w:tcW w:w="4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4F7" w:rsidRPr="004E4110" w:rsidRDefault="003B54F7" w:rsidP="003B54F7">
                  <w:pPr>
                    <w:pStyle w:val="RecuadroInformativo"/>
                    <w:jc w:val="center"/>
                    <w:rPr>
                      <w:rFonts w:ascii="Times New Roman" w:hAnsi="Times New Roman" w:cs="Times New Roman"/>
                      <w:b/>
                      <w:color w:val="000000" w:themeColor="text1"/>
                      <w:sz w:val="20"/>
                      <w:szCs w:val="24"/>
                    </w:rPr>
                  </w:pPr>
                  <w:r w:rsidRPr="004E4110">
                    <w:rPr>
                      <w:b/>
                      <w:color w:val="000000" w:themeColor="text1"/>
                      <w:sz w:val="20"/>
                    </w:rPr>
                    <w:t>Características</w:t>
                  </w:r>
                </w:p>
              </w:tc>
              <w:tc>
                <w:tcPr>
                  <w:tcW w:w="1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4F7" w:rsidRPr="004E4110" w:rsidRDefault="003B54F7" w:rsidP="003B54F7">
                  <w:pPr>
                    <w:pStyle w:val="RecuadroInformativo"/>
                    <w:jc w:val="center"/>
                    <w:rPr>
                      <w:rFonts w:ascii="Times New Roman" w:hAnsi="Times New Roman" w:cs="Times New Roman"/>
                      <w:b/>
                      <w:color w:val="000000" w:themeColor="text1"/>
                      <w:sz w:val="20"/>
                      <w:szCs w:val="24"/>
                    </w:rPr>
                  </w:pPr>
                  <w:r w:rsidRPr="004E4110">
                    <w:rPr>
                      <w:b/>
                      <w:color w:val="000000" w:themeColor="text1"/>
                      <w:sz w:val="16"/>
                    </w:rPr>
                    <w:t>Tamaño en memoria</w:t>
                  </w:r>
                </w:p>
              </w:tc>
            </w:tr>
            <w:tr w:rsidR="003B54F7" w:rsidRPr="003B54F7" w:rsidTr="000E13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Cdigo"/>
                    <w:jc w:val="center"/>
                    <w:rPr>
                      <w:rFonts w:ascii="Times New Roman" w:hAnsi="Times New Roman" w:cs="Times New Roman"/>
                      <w:sz w:val="24"/>
                      <w:szCs w:val="24"/>
                    </w:rPr>
                  </w:pPr>
                  <w:r w:rsidRPr="004E4110">
                    <w:t>bool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Lógico</w:t>
                  </w:r>
                </w:p>
              </w:tc>
              <w:tc>
                <w:tcPr>
                  <w:tcW w:w="4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rFonts w:ascii="Courier New" w:hAnsi="Courier New" w:cs="Courier New"/>
                      <w:b/>
                      <w:color w:val="000000" w:themeColor="text1"/>
                    </w:rPr>
                    <w:t>true</w:t>
                  </w:r>
                  <w:r w:rsidRPr="004E4110">
                    <w:rPr>
                      <w:color w:val="000000" w:themeColor="text1"/>
                    </w:rPr>
                    <w:t xml:space="preserve"> y </w:t>
                  </w:r>
                  <w:r w:rsidRPr="004E4110">
                    <w:rPr>
                      <w:rFonts w:ascii="Courier New" w:hAnsi="Courier New" w:cs="Courier New"/>
                      <w:b/>
                      <w:color w:val="000000" w:themeColor="text1"/>
                    </w:rPr>
                    <w:t>false</w:t>
                  </w:r>
                  <w:r w:rsidRPr="004E4110">
                    <w:rPr>
                      <w:color w:val="000000" w:themeColor="text1"/>
                    </w:rPr>
                    <w:t xml:space="preserve"> son los únicos valores admitidos</w:t>
                  </w:r>
                </w:p>
              </w:tc>
              <w:tc>
                <w:tcPr>
                  <w:tcW w:w="1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4 bytes</w:t>
                  </w:r>
                </w:p>
              </w:tc>
            </w:tr>
            <w:tr w:rsidR="003B54F7" w:rsidRPr="003B54F7" w:rsidTr="000E13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Cdigo"/>
                    <w:jc w:val="center"/>
                    <w:rPr>
                      <w:rFonts w:ascii="Times New Roman" w:hAnsi="Times New Roman" w:cs="Times New Roman"/>
                      <w:sz w:val="24"/>
                      <w:szCs w:val="24"/>
                    </w:rPr>
                  </w:pPr>
                  <w:r w:rsidRPr="004E4110">
                    <w:t>sbyte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Numérico</w:t>
                  </w:r>
                </w:p>
              </w:tc>
              <w:tc>
                <w:tcPr>
                  <w:tcW w:w="4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Enteros de -128 a 127</w:t>
                  </w:r>
                </w:p>
              </w:tc>
              <w:tc>
                <w:tcPr>
                  <w:tcW w:w="1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8 bits</w:t>
                  </w:r>
                </w:p>
              </w:tc>
            </w:tr>
            <w:tr w:rsidR="003B54F7" w:rsidRPr="003B54F7" w:rsidTr="000E13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Cdigo"/>
                    <w:jc w:val="center"/>
                    <w:rPr>
                      <w:rFonts w:ascii="Times New Roman" w:hAnsi="Times New Roman" w:cs="Times New Roman"/>
                      <w:sz w:val="24"/>
                      <w:szCs w:val="24"/>
                    </w:rPr>
                  </w:pPr>
                  <w:r w:rsidRPr="004E4110">
                    <w:t>byte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Numérico</w:t>
                  </w:r>
                </w:p>
              </w:tc>
              <w:tc>
                <w:tcPr>
                  <w:tcW w:w="4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Enteros positivos (sin signo)  de 0 a 255</w:t>
                  </w:r>
                </w:p>
              </w:tc>
              <w:tc>
                <w:tcPr>
                  <w:tcW w:w="1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8 bits</w:t>
                  </w:r>
                </w:p>
              </w:tc>
            </w:tr>
            <w:tr w:rsidR="003B54F7" w:rsidRPr="003B54F7" w:rsidTr="000E13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Cdigo"/>
                    <w:jc w:val="center"/>
                    <w:rPr>
                      <w:rFonts w:ascii="Times New Roman" w:hAnsi="Times New Roman" w:cs="Times New Roman"/>
                      <w:sz w:val="24"/>
                      <w:szCs w:val="24"/>
                    </w:rPr>
                  </w:pPr>
                  <w:r w:rsidRPr="004E4110">
                    <w:t>short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Numérico</w:t>
                  </w:r>
                </w:p>
              </w:tc>
              <w:tc>
                <w:tcPr>
                  <w:tcW w:w="4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Enteros de -32.768 a 32.767</w:t>
                  </w:r>
                </w:p>
              </w:tc>
              <w:tc>
                <w:tcPr>
                  <w:tcW w:w="1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16 bits</w:t>
                  </w:r>
                </w:p>
              </w:tc>
            </w:tr>
            <w:tr w:rsidR="003B54F7" w:rsidRPr="003B54F7" w:rsidTr="000E13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Cdigo"/>
                    <w:jc w:val="center"/>
                    <w:rPr>
                      <w:rFonts w:ascii="Times New Roman" w:hAnsi="Times New Roman" w:cs="Times New Roman"/>
                      <w:sz w:val="24"/>
                      <w:szCs w:val="24"/>
                    </w:rPr>
                  </w:pPr>
                  <w:r w:rsidRPr="004E4110">
                    <w:t>ushort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Numérico</w:t>
                  </w:r>
                </w:p>
              </w:tc>
              <w:tc>
                <w:tcPr>
                  <w:tcW w:w="4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Enteros positivos (sin signo)  de 0 a 65.535</w:t>
                  </w:r>
                </w:p>
              </w:tc>
              <w:tc>
                <w:tcPr>
                  <w:tcW w:w="1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16 bits</w:t>
                  </w:r>
                </w:p>
              </w:tc>
            </w:tr>
            <w:tr w:rsidR="003B54F7" w:rsidRPr="003B54F7" w:rsidTr="000E13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Cdigo"/>
                    <w:jc w:val="center"/>
                    <w:rPr>
                      <w:rFonts w:ascii="Times New Roman" w:hAnsi="Times New Roman" w:cs="Times New Roman"/>
                      <w:sz w:val="24"/>
                      <w:szCs w:val="24"/>
                    </w:rPr>
                  </w:pPr>
                  <w:r w:rsidRPr="004E4110">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Numérico</w:t>
                  </w:r>
                </w:p>
              </w:tc>
              <w:tc>
                <w:tcPr>
                  <w:tcW w:w="4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Enteros de -2.147.483.648 a 2.147.483.647</w:t>
                  </w:r>
                </w:p>
              </w:tc>
              <w:tc>
                <w:tcPr>
                  <w:tcW w:w="1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32 bits</w:t>
                  </w:r>
                </w:p>
              </w:tc>
            </w:tr>
            <w:tr w:rsidR="003B54F7" w:rsidRPr="003B54F7" w:rsidTr="000E13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Cdigo"/>
                    <w:jc w:val="center"/>
                    <w:rPr>
                      <w:rFonts w:ascii="Times New Roman" w:hAnsi="Times New Roman" w:cs="Times New Roman"/>
                      <w:sz w:val="24"/>
                      <w:szCs w:val="24"/>
                    </w:rPr>
                  </w:pPr>
                  <w:r w:rsidRPr="004E4110">
                    <w:t>uint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Numérico</w:t>
                  </w:r>
                </w:p>
              </w:tc>
              <w:tc>
                <w:tcPr>
                  <w:tcW w:w="4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Enteros positivos (sin signo)  de 0 a 4.294.967.295</w:t>
                  </w:r>
                </w:p>
              </w:tc>
              <w:tc>
                <w:tcPr>
                  <w:tcW w:w="1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32 bits</w:t>
                  </w:r>
                </w:p>
              </w:tc>
            </w:tr>
            <w:tr w:rsidR="003B54F7" w:rsidRPr="003B54F7" w:rsidTr="000E13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Cdigo"/>
                    <w:jc w:val="center"/>
                    <w:rPr>
                      <w:rFonts w:ascii="Times New Roman" w:hAnsi="Times New Roman" w:cs="Times New Roman"/>
                      <w:sz w:val="24"/>
                      <w:szCs w:val="24"/>
                    </w:rPr>
                  </w:pPr>
                  <w:r w:rsidRPr="004E4110">
                    <w:t>long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Numérico</w:t>
                  </w:r>
                </w:p>
              </w:tc>
              <w:tc>
                <w:tcPr>
                  <w:tcW w:w="4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Enteros de -9.223.372.036.854.775.808 a 9.223.372.036.854.775.807</w:t>
                  </w:r>
                </w:p>
              </w:tc>
              <w:tc>
                <w:tcPr>
                  <w:tcW w:w="1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64 bits</w:t>
                  </w:r>
                </w:p>
              </w:tc>
            </w:tr>
            <w:tr w:rsidR="003B54F7" w:rsidRPr="003B54F7" w:rsidTr="000E13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Cdigo"/>
                    <w:jc w:val="center"/>
                    <w:rPr>
                      <w:rFonts w:ascii="Times New Roman" w:hAnsi="Times New Roman" w:cs="Times New Roman"/>
                      <w:sz w:val="24"/>
                      <w:szCs w:val="24"/>
                    </w:rPr>
                  </w:pPr>
                  <w:r w:rsidRPr="004E4110">
                    <w:lastRenderedPageBreak/>
                    <w:t>ulong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Numérico</w:t>
                  </w:r>
                </w:p>
              </w:tc>
              <w:tc>
                <w:tcPr>
                  <w:tcW w:w="4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 xml:space="preserve">Enteros positivos (sin signo)  de 0 a </w:t>
                  </w:r>
                  <w:r w:rsidRPr="004E4110">
                    <w:rPr>
                      <w:color w:val="000000" w:themeColor="text1"/>
                      <w:sz w:val="21"/>
                      <w:szCs w:val="21"/>
                    </w:rPr>
                    <w:t>18.446.744.073.709.551.615</w:t>
                  </w:r>
                </w:p>
              </w:tc>
              <w:tc>
                <w:tcPr>
                  <w:tcW w:w="1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64 bits</w:t>
                  </w:r>
                </w:p>
              </w:tc>
            </w:tr>
            <w:tr w:rsidR="003B54F7" w:rsidRPr="003B54F7" w:rsidTr="000E13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Cdigo"/>
                    <w:jc w:val="center"/>
                    <w:rPr>
                      <w:rFonts w:ascii="Times New Roman" w:hAnsi="Times New Roman" w:cs="Times New Roman"/>
                      <w:sz w:val="24"/>
                      <w:szCs w:val="24"/>
                    </w:rPr>
                  </w:pPr>
                  <w:r w:rsidRPr="004E4110">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Numérico</w:t>
                  </w:r>
                </w:p>
              </w:tc>
              <w:tc>
                <w:tcPr>
                  <w:tcW w:w="4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Números decimales de ±1.5 x 10</w:t>
                  </w:r>
                  <w:r w:rsidRPr="004E4110">
                    <w:rPr>
                      <w:color w:val="000000" w:themeColor="text1"/>
                      <w:szCs w:val="13"/>
                      <w:vertAlign w:val="superscript"/>
                    </w:rPr>
                    <w:t>−45</w:t>
                  </w:r>
                  <w:r w:rsidRPr="004E4110">
                    <w:rPr>
                      <w:color w:val="000000" w:themeColor="text1"/>
                    </w:rPr>
                    <w:t xml:space="preserve"> a ±3.4 x 10</w:t>
                  </w:r>
                  <w:r w:rsidRPr="004E4110">
                    <w:rPr>
                      <w:color w:val="000000" w:themeColor="text1"/>
                      <w:vertAlign w:val="superscript"/>
                    </w:rPr>
                    <w:t>38</w:t>
                  </w:r>
                  <w:r w:rsidRPr="004E4110">
                    <w:rPr>
                      <w:color w:val="000000" w:themeColor="text1"/>
                    </w:rPr>
                    <w:br/>
                    <w:t>con 6 a 9 dígitos después de la coma</w:t>
                  </w:r>
                </w:p>
              </w:tc>
              <w:tc>
                <w:tcPr>
                  <w:tcW w:w="1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4 bytes</w:t>
                  </w:r>
                </w:p>
              </w:tc>
            </w:tr>
            <w:tr w:rsidR="003B54F7" w:rsidRPr="003B54F7" w:rsidTr="000E13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Cdigo"/>
                    <w:jc w:val="center"/>
                    <w:rPr>
                      <w:rFonts w:ascii="Times New Roman" w:hAnsi="Times New Roman" w:cs="Times New Roman"/>
                      <w:sz w:val="24"/>
                      <w:szCs w:val="24"/>
                    </w:rPr>
                  </w:pPr>
                  <w:r w:rsidRPr="004E4110">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Numérico</w:t>
                  </w:r>
                </w:p>
              </w:tc>
              <w:tc>
                <w:tcPr>
                  <w:tcW w:w="4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Números decimales de ±5.0 × 10</w:t>
                  </w:r>
                  <w:r w:rsidRPr="004E4110">
                    <w:rPr>
                      <w:color w:val="000000" w:themeColor="text1"/>
                      <w:vertAlign w:val="superscript"/>
                    </w:rPr>
                    <w:t>−324</w:t>
                  </w:r>
                  <w:r w:rsidRPr="004E4110">
                    <w:rPr>
                      <w:color w:val="000000" w:themeColor="text1"/>
                    </w:rPr>
                    <w:t xml:space="preserve"> a ±1.7 × 10</w:t>
                  </w:r>
                  <w:r w:rsidRPr="004E4110">
                    <w:rPr>
                      <w:color w:val="000000" w:themeColor="text1"/>
                      <w:szCs w:val="13"/>
                      <w:vertAlign w:val="superscript"/>
                    </w:rPr>
                    <w:t>308</w:t>
                  </w:r>
                  <w:r w:rsidRPr="004E4110">
                    <w:rPr>
                      <w:color w:val="000000" w:themeColor="text1"/>
                    </w:rPr>
                    <w:t xml:space="preserve"> </w:t>
                  </w:r>
                  <w:r w:rsidRPr="004E4110">
                    <w:rPr>
                      <w:color w:val="000000" w:themeColor="text1"/>
                    </w:rPr>
                    <w:br/>
                    <w:t xml:space="preserve">con 15 </w:t>
                  </w:r>
                  <w:r w:rsidR="004E4110" w:rsidRPr="004E4110">
                    <w:rPr>
                      <w:color w:val="000000" w:themeColor="text1"/>
                    </w:rPr>
                    <w:t>o</w:t>
                  </w:r>
                  <w:r w:rsidRPr="004E4110">
                    <w:rPr>
                      <w:color w:val="000000" w:themeColor="text1"/>
                    </w:rPr>
                    <w:t xml:space="preserve"> 16 dígitos después de la coma</w:t>
                  </w:r>
                </w:p>
              </w:tc>
              <w:tc>
                <w:tcPr>
                  <w:tcW w:w="1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8 bytes</w:t>
                  </w:r>
                </w:p>
              </w:tc>
            </w:tr>
            <w:tr w:rsidR="003B54F7" w:rsidRPr="003B54F7" w:rsidTr="000E13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Cdigo"/>
                    <w:jc w:val="center"/>
                    <w:rPr>
                      <w:rFonts w:ascii="Times New Roman" w:hAnsi="Times New Roman" w:cs="Times New Roman"/>
                      <w:sz w:val="24"/>
                      <w:szCs w:val="24"/>
                    </w:rPr>
                  </w:pPr>
                  <w:r w:rsidRPr="004E4110">
                    <w:t>decimal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Numérico</w:t>
                  </w:r>
                </w:p>
              </w:tc>
              <w:tc>
                <w:tcPr>
                  <w:tcW w:w="4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Números decimales de ±1.0 x 10</w:t>
                  </w:r>
                  <w:r w:rsidRPr="004E4110">
                    <w:rPr>
                      <w:color w:val="000000" w:themeColor="text1"/>
                      <w:sz w:val="13"/>
                      <w:szCs w:val="13"/>
                      <w:vertAlign w:val="superscript"/>
                    </w:rPr>
                    <w:t>-</w:t>
                  </w:r>
                  <w:r w:rsidRPr="004E4110">
                    <w:rPr>
                      <w:color w:val="000000" w:themeColor="text1"/>
                      <w:szCs w:val="13"/>
                      <w:vertAlign w:val="superscript"/>
                    </w:rPr>
                    <w:t>28</w:t>
                  </w:r>
                  <w:r w:rsidRPr="004E4110">
                    <w:rPr>
                      <w:color w:val="000000" w:themeColor="text1"/>
                    </w:rPr>
                    <w:t xml:space="preserve"> </w:t>
                  </w:r>
                  <w:r w:rsidR="004E4110">
                    <w:rPr>
                      <w:color w:val="000000" w:themeColor="text1"/>
                    </w:rPr>
                    <w:t>a</w:t>
                  </w:r>
                  <w:r w:rsidRPr="004E4110">
                    <w:rPr>
                      <w:color w:val="000000" w:themeColor="text1"/>
                    </w:rPr>
                    <w:t xml:space="preserve"> ±7.9228 x 10</w:t>
                  </w:r>
                  <w:r w:rsidRPr="004E4110">
                    <w:rPr>
                      <w:color w:val="000000" w:themeColor="text1"/>
                      <w:szCs w:val="13"/>
                      <w:vertAlign w:val="superscript"/>
                    </w:rPr>
                    <w:t>28</w:t>
                  </w:r>
                  <w:r w:rsidRPr="004E4110">
                    <w:rPr>
                      <w:color w:val="000000" w:themeColor="text1"/>
                    </w:rPr>
                    <w:t xml:space="preserve"> </w:t>
                  </w:r>
                  <w:r w:rsidRPr="004E4110">
                    <w:rPr>
                      <w:color w:val="000000" w:themeColor="text1"/>
                    </w:rPr>
                    <w:br/>
                    <w:t xml:space="preserve">con 28 </w:t>
                  </w:r>
                  <w:r w:rsidR="004E4110" w:rsidRPr="004E4110">
                    <w:rPr>
                      <w:color w:val="000000" w:themeColor="text1"/>
                    </w:rPr>
                    <w:t>o</w:t>
                  </w:r>
                  <w:r w:rsidRPr="004E4110">
                    <w:rPr>
                      <w:color w:val="000000" w:themeColor="text1"/>
                    </w:rPr>
                    <w:t xml:space="preserve"> 29 dígitos después de la coma</w:t>
                  </w:r>
                </w:p>
              </w:tc>
              <w:tc>
                <w:tcPr>
                  <w:tcW w:w="1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8 bytes</w:t>
                  </w:r>
                </w:p>
              </w:tc>
            </w:tr>
            <w:tr w:rsidR="003B54F7" w:rsidRPr="003B54F7" w:rsidTr="000E13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Cdigo"/>
                    <w:jc w:val="center"/>
                    <w:rPr>
                      <w:rFonts w:ascii="Times New Roman" w:hAnsi="Times New Roman" w:cs="Times New Roman"/>
                      <w:sz w:val="24"/>
                      <w:szCs w:val="24"/>
                    </w:rPr>
                  </w:pPr>
                  <w:r w:rsidRPr="004E4110">
                    <w:t>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Texto</w:t>
                  </w:r>
                </w:p>
              </w:tc>
              <w:tc>
                <w:tcPr>
                  <w:tcW w:w="4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Un (1) carácter Unicode</w:t>
                  </w:r>
                </w:p>
              </w:tc>
              <w:tc>
                <w:tcPr>
                  <w:tcW w:w="1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Variable</w:t>
                  </w:r>
                </w:p>
              </w:tc>
            </w:tr>
            <w:tr w:rsidR="003B54F7" w:rsidRPr="003B54F7" w:rsidTr="000E13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Cdigo"/>
                    <w:jc w:val="center"/>
                    <w:rPr>
                      <w:rFonts w:ascii="Times New Roman" w:hAnsi="Times New Roman" w:cs="Times New Roman"/>
                      <w:sz w:val="24"/>
                      <w:szCs w:val="24"/>
                    </w:rPr>
                  </w:pPr>
                  <w:r w:rsidRPr="004E4110">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Texto</w:t>
                  </w:r>
                </w:p>
              </w:tc>
              <w:tc>
                <w:tcPr>
                  <w:tcW w:w="4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Secuencias de caracteres</w:t>
                  </w:r>
                </w:p>
              </w:tc>
              <w:tc>
                <w:tcPr>
                  <w:tcW w:w="1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Variable</w:t>
                  </w:r>
                </w:p>
              </w:tc>
            </w:tr>
            <w:tr w:rsidR="003B54F7" w:rsidRPr="003B54F7" w:rsidTr="000E13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Cdigo"/>
                    <w:jc w:val="center"/>
                    <w:rPr>
                      <w:rFonts w:ascii="Times New Roman" w:hAnsi="Times New Roman" w:cs="Times New Roman"/>
                      <w:sz w:val="24"/>
                      <w:szCs w:val="24"/>
                    </w:rPr>
                  </w:pPr>
                  <w:r w:rsidRPr="004E4110">
                    <w:t>void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w:t>
                  </w:r>
                </w:p>
              </w:tc>
              <w:tc>
                <w:tcPr>
                  <w:tcW w:w="4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 xml:space="preserve">Usado en funciones. Determina una función que </w:t>
                  </w:r>
                  <w:r w:rsidRPr="004E4110">
                    <w:rPr>
                      <w:b/>
                      <w:color w:val="000000" w:themeColor="text1"/>
                    </w:rPr>
                    <w:t>no devuelve</w:t>
                  </w:r>
                  <w:r w:rsidRPr="004E4110">
                    <w:rPr>
                      <w:color w:val="000000" w:themeColor="text1"/>
                    </w:rPr>
                    <w:t xml:space="preserve"> un valor u objeto tras su ejecución.</w:t>
                  </w:r>
                </w:p>
              </w:tc>
              <w:tc>
                <w:tcPr>
                  <w:tcW w:w="1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B54F7" w:rsidRPr="004E4110" w:rsidRDefault="003B54F7" w:rsidP="000E13D3">
                  <w:pPr>
                    <w:pStyle w:val="RecuadroInformativo"/>
                    <w:jc w:val="center"/>
                    <w:rPr>
                      <w:rFonts w:ascii="Times New Roman" w:hAnsi="Times New Roman" w:cs="Times New Roman"/>
                      <w:color w:val="000000" w:themeColor="text1"/>
                      <w:sz w:val="24"/>
                      <w:szCs w:val="24"/>
                    </w:rPr>
                  </w:pPr>
                  <w:r w:rsidRPr="004E4110">
                    <w:rPr>
                      <w:color w:val="000000" w:themeColor="text1"/>
                    </w:rPr>
                    <w:t>-</w:t>
                  </w:r>
                </w:p>
              </w:tc>
            </w:tr>
          </w:tbl>
          <w:p w:rsidR="000E13D3" w:rsidRPr="00315EAD" w:rsidRDefault="000E13D3" w:rsidP="00D615AA">
            <w:pPr>
              <w:pStyle w:val="Cdigo"/>
            </w:pPr>
          </w:p>
        </w:tc>
      </w:tr>
    </w:tbl>
    <w:p w:rsidR="00D615AA" w:rsidRPr="00432C97" w:rsidRDefault="00D615AA" w:rsidP="002361C0">
      <w:pPr>
        <w:pStyle w:val="TextoGeneral"/>
      </w:pPr>
    </w:p>
    <w:p w:rsidR="00432C97" w:rsidRDefault="00D615AA" w:rsidP="00C44B3A">
      <w:pPr>
        <w:pStyle w:val="TextoGeneral"/>
        <w:numPr>
          <w:ilvl w:val="0"/>
          <w:numId w:val="27"/>
        </w:numPr>
        <w:rPr>
          <w:b/>
        </w:rPr>
      </w:pPr>
      <w:r>
        <w:rPr>
          <w:b/>
        </w:rPr>
        <w:t>Estructuras de control</w:t>
      </w:r>
    </w:p>
    <w:p w:rsidR="002C7B7F" w:rsidRPr="002C7B7F" w:rsidRDefault="002C7B7F" w:rsidP="002C7B7F">
      <w:pPr>
        <w:pStyle w:val="TextoGeneral"/>
        <w:ind w:left="360"/>
      </w:pPr>
      <w:r w:rsidRPr="002C7B7F">
        <w:t xml:space="preserve">Las </w:t>
      </w:r>
      <w:r>
        <w:t xml:space="preserve">estructuras de control en C# se </w:t>
      </w:r>
      <w:r w:rsidR="004D4052">
        <w:t xml:space="preserve">utilizan </w:t>
      </w:r>
      <w:r w:rsidR="004D4052" w:rsidRPr="001B74D5">
        <w:rPr>
          <w:b/>
        </w:rPr>
        <w:t>exactamente igual que en Java</w:t>
      </w:r>
      <w:r w:rsidR="004D4052">
        <w:t xml:space="preserve">. </w:t>
      </w:r>
      <w:r w:rsidR="001B74D5">
        <w:t xml:space="preserve">También existe una estructura de control extra llamada </w:t>
      </w:r>
      <w:r w:rsidR="001B74D5" w:rsidRPr="001B74D5">
        <w:rPr>
          <w:rStyle w:val="CdigoCar"/>
        </w:rPr>
        <w:t>foreach</w:t>
      </w:r>
      <w:r w:rsidR="001B74D5">
        <w:t xml:space="preserve"> que veremos más en profundidad cuando estudiemos el </w:t>
      </w:r>
      <w:r w:rsidR="001B74D5" w:rsidRPr="001B74D5">
        <w:rPr>
          <w:b/>
        </w:rPr>
        <w:t>manejo de colecciones</w:t>
      </w:r>
      <w:r w:rsidR="001B74D5">
        <w:t>.</w:t>
      </w:r>
    </w:p>
    <w:p w:rsidR="00D615AA" w:rsidRDefault="00D615AA" w:rsidP="00D615AA">
      <w:pPr>
        <w:pStyle w:val="TextoGeneral"/>
        <w:numPr>
          <w:ilvl w:val="1"/>
          <w:numId w:val="27"/>
        </w:numPr>
        <w:rPr>
          <w:b/>
        </w:rPr>
      </w:pPr>
      <w:r>
        <w:rPr>
          <w:b/>
        </w:rPr>
        <w:t>IF</w:t>
      </w:r>
    </w:p>
    <w:p w:rsidR="001B74D5" w:rsidRPr="00791AAD" w:rsidRDefault="001B74D5" w:rsidP="001B74D5">
      <w:pPr>
        <w:pStyle w:val="TextoGeneral"/>
        <w:ind w:left="720"/>
      </w:pPr>
      <w:r>
        <w:t xml:space="preserve">La estructura IF también tiene, en C#, una forma “continua” en la que añadimos una nueva estructura </w:t>
      </w:r>
      <w:r w:rsidRPr="00791AAD">
        <w:rPr>
          <w:rStyle w:val="CdigoCar"/>
          <w:lang w:val="es-UY"/>
        </w:rPr>
        <w:t>if</w:t>
      </w:r>
      <w:r w:rsidRPr="00791AAD">
        <w:t xml:space="preserve"> inmediatamente después del </w:t>
      </w:r>
      <w:r w:rsidRPr="00791AAD">
        <w:rPr>
          <w:rStyle w:val="CdigoCar"/>
          <w:lang w:val="es-UY"/>
        </w:rPr>
        <w:t>else</w:t>
      </w:r>
      <w:r w:rsidR="00791AAD" w:rsidRPr="00791AAD">
        <w:t>, la cual estudiaremos en profundidad más adelante</w:t>
      </w:r>
      <w:r w:rsidRPr="00791AAD">
        <w:t>.</w:t>
      </w:r>
    </w:p>
    <w:tbl>
      <w:tblPr>
        <w:tblStyle w:val="Tablaconcuadrcula"/>
        <w:tblW w:w="0" w:type="auto"/>
        <w:tblLook w:val="04A0" w:firstRow="1" w:lastRow="0" w:firstColumn="1" w:lastColumn="0" w:noHBand="0" w:noVBand="1"/>
      </w:tblPr>
      <w:tblGrid>
        <w:gridCol w:w="2051"/>
        <w:gridCol w:w="8721"/>
      </w:tblGrid>
      <w:tr w:rsidR="000561AA" w:rsidRPr="00791AAD" w:rsidTr="007D3ADB">
        <w:tc>
          <w:tcPr>
            <w:tcW w:w="1951" w:type="dxa"/>
            <w:tcBorders>
              <w:top w:val="nil"/>
              <w:left w:val="nil"/>
              <w:bottom w:val="nil"/>
              <w:right w:val="nil"/>
            </w:tcBorders>
          </w:tcPr>
          <w:p w:rsidR="000561AA" w:rsidRPr="00791AAD" w:rsidRDefault="000561AA" w:rsidP="007D3ADB">
            <w:r w:rsidRPr="00791AAD">
              <w:rPr>
                <w:noProof/>
                <w:lang w:val="en-US"/>
              </w:rPr>
              <w:drawing>
                <wp:inline distT="0" distB="0" distL="0" distR="0" wp14:anchorId="6D51BFCF" wp14:editId="74386613">
                  <wp:extent cx="1146537" cy="720000"/>
                  <wp:effectExtent l="19050" t="0" r="0" b="0"/>
                  <wp:docPr id="104" name="31 Imagen" descr="vaca-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digo.png"/>
                          <pic:cNvPicPr/>
                        </pic:nvPicPr>
                        <pic:blipFill>
                          <a:blip r:embed="rId14" cstate="print"/>
                          <a:stretch>
                            <a:fillRect/>
                          </a:stretch>
                        </pic:blipFill>
                        <pic:spPr>
                          <a:xfrm>
                            <a:off x="0" y="0"/>
                            <a:ext cx="1146537" cy="720000"/>
                          </a:xfrm>
                          <a:prstGeom prst="rect">
                            <a:avLst/>
                          </a:prstGeom>
                        </pic:spPr>
                      </pic:pic>
                    </a:graphicData>
                  </a:graphic>
                </wp:inline>
              </w:drawing>
            </w:r>
          </w:p>
        </w:tc>
        <w:tc>
          <w:tcPr>
            <w:tcW w:w="8961" w:type="dxa"/>
            <w:tcBorders>
              <w:top w:val="nil"/>
              <w:left w:val="nil"/>
              <w:bottom w:val="nil"/>
              <w:right w:val="nil"/>
            </w:tcBorders>
            <w:shd w:val="clear" w:color="auto" w:fill="FFFF99"/>
            <w:vAlign w:val="center"/>
          </w:tcPr>
          <w:p w:rsidR="000561AA" w:rsidRPr="00791AAD" w:rsidRDefault="000561AA" w:rsidP="007D3ADB">
            <w:pPr>
              <w:pStyle w:val="RecuadroInformativo"/>
              <w:spacing w:after="240"/>
              <w:rPr>
                <w:b/>
                <w:color w:val="000000" w:themeColor="text1"/>
                <w:u w:val="single"/>
              </w:rPr>
            </w:pPr>
            <w:r w:rsidRPr="00791AAD">
              <w:rPr>
                <w:b/>
                <w:color w:val="000000" w:themeColor="text1"/>
                <w:u w:val="single"/>
              </w:rPr>
              <w:t>Declaración de IF:</w:t>
            </w:r>
          </w:p>
          <w:p w:rsidR="000561AA" w:rsidRPr="00791AAD" w:rsidRDefault="002C7B7F" w:rsidP="002C7B7F">
            <w:pPr>
              <w:pStyle w:val="Cdigo"/>
              <w:rPr>
                <w:lang w:val="es-UY"/>
              </w:rPr>
            </w:pPr>
            <w:r w:rsidRPr="00791AAD">
              <w:rPr>
                <w:color w:val="0000FF"/>
                <w:lang w:val="es-UY"/>
              </w:rPr>
              <w:tab/>
            </w:r>
            <w:r w:rsidR="000561AA" w:rsidRPr="00791AAD">
              <w:rPr>
                <w:color w:val="0000FF"/>
                <w:lang w:val="es-UY"/>
              </w:rPr>
              <w:t>if</w:t>
            </w:r>
            <w:r w:rsidR="000561AA" w:rsidRPr="00791AAD">
              <w:rPr>
                <w:lang w:val="es-UY"/>
              </w:rPr>
              <w:t xml:space="preserve"> (</w:t>
            </w:r>
            <w:r w:rsidR="00791AAD" w:rsidRPr="00791AAD">
              <w:rPr>
                <w:lang w:val="es-UY"/>
              </w:rPr>
              <w:t>condición</w:t>
            </w:r>
            <w:r w:rsidR="000561AA" w:rsidRPr="00791AAD">
              <w:rPr>
                <w:lang w:val="es-UY"/>
              </w:rPr>
              <w:t>){</w:t>
            </w:r>
          </w:p>
          <w:p w:rsidR="000561AA" w:rsidRPr="00791AAD" w:rsidRDefault="002C7B7F" w:rsidP="002C7B7F">
            <w:pPr>
              <w:pStyle w:val="Cdigo"/>
              <w:rPr>
                <w:lang w:val="es-UY"/>
              </w:rPr>
            </w:pPr>
            <w:r w:rsidRPr="00791AAD">
              <w:rPr>
                <w:lang w:val="es-UY"/>
              </w:rPr>
              <w:t xml:space="preserve">      </w:t>
            </w:r>
            <w:r w:rsidR="000561AA" w:rsidRPr="00791AAD">
              <w:rPr>
                <w:lang w:val="es-UY"/>
              </w:rPr>
              <w:t>}</w:t>
            </w:r>
          </w:p>
          <w:p w:rsidR="000561AA" w:rsidRPr="00791AAD" w:rsidRDefault="002C7B7F" w:rsidP="002C7B7F">
            <w:pPr>
              <w:pStyle w:val="Cdigo"/>
              <w:rPr>
                <w:lang w:val="es-UY"/>
              </w:rPr>
            </w:pPr>
            <w:r w:rsidRPr="00791AAD">
              <w:rPr>
                <w:lang w:val="es-UY"/>
              </w:rPr>
              <w:t xml:space="preserve">     </w:t>
            </w:r>
            <w:r w:rsidR="000561AA" w:rsidRPr="00791AAD">
              <w:rPr>
                <w:color w:val="0000FF"/>
                <w:lang w:val="es-UY"/>
              </w:rPr>
              <w:t>else</w:t>
            </w:r>
            <w:r w:rsidR="000561AA" w:rsidRPr="00791AAD">
              <w:rPr>
                <w:lang w:val="es-UY"/>
              </w:rPr>
              <w:t>{</w:t>
            </w:r>
          </w:p>
          <w:p w:rsidR="000561AA" w:rsidRPr="00791AAD" w:rsidRDefault="000561AA" w:rsidP="002C7B7F">
            <w:pPr>
              <w:pStyle w:val="Cdigo"/>
              <w:rPr>
                <w:lang w:val="es-UY"/>
              </w:rPr>
            </w:pPr>
            <w:r w:rsidRPr="00791AAD">
              <w:rPr>
                <w:lang w:val="es-UY"/>
              </w:rPr>
              <w:t xml:space="preserve">     </w:t>
            </w:r>
            <w:r w:rsidR="002C7B7F" w:rsidRPr="00791AAD">
              <w:rPr>
                <w:lang w:val="es-UY"/>
              </w:rPr>
              <w:t xml:space="preserve"> </w:t>
            </w:r>
            <w:r w:rsidRPr="00791AAD">
              <w:rPr>
                <w:lang w:val="es-UY"/>
              </w:rPr>
              <w:t>}</w:t>
            </w:r>
          </w:p>
          <w:p w:rsidR="002C7B7F" w:rsidRPr="00791AAD" w:rsidRDefault="002C7B7F" w:rsidP="002C7B7F">
            <w:pPr>
              <w:pStyle w:val="Cdigo"/>
              <w:rPr>
                <w:lang w:val="es-UY"/>
              </w:rPr>
            </w:pPr>
          </w:p>
        </w:tc>
      </w:tr>
    </w:tbl>
    <w:p w:rsidR="00791AAD" w:rsidRDefault="00791AAD" w:rsidP="00791AAD">
      <w:pPr>
        <w:pStyle w:val="TextoGeneral"/>
        <w:ind w:left="720"/>
        <w:rPr>
          <w:b/>
        </w:rPr>
      </w:pPr>
    </w:p>
    <w:p w:rsidR="00D615AA" w:rsidRPr="00791AAD" w:rsidRDefault="00D615AA" w:rsidP="00791AAD">
      <w:pPr>
        <w:pStyle w:val="TextoGeneral"/>
        <w:numPr>
          <w:ilvl w:val="1"/>
          <w:numId w:val="27"/>
        </w:numPr>
        <w:rPr>
          <w:b/>
        </w:rPr>
      </w:pPr>
      <w:r w:rsidRPr="00791AAD">
        <w:rPr>
          <w:b/>
        </w:rPr>
        <w:t>WHILE</w:t>
      </w:r>
    </w:p>
    <w:tbl>
      <w:tblPr>
        <w:tblStyle w:val="Tablaconcuadrcula"/>
        <w:tblW w:w="0" w:type="auto"/>
        <w:tblLook w:val="04A0" w:firstRow="1" w:lastRow="0" w:firstColumn="1" w:lastColumn="0" w:noHBand="0" w:noVBand="1"/>
      </w:tblPr>
      <w:tblGrid>
        <w:gridCol w:w="2051"/>
        <w:gridCol w:w="8721"/>
      </w:tblGrid>
      <w:tr w:rsidR="002C7B7F" w:rsidRPr="00791AAD" w:rsidTr="007D3ADB">
        <w:tc>
          <w:tcPr>
            <w:tcW w:w="1951" w:type="dxa"/>
            <w:tcBorders>
              <w:top w:val="nil"/>
              <w:left w:val="nil"/>
              <w:bottom w:val="nil"/>
              <w:right w:val="nil"/>
            </w:tcBorders>
          </w:tcPr>
          <w:p w:rsidR="002C7B7F" w:rsidRPr="00791AAD" w:rsidRDefault="002C7B7F" w:rsidP="007D3ADB">
            <w:r w:rsidRPr="00791AAD">
              <w:rPr>
                <w:noProof/>
                <w:lang w:val="en-US"/>
              </w:rPr>
              <w:drawing>
                <wp:inline distT="0" distB="0" distL="0" distR="0" wp14:anchorId="5EADF738" wp14:editId="52F2198D">
                  <wp:extent cx="1146537" cy="720000"/>
                  <wp:effectExtent l="19050" t="0" r="0" b="0"/>
                  <wp:docPr id="106" name="31 Imagen" descr="vaca-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digo.png"/>
                          <pic:cNvPicPr/>
                        </pic:nvPicPr>
                        <pic:blipFill>
                          <a:blip r:embed="rId14" cstate="print"/>
                          <a:stretch>
                            <a:fillRect/>
                          </a:stretch>
                        </pic:blipFill>
                        <pic:spPr>
                          <a:xfrm>
                            <a:off x="0" y="0"/>
                            <a:ext cx="1146537" cy="720000"/>
                          </a:xfrm>
                          <a:prstGeom prst="rect">
                            <a:avLst/>
                          </a:prstGeom>
                        </pic:spPr>
                      </pic:pic>
                    </a:graphicData>
                  </a:graphic>
                </wp:inline>
              </w:drawing>
            </w:r>
          </w:p>
        </w:tc>
        <w:tc>
          <w:tcPr>
            <w:tcW w:w="8961" w:type="dxa"/>
            <w:tcBorders>
              <w:top w:val="nil"/>
              <w:left w:val="nil"/>
              <w:bottom w:val="nil"/>
              <w:right w:val="nil"/>
            </w:tcBorders>
            <w:shd w:val="clear" w:color="auto" w:fill="FFFF99"/>
            <w:vAlign w:val="center"/>
          </w:tcPr>
          <w:p w:rsidR="002C7B7F" w:rsidRPr="00791AAD" w:rsidRDefault="002C7B7F" w:rsidP="007D3ADB">
            <w:pPr>
              <w:pStyle w:val="RecuadroInformativo"/>
              <w:spacing w:after="240"/>
              <w:rPr>
                <w:b/>
                <w:color w:val="000000" w:themeColor="text1"/>
                <w:u w:val="single"/>
              </w:rPr>
            </w:pPr>
            <w:r w:rsidRPr="00791AAD">
              <w:rPr>
                <w:b/>
                <w:color w:val="000000" w:themeColor="text1"/>
                <w:u w:val="single"/>
              </w:rPr>
              <w:t>Declaración de WHILE:</w:t>
            </w:r>
          </w:p>
          <w:p w:rsidR="002C7B7F" w:rsidRPr="00791AAD" w:rsidRDefault="002C7B7F" w:rsidP="007D3ADB">
            <w:pPr>
              <w:pStyle w:val="Cdigo"/>
              <w:rPr>
                <w:lang w:val="es-UY"/>
              </w:rPr>
            </w:pPr>
            <w:r w:rsidRPr="00791AAD">
              <w:rPr>
                <w:color w:val="0000FF"/>
                <w:lang w:val="es-UY"/>
              </w:rPr>
              <w:tab/>
              <w:t>while</w:t>
            </w:r>
            <w:r w:rsidRPr="00791AAD">
              <w:rPr>
                <w:lang w:val="es-UY"/>
              </w:rPr>
              <w:t xml:space="preserve"> (</w:t>
            </w:r>
            <w:r w:rsidR="00791AAD" w:rsidRPr="00791AAD">
              <w:rPr>
                <w:lang w:val="es-UY"/>
              </w:rPr>
              <w:t>condición</w:t>
            </w:r>
            <w:r w:rsidRPr="00791AAD">
              <w:rPr>
                <w:lang w:val="es-UY"/>
              </w:rPr>
              <w:t>){</w:t>
            </w:r>
          </w:p>
          <w:p w:rsidR="002C7B7F" w:rsidRPr="00791AAD" w:rsidRDefault="002C7B7F" w:rsidP="002C7B7F">
            <w:pPr>
              <w:pStyle w:val="Cdigo"/>
              <w:rPr>
                <w:lang w:val="es-UY"/>
              </w:rPr>
            </w:pPr>
            <w:r w:rsidRPr="00791AAD">
              <w:rPr>
                <w:lang w:val="es-UY"/>
              </w:rPr>
              <w:t xml:space="preserve">      }</w:t>
            </w:r>
          </w:p>
          <w:p w:rsidR="002C7B7F" w:rsidRPr="00791AAD" w:rsidRDefault="002C7B7F" w:rsidP="002C7B7F">
            <w:pPr>
              <w:pStyle w:val="Cdigo"/>
              <w:rPr>
                <w:lang w:val="es-UY"/>
              </w:rPr>
            </w:pPr>
          </w:p>
        </w:tc>
      </w:tr>
    </w:tbl>
    <w:p w:rsidR="002C7B7F" w:rsidRDefault="002C7B7F" w:rsidP="00791AAD">
      <w:pPr>
        <w:pStyle w:val="TextoGeneral"/>
        <w:rPr>
          <w:b/>
        </w:rPr>
      </w:pPr>
    </w:p>
    <w:p w:rsidR="007D3ADB" w:rsidRDefault="007D3ADB" w:rsidP="00791AAD">
      <w:pPr>
        <w:pStyle w:val="TextoGeneral"/>
        <w:rPr>
          <w:b/>
        </w:rPr>
      </w:pPr>
    </w:p>
    <w:p w:rsidR="007D3ADB" w:rsidRDefault="007D3ADB" w:rsidP="00791AAD">
      <w:pPr>
        <w:pStyle w:val="TextoGeneral"/>
        <w:rPr>
          <w:b/>
        </w:rPr>
      </w:pPr>
    </w:p>
    <w:p w:rsidR="007D3ADB" w:rsidRPr="00791AAD" w:rsidRDefault="007D3ADB" w:rsidP="00791AAD">
      <w:pPr>
        <w:pStyle w:val="TextoGeneral"/>
        <w:rPr>
          <w:b/>
        </w:rPr>
      </w:pPr>
    </w:p>
    <w:p w:rsidR="00D615AA" w:rsidRPr="00791AAD" w:rsidRDefault="00D615AA" w:rsidP="00D615AA">
      <w:pPr>
        <w:pStyle w:val="TextoGeneral"/>
        <w:numPr>
          <w:ilvl w:val="1"/>
          <w:numId w:val="27"/>
        </w:numPr>
        <w:rPr>
          <w:b/>
        </w:rPr>
      </w:pPr>
      <w:r w:rsidRPr="00791AAD">
        <w:rPr>
          <w:b/>
        </w:rPr>
        <w:lastRenderedPageBreak/>
        <w:t>FOR</w:t>
      </w:r>
    </w:p>
    <w:tbl>
      <w:tblPr>
        <w:tblStyle w:val="Tablaconcuadrcula"/>
        <w:tblW w:w="0" w:type="auto"/>
        <w:tblLook w:val="04A0" w:firstRow="1" w:lastRow="0" w:firstColumn="1" w:lastColumn="0" w:noHBand="0" w:noVBand="1"/>
      </w:tblPr>
      <w:tblGrid>
        <w:gridCol w:w="2051"/>
        <w:gridCol w:w="8721"/>
      </w:tblGrid>
      <w:tr w:rsidR="002C7B7F" w:rsidRPr="00791AAD" w:rsidTr="007D3ADB">
        <w:tc>
          <w:tcPr>
            <w:tcW w:w="1951" w:type="dxa"/>
            <w:tcBorders>
              <w:top w:val="nil"/>
              <w:left w:val="nil"/>
              <w:bottom w:val="nil"/>
              <w:right w:val="nil"/>
            </w:tcBorders>
          </w:tcPr>
          <w:p w:rsidR="002C7B7F" w:rsidRPr="00791AAD" w:rsidRDefault="002C7B7F" w:rsidP="007D3ADB">
            <w:r w:rsidRPr="00791AAD">
              <w:rPr>
                <w:noProof/>
                <w:lang w:val="en-US"/>
              </w:rPr>
              <w:drawing>
                <wp:inline distT="0" distB="0" distL="0" distR="0" wp14:anchorId="1CA2EE0B" wp14:editId="3192EBA5">
                  <wp:extent cx="1146537" cy="720000"/>
                  <wp:effectExtent l="19050" t="0" r="0" b="0"/>
                  <wp:docPr id="107" name="31 Imagen" descr="vaca-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digo.png"/>
                          <pic:cNvPicPr/>
                        </pic:nvPicPr>
                        <pic:blipFill>
                          <a:blip r:embed="rId14" cstate="print"/>
                          <a:stretch>
                            <a:fillRect/>
                          </a:stretch>
                        </pic:blipFill>
                        <pic:spPr>
                          <a:xfrm>
                            <a:off x="0" y="0"/>
                            <a:ext cx="1146537" cy="720000"/>
                          </a:xfrm>
                          <a:prstGeom prst="rect">
                            <a:avLst/>
                          </a:prstGeom>
                        </pic:spPr>
                      </pic:pic>
                    </a:graphicData>
                  </a:graphic>
                </wp:inline>
              </w:drawing>
            </w:r>
          </w:p>
        </w:tc>
        <w:tc>
          <w:tcPr>
            <w:tcW w:w="8961" w:type="dxa"/>
            <w:tcBorders>
              <w:top w:val="nil"/>
              <w:left w:val="nil"/>
              <w:bottom w:val="nil"/>
              <w:right w:val="nil"/>
            </w:tcBorders>
            <w:shd w:val="clear" w:color="auto" w:fill="FFFF99"/>
            <w:vAlign w:val="center"/>
          </w:tcPr>
          <w:p w:rsidR="002C7B7F" w:rsidRPr="00791AAD" w:rsidRDefault="002C7B7F" w:rsidP="007D3ADB">
            <w:pPr>
              <w:pStyle w:val="RecuadroInformativo"/>
              <w:spacing w:after="240"/>
              <w:rPr>
                <w:b/>
                <w:color w:val="000000" w:themeColor="text1"/>
                <w:u w:val="single"/>
              </w:rPr>
            </w:pPr>
            <w:r w:rsidRPr="00791AAD">
              <w:rPr>
                <w:b/>
                <w:color w:val="000000" w:themeColor="text1"/>
                <w:u w:val="single"/>
              </w:rPr>
              <w:t>Declaración de FOR:</w:t>
            </w:r>
          </w:p>
          <w:p w:rsidR="002C7B7F" w:rsidRPr="00791AAD" w:rsidRDefault="002C7B7F" w:rsidP="002C7B7F">
            <w:pPr>
              <w:pStyle w:val="Cdigo"/>
              <w:rPr>
                <w:lang w:val="es-UY"/>
              </w:rPr>
            </w:pPr>
            <w:r w:rsidRPr="00791AAD">
              <w:rPr>
                <w:color w:val="0000FF"/>
                <w:lang w:val="es-UY"/>
              </w:rPr>
              <w:tab/>
              <w:t>for</w:t>
            </w:r>
            <w:r w:rsidRPr="00791AAD">
              <w:rPr>
                <w:lang w:val="es-UY"/>
              </w:rPr>
              <w:t xml:space="preserve"> (</w:t>
            </w:r>
            <w:r w:rsidRPr="00791AAD">
              <w:rPr>
                <w:color w:val="0000FF"/>
                <w:lang w:val="es-UY"/>
              </w:rPr>
              <w:t>int</w:t>
            </w:r>
            <w:r w:rsidRPr="00791AAD">
              <w:rPr>
                <w:lang w:val="es-UY"/>
              </w:rPr>
              <w:t xml:space="preserve"> contador = 0; contador &lt; valorTope; contador++){</w:t>
            </w:r>
          </w:p>
          <w:p w:rsidR="002C7B7F" w:rsidRPr="00791AAD" w:rsidRDefault="002C7B7F" w:rsidP="002C7B7F">
            <w:pPr>
              <w:pStyle w:val="Cdigo"/>
              <w:rPr>
                <w:lang w:val="es-UY"/>
              </w:rPr>
            </w:pPr>
            <w:r w:rsidRPr="00791AAD">
              <w:rPr>
                <w:lang w:val="es-UY"/>
              </w:rPr>
              <w:t xml:space="preserve">     }</w:t>
            </w:r>
          </w:p>
          <w:p w:rsidR="002C7B7F" w:rsidRPr="00791AAD" w:rsidRDefault="002C7B7F" w:rsidP="002C7B7F">
            <w:pPr>
              <w:pStyle w:val="Cdigo"/>
              <w:rPr>
                <w:lang w:val="es-UY"/>
              </w:rPr>
            </w:pPr>
          </w:p>
        </w:tc>
      </w:tr>
    </w:tbl>
    <w:p w:rsidR="002C7B7F" w:rsidRDefault="002C7B7F" w:rsidP="002C7B7F">
      <w:pPr>
        <w:pStyle w:val="TextoGeneral"/>
        <w:ind w:left="720"/>
        <w:rPr>
          <w:b/>
        </w:rPr>
      </w:pPr>
    </w:p>
    <w:p w:rsidR="00D615AA" w:rsidRDefault="00D615AA" w:rsidP="00D615AA">
      <w:pPr>
        <w:pStyle w:val="TextoGeneral"/>
        <w:numPr>
          <w:ilvl w:val="0"/>
          <w:numId w:val="27"/>
        </w:numPr>
        <w:rPr>
          <w:b/>
        </w:rPr>
      </w:pPr>
      <w:r>
        <w:rPr>
          <w:b/>
        </w:rPr>
        <w:t>Métodos o Funciones</w:t>
      </w:r>
    </w:p>
    <w:p w:rsidR="007D3ADB" w:rsidRDefault="00791AAD" w:rsidP="00791AAD">
      <w:pPr>
        <w:pStyle w:val="TextoGeneral"/>
        <w:ind w:left="360"/>
      </w:pPr>
      <w:r>
        <w:t xml:space="preserve">Tal y cómo vimos en Java, la declaración de </w:t>
      </w:r>
      <w:r w:rsidR="007D3ADB">
        <w:t xml:space="preserve">métodos o </w:t>
      </w:r>
      <w:r>
        <w:t xml:space="preserve">funciones es fundamental para el desarrollo de la aplicación, ya que es en esas funciones que </w:t>
      </w:r>
      <w:r w:rsidR="007D3ADB">
        <w:t xml:space="preserve">estableceremos los algoritmos que formarán las funcionalidades de nuestra aplicación. Igual que en Java, existe el tipo de datos </w:t>
      </w:r>
      <w:r w:rsidR="007D3ADB" w:rsidRPr="007D3ADB">
        <w:rPr>
          <w:rStyle w:val="CdigoCar"/>
        </w:rPr>
        <w:t>void</w:t>
      </w:r>
      <w:r w:rsidR="007D3ADB">
        <w:t xml:space="preserve">, que usaremos cuando nuestro método o función </w:t>
      </w:r>
      <w:r w:rsidR="007D3ADB" w:rsidRPr="00C0598F">
        <w:rPr>
          <w:b/>
        </w:rPr>
        <w:t>no requiera</w:t>
      </w:r>
      <w:r w:rsidR="007D3ADB">
        <w:t xml:space="preserve"> la </w:t>
      </w:r>
      <w:r w:rsidR="007D3ADB" w:rsidRPr="00C0598F">
        <w:rPr>
          <w:b/>
        </w:rPr>
        <w:t>devolución de una respuesta</w:t>
      </w:r>
      <w:r w:rsidR="007D3ADB">
        <w:t xml:space="preserve"> mediante el comando </w:t>
      </w:r>
      <w:r w:rsidR="007D3ADB" w:rsidRPr="007D3ADB">
        <w:rPr>
          <w:rStyle w:val="CdigoCar"/>
        </w:rPr>
        <w:t>return</w:t>
      </w:r>
      <w:r w:rsidR="007D3ADB">
        <w:t xml:space="preserve">. </w:t>
      </w:r>
    </w:p>
    <w:p w:rsidR="00791AAD" w:rsidRPr="00791AAD" w:rsidRDefault="007D3ADB" w:rsidP="00791AAD">
      <w:pPr>
        <w:pStyle w:val="TextoGeneral"/>
        <w:ind w:left="360"/>
      </w:pPr>
      <w:r>
        <w:t xml:space="preserve">Estudiaremos la declaración de métodos </w:t>
      </w:r>
      <w:r w:rsidR="00C0598F">
        <w:t>en profundidad en los próximos capítulos.</w:t>
      </w:r>
    </w:p>
    <w:tbl>
      <w:tblPr>
        <w:tblStyle w:val="Tablaconcuadrcula"/>
        <w:tblW w:w="0" w:type="auto"/>
        <w:tblLook w:val="04A0" w:firstRow="1" w:lastRow="0" w:firstColumn="1" w:lastColumn="0" w:noHBand="0" w:noVBand="1"/>
      </w:tblPr>
      <w:tblGrid>
        <w:gridCol w:w="2051"/>
        <w:gridCol w:w="8721"/>
      </w:tblGrid>
      <w:tr w:rsidR="00791AAD" w:rsidRPr="00791AAD" w:rsidTr="007D3ADB">
        <w:tc>
          <w:tcPr>
            <w:tcW w:w="1951" w:type="dxa"/>
            <w:tcBorders>
              <w:top w:val="nil"/>
              <w:left w:val="nil"/>
              <w:bottom w:val="nil"/>
              <w:right w:val="nil"/>
            </w:tcBorders>
          </w:tcPr>
          <w:p w:rsidR="00791AAD" w:rsidRPr="00791AAD" w:rsidRDefault="00791AAD" w:rsidP="007D3ADB">
            <w:r w:rsidRPr="00791AAD">
              <w:rPr>
                <w:noProof/>
                <w:lang w:val="en-US"/>
              </w:rPr>
              <w:drawing>
                <wp:inline distT="0" distB="0" distL="0" distR="0" wp14:anchorId="308971F0" wp14:editId="23E4DD6E">
                  <wp:extent cx="1146537" cy="720000"/>
                  <wp:effectExtent l="19050" t="0" r="0" b="0"/>
                  <wp:docPr id="108" name="31 Imagen" descr="vaca-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digo.png"/>
                          <pic:cNvPicPr/>
                        </pic:nvPicPr>
                        <pic:blipFill>
                          <a:blip r:embed="rId14" cstate="print"/>
                          <a:stretch>
                            <a:fillRect/>
                          </a:stretch>
                        </pic:blipFill>
                        <pic:spPr>
                          <a:xfrm>
                            <a:off x="0" y="0"/>
                            <a:ext cx="1146537" cy="720000"/>
                          </a:xfrm>
                          <a:prstGeom prst="rect">
                            <a:avLst/>
                          </a:prstGeom>
                        </pic:spPr>
                      </pic:pic>
                    </a:graphicData>
                  </a:graphic>
                </wp:inline>
              </w:drawing>
            </w:r>
          </w:p>
        </w:tc>
        <w:tc>
          <w:tcPr>
            <w:tcW w:w="8961" w:type="dxa"/>
            <w:tcBorders>
              <w:top w:val="nil"/>
              <w:left w:val="nil"/>
              <w:bottom w:val="nil"/>
              <w:right w:val="nil"/>
            </w:tcBorders>
            <w:shd w:val="clear" w:color="auto" w:fill="FFFF99"/>
            <w:vAlign w:val="center"/>
          </w:tcPr>
          <w:p w:rsidR="00791AAD" w:rsidRPr="00791AAD" w:rsidRDefault="00791AAD" w:rsidP="007D3ADB">
            <w:pPr>
              <w:pStyle w:val="RecuadroInformativo"/>
              <w:spacing w:after="240"/>
              <w:rPr>
                <w:b/>
                <w:color w:val="000000" w:themeColor="text1"/>
                <w:u w:val="single"/>
              </w:rPr>
            </w:pPr>
            <w:r w:rsidRPr="00791AAD">
              <w:rPr>
                <w:b/>
                <w:color w:val="000000" w:themeColor="text1"/>
                <w:u w:val="single"/>
              </w:rPr>
              <w:t xml:space="preserve">Declaración de </w:t>
            </w:r>
            <w:r w:rsidR="007D3ADB">
              <w:rPr>
                <w:b/>
                <w:color w:val="000000" w:themeColor="text1"/>
                <w:u w:val="single"/>
              </w:rPr>
              <w:t>Métodos</w:t>
            </w:r>
            <w:r w:rsidRPr="00791AAD">
              <w:rPr>
                <w:b/>
                <w:color w:val="000000" w:themeColor="text1"/>
                <w:u w:val="single"/>
              </w:rPr>
              <w:t>:</w:t>
            </w:r>
          </w:p>
          <w:p w:rsidR="007D3ADB" w:rsidRDefault="00791AAD" w:rsidP="007D3ADB">
            <w:pPr>
              <w:pStyle w:val="Cdigo"/>
              <w:rPr>
                <w:color w:val="000000" w:themeColor="text1"/>
                <w:lang w:val="es-UY"/>
              </w:rPr>
            </w:pPr>
            <w:r w:rsidRPr="00791AAD">
              <w:rPr>
                <w:color w:val="0000FF"/>
                <w:lang w:val="es-UY"/>
              </w:rPr>
              <w:tab/>
            </w:r>
            <w:r w:rsidR="007D3ADB">
              <w:rPr>
                <w:color w:val="0000FF"/>
                <w:lang w:val="es-UY"/>
              </w:rPr>
              <w:t xml:space="preserve">acceso </w:t>
            </w:r>
            <w:r w:rsidR="007D3ADB" w:rsidRPr="007D3ADB">
              <w:rPr>
                <w:color w:val="FF0000"/>
                <w:lang w:val="es-UY"/>
              </w:rPr>
              <w:t>tipo</w:t>
            </w:r>
            <w:r w:rsidR="007D3ADB">
              <w:rPr>
                <w:color w:val="FF0000"/>
                <w:lang w:val="es-UY"/>
              </w:rPr>
              <w:t>DelResultado</w:t>
            </w:r>
            <w:r w:rsidR="007D3ADB" w:rsidRPr="007D3ADB">
              <w:rPr>
                <w:color w:val="FF0000"/>
                <w:lang w:val="es-UY"/>
              </w:rPr>
              <w:t xml:space="preserve"> </w:t>
            </w:r>
            <w:r w:rsidR="007D3ADB">
              <w:rPr>
                <w:color w:val="000000" w:themeColor="text1"/>
                <w:lang w:val="es-UY"/>
              </w:rPr>
              <w:t>nombre(</w:t>
            </w:r>
            <w:r w:rsidR="007D3ADB" w:rsidRPr="007D3ADB">
              <w:rPr>
                <w:color w:val="FF0000"/>
                <w:lang w:val="es-UY"/>
              </w:rPr>
              <w:t>tipo</w:t>
            </w:r>
            <w:r w:rsidR="007D3ADB">
              <w:rPr>
                <w:color w:val="FF0000"/>
                <w:lang w:val="es-UY"/>
              </w:rPr>
              <w:t>DelParametro</w:t>
            </w:r>
            <w:r w:rsidR="007D3ADB">
              <w:rPr>
                <w:color w:val="000000" w:themeColor="text1"/>
                <w:lang w:val="es-UY"/>
              </w:rPr>
              <w:t xml:space="preserve"> parámetro){</w:t>
            </w:r>
          </w:p>
          <w:p w:rsidR="007D3ADB" w:rsidRDefault="007D3ADB" w:rsidP="007D3ADB">
            <w:pPr>
              <w:pStyle w:val="Cdigo"/>
              <w:rPr>
                <w:color w:val="000000" w:themeColor="text1"/>
                <w:lang w:val="es-UY"/>
              </w:rPr>
            </w:pPr>
          </w:p>
          <w:p w:rsidR="00791AAD" w:rsidRDefault="007D3ADB" w:rsidP="007D3ADB">
            <w:pPr>
              <w:pStyle w:val="Cdigo"/>
              <w:rPr>
                <w:lang w:val="es-UY"/>
              </w:rPr>
            </w:pPr>
            <w:r>
              <w:rPr>
                <w:color w:val="000000" w:themeColor="text1"/>
                <w:lang w:val="es-UY"/>
              </w:rPr>
              <w:tab/>
              <w:t>}</w:t>
            </w:r>
          </w:p>
          <w:p w:rsidR="007D3ADB" w:rsidRDefault="007D3ADB" w:rsidP="007D3ADB">
            <w:pPr>
              <w:pStyle w:val="Cdigo"/>
              <w:rPr>
                <w:lang w:val="es-UY"/>
              </w:rPr>
            </w:pPr>
          </w:p>
          <w:p w:rsidR="007D3ADB" w:rsidRPr="007D3ADB" w:rsidRDefault="007D3ADB" w:rsidP="007D3ADB">
            <w:pPr>
              <w:pStyle w:val="RecuadroInformativo"/>
              <w:rPr>
                <w:b/>
                <w:color w:val="000000" w:themeColor="text1"/>
                <w:u w:val="single"/>
              </w:rPr>
            </w:pPr>
            <w:r w:rsidRPr="007D3ADB">
              <w:rPr>
                <w:b/>
                <w:color w:val="000000" w:themeColor="text1"/>
                <w:u w:val="single"/>
              </w:rPr>
              <w:t>Ejemplos:</w:t>
            </w:r>
          </w:p>
          <w:p w:rsidR="007D3ADB" w:rsidRDefault="007D3ADB" w:rsidP="007D3ADB">
            <w:pPr>
              <w:pStyle w:val="Cdigo"/>
              <w:rPr>
                <w:color w:val="000000" w:themeColor="text1"/>
                <w:lang w:val="es-UY"/>
              </w:rPr>
            </w:pPr>
            <w:r>
              <w:rPr>
                <w:lang w:val="es-UY"/>
              </w:rPr>
              <w:tab/>
            </w:r>
            <w:r>
              <w:rPr>
                <w:color w:val="0000FF"/>
                <w:lang w:val="es-UY"/>
              </w:rPr>
              <w:t xml:space="preserve">public </w:t>
            </w:r>
            <w:r>
              <w:rPr>
                <w:color w:val="FF0000"/>
                <w:lang w:val="es-UY"/>
              </w:rPr>
              <w:t>int</w:t>
            </w:r>
            <w:r w:rsidRPr="007D3ADB">
              <w:rPr>
                <w:color w:val="FF0000"/>
                <w:lang w:val="es-UY"/>
              </w:rPr>
              <w:t xml:space="preserve"> </w:t>
            </w:r>
            <w:r>
              <w:rPr>
                <w:color w:val="000000" w:themeColor="text1"/>
                <w:lang w:val="es-UY"/>
              </w:rPr>
              <w:t>sumar(</w:t>
            </w:r>
            <w:r>
              <w:rPr>
                <w:color w:val="FF0000"/>
                <w:lang w:val="es-UY"/>
              </w:rPr>
              <w:t>int</w:t>
            </w:r>
            <w:r>
              <w:rPr>
                <w:color w:val="000000" w:themeColor="text1"/>
                <w:lang w:val="es-UY"/>
              </w:rPr>
              <w:t xml:space="preserve"> numeroA, </w:t>
            </w:r>
            <w:r w:rsidRPr="007D3ADB">
              <w:rPr>
                <w:color w:val="FF0000"/>
                <w:lang w:val="es-UY"/>
              </w:rPr>
              <w:t xml:space="preserve">int </w:t>
            </w:r>
            <w:r>
              <w:rPr>
                <w:color w:val="000000" w:themeColor="text1"/>
                <w:lang w:val="es-UY"/>
              </w:rPr>
              <w:t>numeroB){</w:t>
            </w:r>
          </w:p>
          <w:p w:rsidR="007D3ADB" w:rsidRDefault="007D3ADB" w:rsidP="007D3ADB">
            <w:pPr>
              <w:pStyle w:val="Cdigo"/>
              <w:rPr>
                <w:color w:val="000000" w:themeColor="text1"/>
                <w:lang w:val="es-UY"/>
              </w:rPr>
            </w:pPr>
            <w:r>
              <w:rPr>
                <w:color w:val="000000" w:themeColor="text1"/>
                <w:lang w:val="es-UY"/>
              </w:rPr>
              <w:tab/>
            </w:r>
            <w:r>
              <w:rPr>
                <w:color w:val="000000" w:themeColor="text1"/>
                <w:lang w:val="es-UY"/>
              </w:rPr>
              <w:tab/>
              <w:t>int numeroResultado = 0;</w:t>
            </w:r>
          </w:p>
          <w:p w:rsidR="007D3ADB" w:rsidRDefault="007D3ADB" w:rsidP="007D3ADB">
            <w:pPr>
              <w:pStyle w:val="Cdigo"/>
              <w:rPr>
                <w:color w:val="000000" w:themeColor="text1"/>
                <w:lang w:val="es-UY"/>
              </w:rPr>
            </w:pPr>
            <w:r>
              <w:rPr>
                <w:color w:val="000000" w:themeColor="text1"/>
                <w:lang w:val="es-UY"/>
              </w:rPr>
              <w:tab/>
            </w:r>
            <w:r>
              <w:rPr>
                <w:color w:val="000000" w:themeColor="text1"/>
                <w:lang w:val="es-UY"/>
              </w:rPr>
              <w:tab/>
              <w:t>numeroResultado = numeroA + numeroB;</w:t>
            </w:r>
          </w:p>
          <w:p w:rsidR="007D3ADB" w:rsidRDefault="007D3ADB" w:rsidP="007D3ADB">
            <w:pPr>
              <w:pStyle w:val="Cdigo"/>
              <w:rPr>
                <w:color w:val="000000" w:themeColor="text1"/>
                <w:lang w:val="es-UY"/>
              </w:rPr>
            </w:pPr>
            <w:r>
              <w:rPr>
                <w:color w:val="000000" w:themeColor="text1"/>
                <w:lang w:val="es-UY"/>
              </w:rPr>
              <w:tab/>
            </w:r>
            <w:r>
              <w:rPr>
                <w:color w:val="000000" w:themeColor="text1"/>
                <w:lang w:val="es-UY"/>
              </w:rPr>
              <w:tab/>
              <w:t>return numeroResultado;</w:t>
            </w:r>
          </w:p>
          <w:p w:rsidR="007D3ADB" w:rsidRDefault="007D3ADB" w:rsidP="007D3ADB">
            <w:pPr>
              <w:pStyle w:val="Cdigo"/>
              <w:rPr>
                <w:color w:val="000000" w:themeColor="text1"/>
                <w:lang w:val="es-UY"/>
              </w:rPr>
            </w:pPr>
            <w:r>
              <w:rPr>
                <w:color w:val="000000" w:themeColor="text1"/>
                <w:lang w:val="es-UY"/>
              </w:rPr>
              <w:tab/>
              <w:t>}</w:t>
            </w:r>
          </w:p>
          <w:p w:rsidR="00C0598F" w:rsidRDefault="00C0598F" w:rsidP="007D3ADB">
            <w:pPr>
              <w:pStyle w:val="Cdigo"/>
              <w:rPr>
                <w:color w:val="000000" w:themeColor="text1"/>
                <w:lang w:val="es-UY"/>
              </w:rPr>
            </w:pPr>
          </w:p>
          <w:p w:rsidR="00C0598F" w:rsidRDefault="00C0598F" w:rsidP="00C0598F">
            <w:pPr>
              <w:pStyle w:val="Cdigo"/>
              <w:rPr>
                <w:color w:val="000000" w:themeColor="text1"/>
                <w:lang w:val="es-UY"/>
              </w:rPr>
            </w:pPr>
            <w:r>
              <w:rPr>
                <w:color w:val="0000FF"/>
                <w:lang w:val="es-UY"/>
              </w:rPr>
              <w:tab/>
              <w:t xml:space="preserve">private </w:t>
            </w:r>
            <w:r>
              <w:rPr>
                <w:color w:val="FF0000"/>
                <w:lang w:val="es-UY"/>
              </w:rPr>
              <w:t>void</w:t>
            </w:r>
            <w:r w:rsidRPr="007D3ADB">
              <w:rPr>
                <w:color w:val="FF0000"/>
                <w:lang w:val="es-UY"/>
              </w:rPr>
              <w:t xml:space="preserve"> </w:t>
            </w:r>
            <w:r>
              <w:rPr>
                <w:color w:val="000000" w:themeColor="text1"/>
                <w:lang w:val="es-UY"/>
              </w:rPr>
              <w:t>mostrar(</w:t>
            </w:r>
            <w:r>
              <w:rPr>
                <w:color w:val="FF0000"/>
                <w:lang w:val="es-UY"/>
              </w:rPr>
              <w:t xml:space="preserve">string </w:t>
            </w:r>
            <w:r w:rsidRPr="00C0598F">
              <w:rPr>
                <w:color w:val="000000" w:themeColor="text1"/>
                <w:lang w:val="es-UY"/>
              </w:rPr>
              <w:t>mensaje</w:t>
            </w:r>
            <w:r>
              <w:rPr>
                <w:color w:val="000000" w:themeColor="text1"/>
                <w:lang w:val="es-UY"/>
              </w:rPr>
              <w:t>){</w:t>
            </w:r>
          </w:p>
          <w:p w:rsidR="00C0598F" w:rsidRDefault="00C0598F" w:rsidP="00C0598F">
            <w:pPr>
              <w:pStyle w:val="Cdigo"/>
              <w:rPr>
                <w:color w:val="000000" w:themeColor="text1"/>
                <w:lang w:val="es-UY"/>
              </w:rPr>
            </w:pPr>
            <w:r>
              <w:rPr>
                <w:color w:val="000000" w:themeColor="text1"/>
                <w:lang w:val="es-UY"/>
              </w:rPr>
              <w:tab/>
            </w:r>
            <w:r>
              <w:rPr>
                <w:color w:val="000000" w:themeColor="text1"/>
                <w:lang w:val="es-UY"/>
              </w:rPr>
              <w:tab/>
              <w:t>Console.WriteLine(mensaje);</w:t>
            </w:r>
          </w:p>
          <w:p w:rsidR="00C0598F" w:rsidRDefault="00C0598F" w:rsidP="00C0598F">
            <w:pPr>
              <w:pStyle w:val="Cdigo"/>
              <w:rPr>
                <w:lang w:val="es-UY"/>
              </w:rPr>
            </w:pPr>
            <w:r>
              <w:rPr>
                <w:color w:val="000000" w:themeColor="text1"/>
                <w:lang w:val="es-UY"/>
              </w:rPr>
              <w:tab/>
              <w:t>}</w:t>
            </w:r>
          </w:p>
          <w:p w:rsidR="007D3ADB" w:rsidRPr="00791AAD" w:rsidRDefault="007D3ADB" w:rsidP="007D3ADB">
            <w:pPr>
              <w:pStyle w:val="Cdigo"/>
              <w:rPr>
                <w:lang w:val="es-UY"/>
              </w:rPr>
            </w:pPr>
          </w:p>
          <w:p w:rsidR="00791AAD" w:rsidRPr="00791AAD" w:rsidRDefault="00791AAD" w:rsidP="007D3ADB">
            <w:pPr>
              <w:pStyle w:val="Cdigo"/>
              <w:rPr>
                <w:lang w:val="es-UY"/>
              </w:rPr>
            </w:pPr>
          </w:p>
        </w:tc>
      </w:tr>
    </w:tbl>
    <w:p w:rsidR="001B74D5" w:rsidRDefault="001B74D5">
      <w:pPr>
        <w:rPr>
          <w:b/>
          <w:sz w:val="24"/>
        </w:rPr>
      </w:pPr>
      <w:r>
        <w:rPr>
          <w:b/>
        </w:rPr>
        <w:br w:type="page"/>
      </w:r>
    </w:p>
    <w:p w:rsidR="001B74D5" w:rsidRDefault="00D124D1" w:rsidP="00D124D1">
      <w:pPr>
        <w:pStyle w:val="Ttulo2"/>
        <w:numPr>
          <w:ilvl w:val="0"/>
          <w:numId w:val="29"/>
        </w:numPr>
      </w:pPr>
      <w:bookmarkStart w:id="0" w:name="_GoBack"/>
      <w:bookmarkEnd w:id="0"/>
      <w:r>
        <w:lastRenderedPageBreak/>
        <w:t xml:space="preserve">La Programación </w:t>
      </w:r>
      <w:r w:rsidR="003F2B16">
        <w:t>por</w:t>
      </w:r>
      <w:r>
        <w:t xml:space="preserve"> Capas</w:t>
      </w:r>
    </w:p>
    <w:p w:rsidR="00D124D1" w:rsidRDefault="00D124D1" w:rsidP="00D124D1">
      <w:pPr>
        <w:pStyle w:val="Ttulo3"/>
      </w:pPr>
      <w:r>
        <w:t>¿Qué es la Programación en Capas?</w:t>
      </w:r>
    </w:p>
    <w:p w:rsidR="00D124D1" w:rsidRDefault="00D124D1" w:rsidP="00D124D1">
      <w:pPr>
        <w:pStyle w:val="TextoGeneral"/>
      </w:pPr>
      <w:r>
        <w:t>Para responder esta pregunta, es necesario hacer una distinción, muy importante, entre el estilo de programación que se utilizó en cursos anteriores y el que se pretende utilizar en este curso.</w:t>
      </w:r>
    </w:p>
    <w:p w:rsidR="00D124D1" w:rsidRDefault="00D124D1" w:rsidP="00D124D1">
      <w:pPr>
        <w:pStyle w:val="TextoGeneral"/>
      </w:pPr>
      <w:r>
        <w:t xml:space="preserve">En los cursos anteriores, el enfoque siempre ha sido el </w:t>
      </w:r>
      <w:r w:rsidRPr="00D124D1">
        <w:rPr>
          <w:b/>
        </w:rPr>
        <w:t>comprender el proceso de programar</w:t>
      </w:r>
      <w:r>
        <w:t xml:space="preserve">, las particularidades de la algoritmia y/o el diseño aplicada a </w:t>
      </w:r>
      <w:r w:rsidRPr="00D124D1">
        <w:rPr>
          <w:b/>
        </w:rPr>
        <w:t>casos muy concretos</w:t>
      </w:r>
      <w:r>
        <w:t xml:space="preserve">. En ese sentido, lo que hacíamos era diseñar programas </w:t>
      </w:r>
      <w:r w:rsidRPr="00D124D1">
        <w:rPr>
          <w:b/>
        </w:rPr>
        <w:t>que cumplían con una determinada funcionalidad o funcionalidades</w:t>
      </w:r>
      <w:r>
        <w:t xml:space="preserve">. Pero difícilmente dichos programas califiquen como </w:t>
      </w:r>
      <w:r w:rsidRPr="00D124D1">
        <w:rPr>
          <w:b/>
          <w:i/>
        </w:rPr>
        <w:t>aplicaciones</w:t>
      </w:r>
      <w:r>
        <w:t>.</w:t>
      </w:r>
    </w:p>
    <w:p w:rsidR="00D124D1" w:rsidRDefault="00D124D1" w:rsidP="00D124D1">
      <w:pPr>
        <w:pStyle w:val="TextoGeneral"/>
        <w:rPr>
          <w:b/>
          <w:i/>
        </w:rPr>
      </w:pPr>
      <w:r>
        <w:t xml:space="preserve">En este curso, el enfoque es el desarrollo de aplicaciones completas. Pero, </w:t>
      </w:r>
      <w:r w:rsidRPr="0033713B">
        <w:rPr>
          <w:b/>
          <w:i/>
        </w:rPr>
        <w:t>¿qué es una aplicación?</w:t>
      </w:r>
    </w:p>
    <w:tbl>
      <w:tblPr>
        <w:tblStyle w:val="Tablaconcuadrcula"/>
        <w:tblW w:w="0" w:type="auto"/>
        <w:tblLook w:val="04A0" w:firstRow="1" w:lastRow="0" w:firstColumn="1" w:lastColumn="0" w:noHBand="0" w:noVBand="1"/>
      </w:tblPr>
      <w:tblGrid>
        <w:gridCol w:w="2051"/>
        <w:gridCol w:w="8721"/>
      </w:tblGrid>
      <w:tr w:rsidR="0033713B" w:rsidRPr="007A1872" w:rsidTr="00270080">
        <w:tc>
          <w:tcPr>
            <w:tcW w:w="1951" w:type="dxa"/>
            <w:tcBorders>
              <w:top w:val="nil"/>
              <w:left w:val="nil"/>
              <w:bottom w:val="nil"/>
              <w:right w:val="nil"/>
            </w:tcBorders>
          </w:tcPr>
          <w:p w:rsidR="0033713B" w:rsidRPr="007A1872" w:rsidRDefault="0033713B" w:rsidP="00270080">
            <w:r w:rsidRPr="007A1872">
              <w:rPr>
                <w:noProof/>
                <w:lang w:val="en-US"/>
              </w:rPr>
              <w:drawing>
                <wp:inline distT="0" distB="0" distL="0" distR="0" wp14:anchorId="5A55C64A" wp14:editId="27A4F6A0">
                  <wp:extent cx="1146240" cy="720000"/>
                  <wp:effectExtent l="19050" t="0" r="0" b="0"/>
                  <wp:docPr id="112"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5"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33713B" w:rsidRDefault="0033713B" w:rsidP="00270080">
            <w:pPr>
              <w:pStyle w:val="RecuadroInformativo"/>
              <w:jc w:val="left"/>
              <w:rPr>
                <w:b/>
                <w:u w:val="single"/>
              </w:rPr>
            </w:pPr>
            <w:r w:rsidRPr="0033713B">
              <w:rPr>
                <w:b/>
                <w:u w:val="single"/>
              </w:rPr>
              <w:t>Aplicación</w:t>
            </w:r>
            <w:r>
              <w:rPr>
                <w:b/>
                <w:u w:val="single"/>
              </w:rPr>
              <w:t>:</w:t>
            </w:r>
          </w:p>
          <w:p w:rsidR="0033713B" w:rsidRPr="0033713B" w:rsidRDefault="0033713B" w:rsidP="00F82196">
            <w:pPr>
              <w:pStyle w:val="RecuadroInformativo"/>
            </w:pPr>
            <w:r>
              <w:t xml:space="preserve">Se llama “aplicación” a un programa o conjunto de programas diseñados y desarrollados específicamente para permitir a un </w:t>
            </w:r>
            <w:r w:rsidRPr="0033713B">
              <w:rPr>
                <w:b/>
              </w:rPr>
              <w:t xml:space="preserve">usuario </w:t>
            </w:r>
            <w:r>
              <w:rPr>
                <w:b/>
              </w:rPr>
              <w:t xml:space="preserve">humano </w:t>
            </w:r>
            <w:r w:rsidRPr="0033713B">
              <w:rPr>
                <w:b/>
              </w:rPr>
              <w:t>final</w:t>
            </w:r>
            <w:r>
              <w:t xml:space="preserve"> el cumplimiento de una tarea, o tareas, </w:t>
            </w:r>
            <w:r w:rsidRPr="00F82196">
              <w:rPr>
                <w:b/>
              </w:rPr>
              <w:t>muy bien definidas</w:t>
            </w:r>
            <w:r>
              <w:t xml:space="preserve">. </w:t>
            </w:r>
            <w:r w:rsidR="00F82196">
              <w:t xml:space="preserve">Esto lo diferencia del </w:t>
            </w:r>
            <w:r w:rsidR="00F82196" w:rsidRPr="00F82196">
              <w:rPr>
                <w:b/>
              </w:rPr>
              <w:t>software del sistema</w:t>
            </w:r>
            <w:r w:rsidR="00F82196">
              <w:t>, por ejemplo, que en muchos casos no esta diseñado para su ejecución de forma independiente por seres humanos.</w:t>
            </w:r>
          </w:p>
        </w:tc>
      </w:tr>
    </w:tbl>
    <w:p w:rsidR="0033713B" w:rsidRDefault="00F82196" w:rsidP="00D124D1">
      <w:pPr>
        <w:pStyle w:val="TextoGeneral"/>
      </w:pPr>
      <w:r>
        <w:br/>
        <w:t xml:space="preserve">O sea, una aplicación es un conjunto de programas con un propósito muy específico: </w:t>
      </w:r>
      <w:r w:rsidRPr="00F82196">
        <w:rPr>
          <w:b/>
        </w:rPr>
        <w:t>ayudar a un ser humano en el cumplimiento de una tarea</w:t>
      </w:r>
      <w:r>
        <w:t xml:space="preserve">. Y es con ese propósito que se enfoca su programación: en generar una herramienta que </w:t>
      </w:r>
      <w:r w:rsidRPr="00F82196">
        <w:rPr>
          <w:b/>
        </w:rPr>
        <w:t>permita, facilite y/o agilice</w:t>
      </w:r>
      <w:r>
        <w:t xml:space="preserve"> </w:t>
      </w:r>
      <w:r w:rsidRPr="00F82196">
        <w:rPr>
          <w:b/>
        </w:rPr>
        <w:t>el cumplimiento de dicha tarea</w:t>
      </w:r>
      <w:r>
        <w:t xml:space="preserve">, mediante el uso del potencial de la computadora. Si el resultado de nuestra programación </w:t>
      </w:r>
      <w:r w:rsidRPr="00F82196">
        <w:rPr>
          <w:b/>
        </w:rPr>
        <w:t>no logra dicho objetivo</w:t>
      </w:r>
      <w:r>
        <w:t xml:space="preserve">, sin dudas es un programa, pero </w:t>
      </w:r>
      <w:r w:rsidRPr="00F82196">
        <w:rPr>
          <w:b/>
        </w:rPr>
        <w:t>no es una aplicación</w:t>
      </w:r>
      <w:r>
        <w:t>.</w:t>
      </w:r>
    </w:p>
    <w:p w:rsidR="00F82196" w:rsidRDefault="00F82196" w:rsidP="00D124D1">
      <w:pPr>
        <w:pStyle w:val="TextoGeneral"/>
      </w:pPr>
      <w:r>
        <w:t xml:space="preserve">Con esto en mente, podemos explicar con mayor facilidad el concepto de la Programación en Capas, ya que tiene todo que ver con la idea de que estamos diseñando y desarrollando algo que será utilizado por un usuario. </w:t>
      </w:r>
    </w:p>
    <w:p w:rsidR="00F82196" w:rsidRDefault="00F82196" w:rsidP="00D124D1">
      <w:pPr>
        <w:pStyle w:val="TextoGeneral"/>
      </w:pPr>
      <w:r>
        <w:t xml:space="preserve">Esto nos plantea una serie de </w:t>
      </w:r>
      <w:r w:rsidRPr="00E5154E">
        <w:rPr>
          <w:b/>
        </w:rPr>
        <w:t>cuestiones organizativas</w:t>
      </w:r>
      <w:r>
        <w:t xml:space="preserve"> que debemos resolver a nivel del código:</w:t>
      </w:r>
    </w:p>
    <w:p w:rsidR="00F82196" w:rsidRDefault="00F82196" w:rsidP="00F82196">
      <w:pPr>
        <w:pStyle w:val="TextoGeneral"/>
        <w:numPr>
          <w:ilvl w:val="0"/>
          <w:numId w:val="30"/>
        </w:numPr>
      </w:pPr>
      <w:r>
        <w:t xml:space="preserve">Si programamos para un usuario final, es muy posible que debamos </w:t>
      </w:r>
      <w:r w:rsidRPr="00E5154E">
        <w:rPr>
          <w:b/>
        </w:rPr>
        <w:t>someter nuestro código a revisiones frecuentes</w:t>
      </w:r>
      <w:r>
        <w:t xml:space="preserve"> (corrección de errores, </w:t>
      </w:r>
      <w:r w:rsidR="00E5154E">
        <w:t xml:space="preserve">agregado de funcionalidades nuevas o mejora de las existentes, etc.), las cuales serían mucho más ágiles si el código está bien organizado. No es lo mismo buscar </w:t>
      </w:r>
      <w:r w:rsidR="00E5154E" w:rsidRPr="00E5154E">
        <w:rPr>
          <w:b/>
        </w:rPr>
        <w:t>una funcionalidad</w:t>
      </w:r>
      <w:r w:rsidR="00E5154E">
        <w:t xml:space="preserve"> entre </w:t>
      </w:r>
      <w:r w:rsidR="00E5154E" w:rsidRPr="00E5154E">
        <w:rPr>
          <w:b/>
        </w:rPr>
        <w:t>varios miles de líneas de código</w:t>
      </w:r>
      <w:r w:rsidR="00E5154E">
        <w:t xml:space="preserve">, distribuidas en varias decenas de archivos de toda la aplicación; </w:t>
      </w:r>
      <w:r w:rsidR="00E5154E" w:rsidRPr="00E5154E">
        <w:rPr>
          <w:b/>
        </w:rPr>
        <w:t>que buscarla entre unos pocos archivos bien identificados</w:t>
      </w:r>
      <w:r w:rsidR="00E5154E">
        <w:t>.</w:t>
      </w:r>
    </w:p>
    <w:p w:rsidR="00E5154E" w:rsidRDefault="00E5154E" w:rsidP="00F82196">
      <w:pPr>
        <w:pStyle w:val="TextoGeneral"/>
        <w:numPr>
          <w:ilvl w:val="0"/>
          <w:numId w:val="30"/>
        </w:numPr>
      </w:pPr>
      <w:r>
        <w:t xml:space="preserve">Al mismo tiempo, los usuarios exigen, por motivos de comodidad y eficiencia, que nuestra aplicación </w:t>
      </w:r>
      <w:r w:rsidRPr="00E5154E">
        <w:rPr>
          <w:b/>
        </w:rPr>
        <w:t>funcione de forma ágil y fluida</w:t>
      </w:r>
      <w:r>
        <w:t xml:space="preserve">, con un </w:t>
      </w:r>
      <w:r w:rsidRPr="00E5154E">
        <w:rPr>
          <w:b/>
        </w:rPr>
        <w:t>consumo razonable de recursos</w:t>
      </w:r>
      <w:r>
        <w:t xml:space="preserve"> en su dispositivo. Esto requiere de </w:t>
      </w:r>
      <w:r w:rsidRPr="00E5154E">
        <w:rPr>
          <w:b/>
        </w:rPr>
        <w:t>procesos de optimización del código</w:t>
      </w:r>
      <w:r>
        <w:t xml:space="preserve">, los cuales son más eficientes y eficaces si el código está bien </w:t>
      </w:r>
      <w:r w:rsidRPr="00E5154E">
        <w:rPr>
          <w:b/>
        </w:rPr>
        <w:t>organizado a nivel funcional</w:t>
      </w:r>
      <w:r>
        <w:t xml:space="preserve">. O sea, que las </w:t>
      </w:r>
      <w:r w:rsidRPr="00E5154E">
        <w:rPr>
          <w:b/>
        </w:rPr>
        <w:t>funciones que realizan tareas similares están agrupadas en un mismo sitio</w:t>
      </w:r>
      <w:r>
        <w:t>.</w:t>
      </w:r>
    </w:p>
    <w:p w:rsidR="00E5154E" w:rsidRDefault="00E5154E" w:rsidP="00F82196">
      <w:pPr>
        <w:pStyle w:val="TextoGeneral"/>
        <w:numPr>
          <w:ilvl w:val="0"/>
          <w:numId w:val="30"/>
        </w:numPr>
      </w:pPr>
      <w:r>
        <w:t xml:space="preserve">El usuario </w:t>
      </w:r>
      <w:r w:rsidRPr="008F3A42">
        <w:rPr>
          <w:b/>
        </w:rPr>
        <w:t>no necesita</w:t>
      </w:r>
      <w:r>
        <w:t xml:space="preserve">, y en general, no quiere, ver </w:t>
      </w:r>
      <w:r w:rsidRPr="008F3A42">
        <w:rPr>
          <w:b/>
        </w:rPr>
        <w:t>aspectos internos del proceso de nuestra aplicación</w:t>
      </w:r>
      <w:r>
        <w:t xml:space="preserve">. De hecho, en muchos casos, estos aspectos </w:t>
      </w:r>
      <w:r w:rsidRPr="008F3A42">
        <w:rPr>
          <w:b/>
        </w:rPr>
        <w:t>deberían estar ocultos</w:t>
      </w:r>
      <w:r>
        <w:t xml:space="preserve"> para el usuario por </w:t>
      </w:r>
      <w:r w:rsidRPr="008F3A42">
        <w:rPr>
          <w:b/>
        </w:rPr>
        <w:t>motivos de seguridad</w:t>
      </w:r>
      <w:r>
        <w:t>.</w:t>
      </w:r>
      <w:r w:rsidR="008F3A42">
        <w:t xml:space="preserve"> </w:t>
      </w:r>
    </w:p>
    <w:p w:rsidR="00EA089C" w:rsidRDefault="008F3A42" w:rsidP="008F3A42">
      <w:pPr>
        <w:pStyle w:val="TextoGeneral"/>
      </w:pPr>
      <w:r>
        <w:t xml:space="preserve">Todas estas cuestiones </w:t>
      </w:r>
      <w:r w:rsidR="003F2B16">
        <w:t xml:space="preserve">son las que nos llevan a desarrollar aplicaciones con el paradigma de Programación en Capas. </w:t>
      </w:r>
    </w:p>
    <w:p w:rsidR="008F3A42" w:rsidRPr="0033713B" w:rsidRDefault="003F2B16" w:rsidP="008F3A42">
      <w:pPr>
        <w:pStyle w:val="TextoGeneral"/>
      </w:pPr>
      <w:r>
        <w:lastRenderedPageBreak/>
        <w:t xml:space="preserve">La idea básica detrás de este paradigma es que, al </w:t>
      </w:r>
      <w:r w:rsidRPr="00D17BC7">
        <w:rPr>
          <w:b/>
        </w:rPr>
        <w:t xml:space="preserve">agrupar </w:t>
      </w:r>
      <w:r w:rsidR="00D17BC7" w:rsidRPr="00D17BC7">
        <w:rPr>
          <w:b/>
        </w:rPr>
        <w:t>la funcionalidad</w:t>
      </w:r>
      <w:r>
        <w:t xml:space="preserve"> de nuestra aplicaci</w:t>
      </w:r>
      <w:r w:rsidR="00EA089C">
        <w:t xml:space="preserve">ón en </w:t>
      </w:r>
      <w:r w:rsidR="00EA089C" w:rsidRPr="00EA089C">
        <w:rPr>
          <w:b/>
        </w:rPr>
        <w:t xml:space="preserve">capas </w:t>
      </w:r>
      <w:r w:rsidRPr="00EA089C">
        <w:rPr>
          <w:b/>
        </w:rPr>
        <w:t>o familias de componentes funcionales</w:t>
      </w:r>
      <w:r>
        <w:t xml:space="preserve">, </w:t>
      </w:r>
      <w:r w:rsidR="00D17BC7">
        <w:t xml:space="preserve">el desarrollo de la misma </w:t>
      </w:r>
      <w:r w:rsidR="00EA089C">
        <w:t xml:space="preserve">es </w:t>
      </w:r>
      <w:r w:rsidR="00EA089C" w:rsidRPr="00FD0D2C">
        <w:rPr>
          <w:b/>
        </w:rPr>
        <w:t>más sencillo y escalable</w:t>
      </w:r>
      <w:r w:rsidR="00EA089C">
        <w:t xml:space="preserve"> (agregar una funcionalidad nueva implica la modificación de solo los componentes involucrados)</w:t>
      </w:r>
      <w:r w:rsidR="00683423">
        <w:t xml:space="preserve">, </w:t>
      </w:r>
      <w:r w:rsidR="00EA089C">
        <w:t xml:space="preserve">obtenemos una aplicación </w:t>
      </w:r>
      <w:r w:rsidR="00EA089C" w:rsidRPr="00FD0D2C">
        <w:rPr>
          <w:b/>
        </w:rPr>
        <w:t>más fácil de mantener</w:t>
      </w:r>
      <w:r w:rsidR="00EA089C">
        <w:t xml:space="preserve"> (</w:t>
      </w:r>
      <w:r w:rsidR="00683423">
        <w:t xml:space="preserve">ya que </w:t>
      </w:r>
      <w:r w:rsidR="00EA089C">
        <w:t>todo error se encuentra localizado en componentes específicos)</w:t>
      </w:r>
      <w:r w:rsidR="00683423">
        <w:t xml:space="preserve"> y el código generado resulta </w:t>
      </w:r>
      <w:r w:rsidR="00683423" w:rsidRPr="00FD0D2C">
        <w:rPr>
          <w:b/>
        </w:rPr>
        <w:t>más fácilmente reutilizable</w:t>
      </w:r>
      <w:r w:rsidR="00FD0D2C">
        <w:t xml:space="preserve"> en desarrollos futuros.</w:t>
      </w:r>
    </w:p>
    <w:p w:rsidR="00FD0D2C" w:rsidRDefault="00FD0D2C" w:rsidP="00D124D1">
      <w:pPr>
        <w:pStyle w:val="TextoGeneral"/>
      </w:pPr>
      <w:r>
        <w:t xml:space="preserve">Este enfoque de desarrollo es propio de las arquitecturas de tipo </w:t>
      </w:r>
      <w:r w:rsidRPr="00FD0D2C">
        <w:rPr>
          <w:b/>
        </w:rPr>
        <w:t>cliente-servidor</w:t>
      </w:r>
      <w:r>
        <w:t>, ya que estas naturalmente implican el uso de múltiples niveles de manejo y procesamiento de la información.</w:t>
      </w:r>
    </w:p>
    <w:p w:rsidR="00653636" w:rsidRPr="00FD0D2C" w:rsidRDefault="00FD0D2C" w:rsidP="00D124D1">
      <w:pPr>
        <w:pStyle w:val="TextoGeneral"/>
      </w:pPr>
      <w:r>
        <w:t xml:space="preserve">Si bien se puede hablar de un desarrollo en </w:t>
      </w:r>
      <w:r w:rsidRPr="00FD0D2C">
        <w:rPr>
          <w:b/>
          <w:i/>
        </w:rPr>
        <w:t>“n capas</w:t>
      </w:r>
      <w:r>
        <w:rPr>
          <w:b/>
          <w:i/>
        </w:rPr>
        <w:t xml:space="preserve">” </w:t>
      </w:r>
      <w:r w:rsidRPr="00FD0D2C">
        <w:t>(</w:t>
      </w:r>
      <w:r>
        <w:t>cuando, por ejemplo, alguna de las capas es, en sí misma, desarrollada en capas</w:t>
      </w:r>
      <w:r w:rsidRPr="00FD0D2C">
        <w:t>)</w:t>
      </w:r>
      <w:r>
        <w:t xml:space="preserve">, el enfoque más usual es el uso de </w:t>
      </w:r>
      <w:r w:rsidRPr="008E3D2C">
        <w:rPr>
          <w:b/>
        </w:rPr>
        <w:t>tres capas</w:t>
      </w:r>
      <w:r>
        <w:t xml:space="preserve">: </w:t>
      </w:r>
    </w:p>
    <w:tbl>
      <w:tblPr>
        <w:tblStyle w:val="Tablaconcuadrcula"/>
        <w:tblW w:w="0" w:type="auto"/>
        <w:tblLook w:val="04A0" w:firstRow="1" w:lastRow="0" w:firstColumn="1" w:lastColumn="0" w:noHBand="0" w:noVBand="1"/>
      </w:tblPr>
      <w:tblGrid>
        <w:gridCol w:w="2051"/>
        <w:gridCol w:w="8721"/>
      </w:tblGrid>
      <w:tr w:rsidR="00653636" w:rsidRPr="007A1872" w:rsidTr="00270080">
        <w:tc>
          <w:tcPr>
            <w:tcW w:w="1951" w:type="dxa"/>
            <w:tcBorders>
              <w:top w:val="nil"/>
              <w:left w:val="nil"/>
              <w:bottom w:val="nil"/>
              <w:right w:val="nil"/>
            </w:tcBorders>
          </w:tcPr>
          <w:p w:rsidR="00653636" w:rsidRPr="007A1872" w:rsidRDefault="00653636" w:rsidP="00270080">
            <w:r w:rsidRPr="007A1872">
              <w:rPr>
                <w:noProof/>
                <w:lang w:val="en-US"/>
              </w:rPr>
              <w:drawing>
                <wp:inline distT="0" distB="0" distL="0" distR="0" wp14:anchorId="427B9402" wp14:editId="19E9E9F8">
                  <wp:extent cx="1146240" cy="720000"/>
                  <wp:effectExtent l="19050" t="0" r="0" b="0"/>
                  <wp:docPr id="114"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5"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653636" w:rsidRPr="00653636" w:rsidRDefault="009D187C" w:rsidP="00653636">
            <w:pPr>
              <w:pStyle w:val="RecuadroInformativo"/>
              <w:jc w:val="left"/>
              <w:rPr>
                <w:b/>
                <w:u w:val="single"/>
              </w:rPr>
            </w:pPr>
            <w:r>
              <w:rPr>
                <w:b/>
                <w:u w:val="single"/>
              </w:rPr>
              <w:t xml:space="preserve">Descripción de las </w:t>
            </w:r>
            <w:r w:rsidR="00653636" w:rsidRPr="00653636">
              <w:rPr>
                <w:b/>
                <w:u w:val="single"/>
              </w:rPr>
              <w:t>Capas de una Aplicación</w:t>
            </w:r>
            <w:r w:rsidR="00653636">
              <w:rPr>
                <w:b/>
                <w:u w:val="single"/>
              </w:rPr>
              <w:t>:</w:t>
            </w:r>
          </w:p>
          <w:p w:rsidR="00653636" w:rsidRDefault="00653636" w:rsidP="00653636">
            <w:pPr>
              <w:pStyle w:val="RecuadroInformativo"/>
              <w:jc w:val="center"/>
            </w:pPr>
          </w:p>
          <w:p w:rsidR="00653636" w:rsidRDefault="00653636" w:rsidP="00653636">
            <w:pPr>
              <w:pStyle w:val="RecuadroInformativo"/>
              <w:jc w:val="center"/>
            </w:pPr>
            <w:r>
              <w:rPr>
                <w:noProof/>
                <w:lang w:val="en-US"/>
              </w:rPr>
              <w:drawing>
                <wp:inline distT="0" distB="0" distL="0" distR="0">
                  <wp:extent cx="4880311" cy="6507081"/>
                  <wp:effectExtent l="0" t="0" r="0" b="8255"/>
                  <wp:docPr id="115" name="Imagen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rogramación por Capa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80311" cy="6507081"/>
                          </a:xfrm>
                          <a:prstGeom prst="rect">
                            <a:avLst/>
                          </a:prstGeom>
                        </pic:spPr>
                      </pic:pic>
                    </a:graphicData>
                  </a:graphic>
                </wp:inline>
              </w:drawing>
            </w:r>
          </w:p>
          <w:p w:rsidR="00653636" w:rsidRPr="002F09A9" w:rsidRDefault="00653636" w:rsidP="00270080">
            <w:pPr>
              <w:pStyle w:val="RecuadroInformativo"/>
              <w:jc w:val="left"/>
            </w:pPr>
          </w:p>
        </w:tc>
      </w:tr>
    </w:tbl>
    <w:p w:rsidR="00653636" w:rsidRDefault="00653636" w:rsidP="00D124D1">
      <w:pPr>
        <w:pStyle w:val="TextoGeneral"/>
      </w:pPr>
    </w:p>
    <w:p w:rsidR="00653636" w:rsidRDefault="00206345" w:rsidP="00206345">
      <w:pPr>
        <w:pStyle w:val="Ttulo3"/>
      </w:pPr>
      <w:r>
        <w:lastRenderedPageBreak/>
        <w:t>Ejemplo de una Aplicación Desarrollada en Capas: ChequeaPares</w:t>
      </w:r>
    </w:p>
    <w:p w:rsidR="00206345" w:rsidRDefault="00206345" w:rsidP="00206345">
      <w:pPr>
        <w:pStyle w:val="TextoGeneral"/>
      </w:pPr>
      <w:r>
        <w:t xml:space="preserve">Para entender mejor </w:t>
      </w:r>
      <w:r w:rsidRPr="00206345">
        <w:rPr>
          <w:b/>
        </w:rPr>
        <w:t>cómo funcionan</w:t>
      </w:r>
      <w:r>
        <w:t xml:space="preserve"> estas tres capas, </w:t>
      </w:r>
      <w:r w:rsidRPr="00206345">
        <w:rPr>
          <w:b/>
        </w:rPr>
        <w:t>qué elementos contienen</w:t>
      </w:r>
      <w:r>
        <w:t xml:space="preserve"> y </w:t>
      </w:r>
      <w:r w:rsidRPr="00206345">
        <w:rPr>
          <w:b/>
        </w:rPr>
        <w:t>cómo se relacionan</w:t>
      </w:r>
      <w:r>
        <w:t xml:space="preserve"> entre ellas, veamos un ejemplo con una aplicación muy sencilla que llamaremos </w:t>
      </w:r>
      <w:r w:rsidRPr="00206345">
        <w:rPr>
          <w:b/>
          <w:i/>
        </w:rPr>
        <w:t>“ChequeaPares”</w:t>
      </w:r>
      <w:r>
        <w:t xml:space="preserve">. El propósito de esta función es muy simple: es una herramienta para comprobar si un número es par o no. </w:t>
      </w:r>
    </w:p>
    <w:tbl>
      <w:tblPr>
        <w:tblStyle w:val="Tablaconcuadrcula"/>
        <w:tblW w:w="0" w:type="auto"/>
        <w:tblLook w:val="04A0" w:firstRow="1" w:lastRow="0" w:firstColumn="1" w:lastColumn="0" w:noHBand="0" w:noVBand="1"/>
      </w:tblPr>
      <w:tblGrid>
        <w:gridCol w:w="2051"/>
        <w:gridCol w:w="8721"/>
      </w:tblGrid>
      <w:tr w:rsidR="00206345" w:rsidRPr="007A1872" w:rsidTr="00206345">
        <w:tc>
          <w:tcPr>
            <w:tcW w:w="2051" w:type="dxa"/>
            <w:tcBorders>
              <w:top w:val="nil"/>
              <w:left w:val="nil"/>
              <w:bottom w:val="nil"/>
              <w:right w:val="nil"/>
            </w:tcBorders>
          </w:tcPr>
          <w:p w:rsidR="00206345" w:rsidRPr="007A1872" w:rsidRDefault="00206345" w:rsidP="00270080">
            <w:r w:rsidRPr="007A1872">
              <w:rPr>
                <w:noProof/>
                <w:lang w:val="en-US"/>
              </w:rPr>
              <w:drawing>
                <wp:inline distT="0" distB="0" distL="0" distR="0" wp14:anchorId="3AB95B69" wp14:editId="73F4A282">
                  <wp:extent cx="1146537" cy="720000"/>
                  <wp:effectExtent l="19050" t="0" r="0" b="0"/>
                  <wp:docPr id="116" name="18 Imagen" descr="vaca-hab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2.png"/>
                          <pic:cNvPicPr/>
                        </pic:nvPicPr>
                        <pic:blipFill>
                          <a:blip r:embed="rId10" cstate="print"/>
                          <a:stretch>
                            <a:fillRect/>
                          </a:stretch>
                        </pic:blipFill>
                        <pic:spPr>
                          <a:xfrm>
                            <a:off x="0" y="0"/>
                            <a:ext cx="1146537" cy="720000"/>
                          </a:xfrm>
                          <a:prstGeom prst="rect">
                            <a:avLst/>
                          </a:prstGeom>
                        </pic:spPr>
                      </pic:pic>
                    </a:graphicData>
                  </a:graphic>
                </wp:inline>
              </w:drawing>
            </w:r>
          </w:p>
        </w:tc>
        <w:tc>
          <w:tcPr>
            <w:tcW w:w="8721" w:type="dxa"/>
            <w:tcBorders>
              <w:top w:val="nil"/>
              <w:left w:val="nil"/>
              <w:bottom w:val="nil"/>
              <w:right w:val="nil"/>
            </w:tcBorders>
            <w:shd w:val="clear" w:color="auto" w:fill="FF7C80"/>
            <w:vAlign w:val="center"/>
          </w:tcPr>
          <w:p w:rsidR="00206345" w:rsidRPr="007A1872" w:rsidRDefault="00206345" w:rsidP="00270080">
            <w:pPr>
              <w:pStyle w:val="RecuadroInformativo"/>
              <w:jc w:val="left"/>
            </w:pPr>
            <w:r w:rsidRPr="00206345">
              <w:rPr>
                <w:b/>
              </w:rPr>
              <w:t>NOTA:</w:t>
            </w:r>
            <w:r>
              <w:t xml:space="preserve"> En este momento solo nos interesa la </w:t>
            </w:r>
            <w:r w:rsidRPr="00206345">
              <w:rPr>
                <w:b/>
              </w:rPr>
              <w:t>organización del desarrollo</w:t>
            </w:r>
            <w:r>
              <w:t xml:space="preserve"> de esta aplicación, por lo que </w:t>
            </w:r>
            <w:r w:rsidRPr="00206345">
              <w:rPr>
                <w:b/>
              </w:rPr>
              <w:t>no se manejará código detallado en este ejemplo</w:t>
            </w:r>
          </w:p>
        </w:tc>
      </w:tr>
    </w:tbl>
    <w:p w:rsidR="00AD24D8" w:rsidRDefault="00206345" w:rsidP="00D124D1">
      <w:pPr>
        <w:pStyle w:val="TextoGeneral"/>
      </w:pPr>
      <w:r>
        <w:br/>
      </w:r>
      <w:r w:rsidR="007A2D67">
        <w:t xml:space="preserve">Empecemos por la </w:t>
      </w:r>
      <w:r w:rsidR="007A2D67" w:rsidRPr="009D187C">
        <w:rPr>
          <w:b/>
        </w:rPr>
        <w:t>capa de usuario</w:t>
      </w:r>
      <w:r w:rsidR="009D187C">
        <w:t xml:space="preserve">: </w:t>
      </w:r>
      <w:r w:rsidR="007A2D67">
        <w:t xml:space="preserve">¿qué es lo que un </w:t>
      </w:r>
      <w:r w:rsidR="007A2D67" w:rsidRPr="009D187C">
        <w:rPr>
          <w:b/>
        </w:rPr>
        <w:t>usuario</w:t>
      </w:r>
      <w:r w:rsidR="007A2D67">
        <w:t xml:space="preserve"> de nuestra aplicación </w:t>
      </w:r>
      <w:r w:rsidR="007A2D67" w:rsidRPr="009D187C">
        <w:rPr>
          <w:b/>
        </w:rPr>
        <w:t>vería al iniciar</w:t>
      </w:r>
      <w:r w:rsidR="009D187C" w:rsidRPr="009D187C">
        <w:rPr>
          <w:b/>
        </w:rPr>
        <w:t>se</w:t>
      </w:r>
      <w:r w:rsidR="007A2D67" w:rsidRPr="009D187C">
        <w:rPr>
          <w:b/>
        </w:rPr>
        <w:t xml:space="preserve"> la misma</w:t>
      </w:r>
      <w:r w:rsidR="007A2D67">
        <w:t>? Como nuestra aplicaci</w:t>
      </w:r>
      <w:r w:rsidR="001648F4">
        <w:t xml:space="preserve">ón se ejecutaría en una PC normal (lo que en general suele llamarse una </w:t>
      </w:r>
      <w:r w:rsidR="001648F4" w:rsidRPr="001648F4">
        <w:rPr>
          <w:b/>
        </w:rPr>
        <w:t xml:space="preserve">aplicación </w:t>
      </w:r>
      <w:r w:rsidR="007A2D67" w:rsidRPr="001648F4">
        <w:rPr>
          <w:b/>
        </w:rPr>
        <w:t>de escritorio</w:t>
      </w:r>
      <w:r w:rsidR="001648F4" w:rsidRPr="001648F4">
        <w:t>)</w:t>
      </w:r>
      <w:r w:rsidR="007A2D67">
        <w:t xml:space="preserve">, </w:t>
      </w:r>
      <w:r w:rsidR="001648F4">
        <w:t xml:space="preserve">lo que el usuario vería </w:t>
      </w:r>
      <w:r w:rsidR="007A2D67">
        <w:t xml:space="preserve">sería una </w:t>
      </w:r>
      <w:r w:rsidR="007A2D67" w:rsidRPr="001648F4">
        <w:rPr>
          <w:b/>
        </w:rPr>
        <w:t>ventana</w:t>
      </w:r>
      <w:r w:rsidR="007A2D67">
        <w:t>. Y como la función expresa de nuestra aplicación es el chequear números para determinar si son pares o no, esta ventana debería contener los elementos adecuados</w:t>
      </w:r>
      <w:r w:rsidR="009D187C">
        <w:t>,</w:t>
      </w:r>
      <w:r w:rsidR="007A2D67">
        <w:t xml:space="preserve"> de fo</w:t>
      </w:r>
      <w:r w:rsidR="009D187C">
        <w:t xml:space="preserve">rma que el usuario entienda qué clase de </w:t>
      </w:r>
      <w:r w:rsidR="007A2D67">
        <w:t>información</w:t>
      </w:r>
      <w:r w:rsidR="009D187C">
        <w:t xml:space="preserve"> se requiere</w:t>
      </w:r>
      <w:r w:rsidR="007A2D67">
        <w:t xml:space="preserve"> para continuar. Eso implica un</w:t>
      </w:r>
      <w:r w:rsidR="001648F4">
        <w:t xml:space="preserve"> </w:t>
      </w:r>
      <w:r w:rsidR="001648F4" w:rsidRPr="009D187C">
        <w:rPr>
          <w:b/>
        </w:rPr>
        <w:t>campo de texto</w:t>
      </w:r>
      <w:r w:rsidR="009D187C">
        <w:rPr>
          <w:b/>
        </w:rPr>
        <w:t>,</w:t>
      </w:r>
      <w:r w:rsidR="001648F4">
        <w:t xml:space="preserve"> debidamente identificado</w:t>
      </w:r>
      <w:r w:rsidR="009D187C">
        <w:t xml:space="preserve"> con una </w:t>
      </w:r>
      <w:r w:rsidR="009D187C" w:rsidRPr="009D187C">
        <w:rPr>
          <w:b/>
        </w:rPr>
        <w:t>etiqueta</w:t>
      </w:r>
      <w:r w:rsidR="009D187C">
        <w:t>, donde el usuario pueda ingresar el número a chequear</w:t>
      </w:r>
      <w:r w:rsidR="001648F4">
        <w:t>. Finalmente</w:t>
      </w:r>
      <w:r w:rsidR="009D187C">
        <w:t xml:space="preserve"> necesitamos un </w:t>
      </w:r>
      <w:r w:rsidR="009D187C" w:rsidRPr="009D187C">
        <w:rPr>
          <w:b/>
        </w:rPr>
        <w:t>botón</w:t>
      </w:r>
      <w:r w:rsidR="009D187C">
        <w:t xml:space="preserve"> para que el usuario de la orden de realizar el chequeo. </w:t>
      </w:r>
    </w:p>
    <w:tbl>
      <w:tblPr>
        <w:tblStyle w:val="Tablaconcuadrcula"/>
        <w:tblW w:w="0" w:type="auto"/>
        <w:tblLook w:val="04A0" w:firstRow="1" w:lastRow="0" w:firstColumn="1" w:lastColumn="0" w:noHBand="0" w:noVBand="1"/>
      </w:tblPr>
      <w:tblGrid>
        <w:gridCol w:w="2050"/>
        <w:gridCol w:w="8722"/>
      </w:tblGrid>
      <w:tr w:rsidR="00AD24D8" w:rsidRPr="007A1872" w:rsidTr="00270080">
        <w:tc>
          <w:tcPr>
            <w:tcW w:w="1951" w:type="dxa"/>
            <w:tcBorders>
              <w:top w:val="nil"/>
              <w:left w:val="nil"/>
              <w:bottom w:val="nil"/>
              <w:right w:val="nil"/>
            </w:tcBorders>
          </w:tcPr>
          <w:p w:rsidR="00AD24D8" w:rsidRPr="007A1872" w:rsidRDefault="00AD24D8" w:rsidP="00270080">
            <w:r w:rsidRPr="007A1872">
              <w:rPr>
                <w:noProof/>
                <w:lang w:val="en-US"/>
              </w:rPr>
              <w:drawing>
                <wp:inline distT="0" distB="0" distL="0" distR="0" wp14:anchorId="415DBCFD" wp14:editId="44280C4D">
                  <wp:extent cx="1145586" cy="720000"/>
                  <wp:effectExtent l="19050" t="0" r="0" b="0"/>
                  <wp:docPr id="122"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1" cstate="print"/>
                          <a:stretch>
                            <a:fillRect/>
                          </a:stretch>
                        </pic:blipFill>
                        <pic:spPr>
                          <a:xfrm>
                            <a:off x="0" y="0"/>
                            <a:ext cx="1145586" cy="720000"/>
                          </a:xfrm>
                          <a:prstGeom prst="rect">
                            <a:avLst/>
                          </a:prstGeom>
                        </pic:spPr>
                      </pic:pic>
                    </a:graphicData>
                  </a:graphic>
                </wp:inline>
              </w:drawing>
            </w:r>
          </w:p>
        </w:tc>
        <w:tc>
          <w:tcPr>
            <w:tcW w:w="8961" w:type="dxa"/>
            <w:tcBorders>
              <w:top w:val="nil"/>
              <w:left w:val="nil"/>
              <w:bottom w:val="nil"/>
              <w:right w:val="nil"/>
            </w:tcBorders>
            <w:shd w:val="clear" w:color="auto" w:fill="F79646" w:themeFill="accent6"/>
            <w:vAlign w:val="center"/>
          </w:tcPr>
          <w:p w:rsidR="00CC0A78" w:rsidRDefault="00CC0A78" w:rsidP="00CC0A78">
            <w:pPr>
              <w:pStyle w:val="RecuadroInformativo"/>
              <w:rPr>
                <w:b/>
              </w:rPr>
            </w:pPr>
          </w:p>
          <w:p w:rsidR="00AD24D8" w:rsidRDefault="00CC0A78" w:rsidP="00CC0A78">
            <w:pPr>
              <w:pStyle w:val="RecuadroInformativo"/>
            </w:pPr>
            <w:r w:rsidRPr="00CC0A78">
              <w:rPr>
                <w:b/>
              </w:rPr>
              <w:t>NOTA:</w:t>
            </w:r>
            <w:r>
              <w:t xml:space="preserve"> </w:t>
            </w:r>
            <w:r w:rsidR="00AD24D8">
              <w:t>En</w:t>
            </w:r>
            <w:r>
              <w:t xml:space="preserve"> este ejemplo </w:t>
            </w:r>
            <w:r w:rsidRPr="00CC0A78">
              <w:rPr>
                <w:b/>
              </w:rPr>
              <w:t>solo mostraremos la apariencia de la ventana</w:t>
            </w:r>
            <w:r>
              <w:t>, pero conviene aclarar que en</w:t>
            </w:r>
            <w:r w:rsidR="00AD24D8">
              <w:t xml:space="preserve"> C# (y en cualquier otro lenguaje de programación) el </w:t>
            </w:r>
            <w:r w:rsidR="00AD24D8" w:rsidRPr="00CC0A78">
              <w:rPr>
                <w:b/>
              </w:rPr>
              <w:t>diseño de una ventana</w:t>
            </w:r>
            <w:r w:rsidR="00AD24D8">
              <w:t xml:space="preserve"> se define en un </w:t>
            </w:r>
            <w:r w:rsidR="00AD24D8" w:rsidRPr="00CC0A78">
              <w:rPr>
                <w:b/>
              </w:rPr>
              <w:t>archivo de código</w:t>
            </w:r>
            <w:r>
              <w:t xml:space="preserve">, anexo a la clase de la ventana, con extensión </w:t>
            </w:r>
            <w:r w:rsidRPr="00CC0A78">
              <w:rPr>
                <w:b/>
                <w:i/>
              </w:rPr>
              <w:t>designer.cs</w:t>
            </w:r>
            <w:r>
              <w:rPr>
                <w:b/>
                <w:i/>
              </w:rPr>
              <w:t>,</w:t>
            </w:r>
            <w:r>
              <w:t xml:space="preserve"> donde se declaran la ventana, los objetos de la misma y sus propiedades. Este código </w:t>
            </w:r>
            <w:r w:rsidRPr="00CC0A78">
              <w:rPr>
                <w:b/>
              </w:rPr>
              <w:t>se genera de forma automática</w:t>
            </w:r>
            <w:r>
              <w:t xml:space="preserve"> mediante un </w:t>
            </w:r>
            <w:r w:rsidRPr="00CC0A78">
              <w:rPr>
                <w:b/>
              </w:rPr>
              <w:t>editor visual</w:t>
            </w:r>
            <w:r>
              <w:t xml:space="preserve"> tanto en </w:t>
            </w:r>
            <w:r w:rsidRPr="00CC0A78">
              <w:rPr>
                <w:b/>
                <w:i/>
              </w:rPr>
              <w:t>Visual Studio</w:t>
            </w:r>
            <w:r>
              <w:t xml:space="preserve"> como en </w:t>
            </w:r>
            <w:r w:rsidRPr="00CC0A78">
              <w:rPr>
                <w:b/>
                <w:i/>
              </w:rPr>
              <w:t>MonoDevelop</w:t>
            </w:r>
            <w:r>
              <w:t xml:space="preserve">, y en general no es necesario editarlo manualmente. </w:t>
            </w:r>
          </w:p>
          <w:p w:rsidR="00CC0A78" w:rsidRPr="00CC0A78" w:rsidRDefault="00CC0A78" w:rsidP="00CC0A78">
            <w:pPr>
              <w:pStyle w:val="RecuadroInformativo"/>
            </w:pPr>
          </w:p>
        </w:tc>
      </w:tr>
    </w:tbl>
    <w:p w:rsidR="00FD0D2C" w:rsidRPr="00FD0D2C" w:rsidRDefault="00CC0A78" w:rsidP="00D124D1">
      <w:pPr>
        <w:pStyle w:val="TextoGeneral"/>
      </w:pPr>
      <w:r>
        <w:br/>
      </w:r>
      <w:r w:rsidR="009D187C">
        <w:t>El resultado sería muy similar a esto:</w:t>
      </w:r>
    </w:p>
    <w:p w:rsidR="009D187C" w:rsidRDefault="009D187C" w:rsidP="009D187C">
      <w:pPr>
        <w:pStyle w:val="TextoGeneral"/>
        <w:jc w:val="center"/>
      </w:pPr>
      <w:r>
        <w:rPr>
          <w:noProof/>
          <w:lang w:val="en-US"/>
        </w:rPr>
        <w:drawing>
          <wp:inline distT="0" distB="0" distL="0" distR="0" wp14:anchorId="7755B5C2" wp14:editId="2E2AC272">
            <wp:extent cx="2362200" cy="964842"/>
            <wp:effectExtent l="0" t="0" r="0" b="6985"/>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1020" cy="972529"/>
                    </a:xfrm>
                    <a:prstGeom prst="rect">
                      <a:avLst/>
                    </a:prstGeom>
                  </pic:spPr>
                </pic:pic>
              </a:graphicData>
            </a:graphic>
          </wp:inline>
        </w:drawing>
      </w:r>
    </w:p>
    <w:p w:rsidR="009D187C" w:rsidRDefault="009D187C" w:rsidP="009D187C">
      <w:pPr>
        <w:pStyle w:val="TextoGeneral"/>
      </w:pPr>
      <w:r>
        <w:t xml:space="preserve">Ahora bien, la capa de usuario no se reduce a solo esta ventana (o ventanas, si nuestra aplicación requiriera más de una). También debemos incluir en esta capa </w:t>
      </w:r>
      <w:r w:rsidRPr="009D187C">
        <w:rPr>
          <w:b/>
        </w:rPr>
        <w:t>todo elemento de comunicación con el usuario</w:t>
      </w:r>
      <w:r>
        <w:t xml:space="preserve">: ventanas de diálogo, menú contextual personalizado, alertas, etc. </w:t>
      </w:r>
    </w:p>
    <w:p w:rsidR="009D187C" w:rsidRDefault="009D187C" w:rsidP="009D187C">
      <w:pPr>
        <w:pStyle w:val="TextoGeneral"/>
      </w:pPr>
      <w:r>
        <w:t xml:space="preserve">En el caso de nuestra aplicación, debemos pensar en qué sucede al presionar el botón. Internamente se iniciaría un </w:t>
      </w:r>
      <w:r w:rsidRPr="000218AD">
        <w:rPr>
          <w:b/>
        </w:rPr>
        <w:t>proceso de chequeo</w:t>
      </w:r>
      <w:r>
        <w:t xml:space="preserve"> de la </w:t>
      </w:r>
      <w:r w:rsidRPr="000218AD">
        <w:rPr>
          <w:b/>
        </w:rPr>
        <w:t>información proporcionada por el usuario</w:t>
      </w:r>
      <w:r>
        <w:t xml:space="preserve"> en la ventana. </w:t>
      </w:r>
      <w:r w:rsidR="000218AD">
        <w:t>Un análisis acerca de qué datos puede ingresar el usuario,</w:t>
      </w:r>
      <w:r>
        <w:t xml:space="preserve"> nos deja con las siguientes posibilidades:</w:t>
      </w:r>
    </w:p>
    <w:p w:rsidR="002F09A9" w:rsidRPr="000218AD" w:rsidRDefault="009D187C" w:rsidP="000218AD">
      <w:pPr>
        <w:pStyle w:val="TextoGeneral"/>
        <w:numPr>
          <w:ilvl w:val="0"/>
          <w:numId w:val="31"/>
        </w:numPr>
        <w:spacing w:after="0"/>
        <w:rPr>
          <w:i/>
        </w:rPr>
      </w:pPr>
      <w:r>
        <w:t>El</w:t>
      </w:r>
      <w:r w:rsidR="000218AD">
        <w:t xml:space="preserve"> usuario ingresó un </w:t>
      </w:r>
      <w:r w:rsidR="000218AD" w:rsidRPr="000218AD">
        <w:rPr>
          <w:b/>
        </w:rPr>
        <w:t>número entero</w:t>
      </w:r>
      <w:r w:rsidR="000218AD">
        <w:t xml:space="preserve">, y este número </w:t>
      </w:r>
      <w:r w:rsidR="000218AD" w:rsidRPr="000218AD">
        <w:rPr>
          <w:b/>
        </w:rPr>
        <w:t>es par</w:t>
      </w:r>
      <w:r w:rsidR="000218AD">
        <w:t>.</w:t>
      </w:r>
    </w:p>
    <w:p w:rsidR="000218AD" w:rsidRPr="000218AD" w:rsidRDefault="000218AD" w:rsidP="000218AD">
      <w:pPr>
        <w:pStyle w:val="TextoGeneral"/>
        <w:numPr>
          <w:ilvl w:val="0"/>
          <w:numId w:val="31"/>
        </w:numPr>
        <w:spacing w:after="0"/>
        <w:rPr>
          <w:i/>
        </w:rPr>
      </w:pPr>
      <w:r>
        <w:t xml:space="preserve">El usuario ingresó un </w:t>
      </w:r>
      <w:r w:rsidRPr="000218AD">
        <w:rPr>
          <w:b/>
        </w:rPr>
        <w:t>número entero</w:t>
      </w:r>
      <w:r>
        <w:t xml:space="preserve">, y este número </w:t>
      </w:r>
      <w:r w:rsidRPr="000218AD">
        <w:rPr>
          <w:b/>
        </w:rPr>
        <w:t>no es par</w:t>
      </w:r>
      <w:r>
        <w:t>.</w:t>
      </w:r>
    </w:p>
    <w:p w:rsidR="000218AD" w:rsidRPr="009D187C" w:rsidRDefault="000218AD" w:rsidP="000218AD">
      <w:pPr>
        <w:pStyle w:val="TextoGeneral"/>
        <w:numPr>
          <w:ilvl w:val="0"/>
          <w:numId w:val="31"/>
        </w:numPr>
        <w:spacing w:after="0"/>
        <w:rPr>
          <w:i/>
        </w:rPr>
      </w:pPr>
      <w:r>
        <w:t xml:space="preserve">El usuario ingresó algo que </w:t>
      </w:r>
      <w:r w:rsidRPr="000218AD">
        <w:rPr>
          <w:b/>
        </w:rPr>
        <w:t>no es un número entero</w:t>
      </w:r>
      <w:r>
        <w:t xml:space="preserve">, </w:t>
      </w:r>
      <w:r w:rsidRPr="000218AD">
        <w:rPr>
          <w:b/>
        </w:rPr>
        <w:t>no es un número</w:t>
      </w:r>
      <w:r>
        <w:t xml:space="preserve"> (por ejemplo, un texto) o </w:t>
      </w:r>
      <w:r w:rsidRPr="000218AD">
        <w:rPr>
          <w:b/>
        </w:rPr>
        <w:t>no ingresó nada</w:t>
      </w:r>
      <w:r>
        <w:t>.</w:t>
      </w:r>
    </w:p>
    <w:p w:rsidR="009D187C" w:rsidRPr="000218AD" w:rsidRDefault="000218AD" w:rsidP="000218AD">
      <w:pPr>
        <w:pStyle w:val="TextoGeneral"/>
      </w:pPr>
      <w:r>
        <w:lastRenderedPageBreak/>
        <w:t xml:space="preserve">Las primeras dos posibilidades son resultados que corresponden a si el usuario ingresó la </w:t>
      </w:r>
      <w:r w:rsidRPr="000218AD">
        <w:rPr>
          <w:b/>
        </w:rPr>
        <w:t>información que el sistema espera recibir</w:t>
      </w:r>
      <w:r>
        <w:t xml:space="preserve">. La última se corresponde a </w:t>
      </w:r>
      <w:r w:rsidRPr="000218AD">
        <w:rPr>
          <w:b/>
        </w:rPr>
        <w:t>un error</w:t>
      </w:r>
      <w:r>
        <w:t xml:space="preserve">, ya que se trata de datos que nuestra aplicación </w:t>
      </w:r>
      <w:r w:rsidRPr="000218AD">
        <w:rPr>
          <w:b/>
        </w:rPr>
        <w:t>no puede manejar</w:t>
      </w:r>
      <w:r>
        <w:t xml:space="preserve">, por lo tanto, </w:t>
      </w:r>
      <w:r w:rsidRPr="000218AD">
        <w:rPr>
          <w:b/>
        </w:rPr>
        <w:t>debe detectarlos</w:t>
      </w:r>
      <w:r>
        <w:t xml:space="preserve"> y </w:t>
      </w:r>
      <w:r w:rsidRPr="000218AD">
        <w:rPr>
          <w:b/>
        </w:rPr>
        <w:t>notificar al usuario</w:t>
      </w:r>
      <w:r>
        <w:t xml:space="preserve"> del error.</w:t>
      </w:r>
    </w:p>
    <w:p w:rsidR="000218AD" w:rsidRPr="000218AD" w:rsidRDefault="000218AD" w:rsidP="000218AD">
      <w:pPr>
        <w:pStyle w:val="TextoGeneral"/>
      </w:pPr>
      <w:r>
        <w:t xml:space="preserve">Eso nos obliga a generar varias ventanas extra para representar estas posibilidades. </w:t>
      </w:r>
    </w:p>
    <w:tbl>
      <w:tblPr>
        <w:tblStyle w:val="Tablaconcuadrcula"/>
        <w:tblW w:w="0" w:type="auto"/>
        <w:tblLook w:val="04A0" w:firstRow="1" w:lastRow="0" w:firstColumn="1" w:lastColumn="0" w:noHBand="0" w:noVBand="1"/>
      </w:tblPr>
      <w:tblGrid>
        <w:gridCol w:w="2050"/>
        <w:gridCol w:w="8722"/>
      </w:tblGrid>
      <w:tr w:rsidR="000218AD" w:rsidRPr="007A1872" w:rsidTr="00270080">
        <w:tc>
          <w:tcPr>
            <w:tcW w:w="1951" w:type="dxa"/>
            <w:tcBorders>
              <w:top w:val="nil"/>
              <w:left w:val="nil"/>
              <w:bottom w:val="nil"/>
              <w:right w:val="nil"/>
            </w:tcBorders>
          </w:tcPr>
          <w:p w:rsidR="000218AD" w:rsidRPr="007A1872" w:rsidRDefault="000218AD" w:rsidP="00270080">
            <w:r w:rsidRPr="007A1872">
              <w:rPr>
                <w:noProof/>
                <w:lang w:val="en-US"/>
              </w:rPr>
              <w:drawing>
                <wp:inline distT="0" distB="0" distL="0" distR="0" wp14:anchorId="63957292" wp14:editId="775929AC">
                  <wp:extent cx="1145586" cy="720000"/>
                  <wp:effectExtent l="19050" t="0" r="0" b="0"/>
                  <wp:docPr id="118"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1" cstate="print"/>
                          <a:stretch>
                            <a:fillRect/>
                          </a:stretch>
                        </pic:blipFill>
                        <pic:spPr>
                          <a:xfrm>
                            <a:off x="0" y="0"/>
                            <a:ext cx="1145586" cy="720000"/>
                          </a:xfrm>
                          <a:prstGeom prst="rect">
                            <a:avLst/>
                          </a:prstGeom>
                        </pic:spPr>
                      </pic:pic>
                    </a:graphicData>
                  </a:graphic>
                </wp:inline>
              </w:drawing>
            </w:r>
          </w:p>
        </w:tc>
        <w:tc>
          <w:tcPr>
            <w:tcW w:w="8961" w:type="dxa"/>
            <w:tcBorders>
              <w:top w:val="nil"/>
              <w:left w:val="nil"/>
              <w:bottom w:val="nil"/>
              <w:right w:val="nil"/>
            </w:tcBorders>
            <w:shd w:val="clear" w:color="auto" w:fill="F79646" w:themeFill="accent6"/>
            <w:vAlign w:val="center"/>
          </w:tcPr>
          <w:p w:rsidR="000218AD" w:rsidRPr="007A1872" w:rsidRDefault="000218AD" w:rsidP="000218AD">
            <w:pPr>
              <w:pStyle w:val="RecuadroInformativo"/>
            </w:pPr>
            <w:r>
              <w:t xml:space="preserve">Más adelante veremos que en una aplicación es </w:t>
            </w:r>
            <w:r w:rsidRPr="0054240F">
              <w:rPr>
                <w:b/>
              </w:rPr>
              <w:t>importante comunicarse con el usuario</w:t>
            </w:r>
            <w:r>
              <w:t xml:space="preserve"> de forma efectiva, y que un </w:t>
            </w:r>
            <w:r w:rsidRPr="0054240F">
              <w:rPr>
                <w:b/>
              </w:rPr>
              <w:t>buen manejo de mensajes</w:t>
            </w:r>
            <w:r>
              <w:t xml:space="preserve"> de notificación y/o errores redunda en una </w:t>
            </w:r>
            <w:r w:rsidRPr="0054240F">
              <w:rPr>
                <w:b/>
              </w:rPr>
              <w:t>mejor experiencia del usuario</w:t>
            </w:r>
            <w:r>
              <w:t xml:space="preserve"> con nuestra aplicación.</w:t>
            </w:r>
          </w:p>
        </w:tc>
      </w:tr>
    </w:tbl>
    <w:p w:rsidR="000218AD" w:rsidRPr="000218AD" w:rsidRDefault="000218AD" w:rsidP="000218AD">
      <w:pPr>
        <w:pStyle w:val="TextoGeneral"/>
      </w:pPr>
    </w:p>
    <w:p w:rsidR="0054240F" w:rsidRDefault="0054240F" w:rsidP="0054240F">
      <w:pPr>
        <w:pStyle w:val="TextoGeneral"/>
      </w:pPr>
      <w:r>
        <w:t xml:space="preserve">Nuestras ventanas extra serían lo que conocemos como </w:t>
      </w:r>
      <w:r w:rsidRPr="0054240F">
        <w:rPr>
          <w:b/>
        </w:rPr>
        <w:t>diálogos</w:t>
      </w:r>
      <w:r>
        <w:rPr>
          <w:b/>
        </w:rPr>
        <w:t xml:space="preserve">: </w:t>
      </w:r>
      <w:r>
        <w:t>ventanas que contienen un mensaje (que puede ser de confirmación o de error), y algún botón mediante los cuales el usuario puede confirmar o descartar el mensaje de la ventana.</w:t>
      </w:r>
    </w:p>
    <w:p w:rsidR="0054240F" w:rsidRDefault="0054240F" w:rsidP="0054240F">
      <w:pPr>
        <w:jc w:val="center"/>
      </w:pPr>
      <w:r>
        <w:rPr>
          <w:noProof/>
          <w:lang w:val="en-US"/>
        </w:rPr>
        <w:drawing>
          <wp:inline distT="0" distB="0" distL="0" distR="0" wp14:anchorId="470866E3" wp14:editId="02A02205">
            <wp:extent cx="1765300" cy="1127076"/>
            <wp:effectExtent l="0" t="0" r="635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6204" cy="1146807"/>
                    </a:xfrm>
                    <a:prstGeom prst="rect">
                      <a:avLst/>
                    </a:prstGeom>
                  </pic:spPr>
                </pic:pic>
              </a:graphicData>
            </a:graphic>
          </wp:inline>
        </w:drawing>
      </w:r>
      <w:r>
        <w:t xml:space="preserve">  </w:t>
      </w:r>
      <w:r>
        <w:rPr>
          <w:noProof/>
          <w:lang w:val="en-US"/>
        </w:rPr>
        <w:drawing>
          <wp:inline distT="0" distB="0" distL="0" distR="0" wp14:anchorId="59C75F69" wp14:editId="4658DF70">
            <wp:extent cx="1914202" cy="1126800"/>
            <wp:effectExtent l="0" t="0" r="0" b="0"/>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14202" cy="1126800"/>
                    </a:xfrm>
                    <a:prstGeom prst="rect">
                      <a:avLst/>
                    </a:prstGeom>
                  </pic:spPr>
                </pic:pic>
              </a:graphicData>
            </a:graphic>
          </wp:inline>
        </w:drawing>
      </w:r>
    </w:p>
    <w:p w:rsidR="0054240F" w:rsidRDefault="0054240F" w:rsidP="0054240F">
      <w:pPr>
        <w:jc w:val="center"/>
      </w:pPr>
      <w:r>
        <w:rPr>
          <w:noProof/>
          <w:lang w:val="en-US"/>
        </w:rPr>
        <w:drawing>
          <wp:inline distT="0" distB="0" distL="0" distR="0" wp14:anchorId="1C50AB2F" wp14:editId="40C91CDB">
            <wp:extent cx="2766060" cy="1327150"/>
            <wp:effectExtent l="0" t="0" r="0" b="6350"/>
            <wp:docPr id="121" name="Imagen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4070" cy="1335791"/>
                    </a:xfrm>
                    <a:prstGeom prst="rect">
                      <a:avLst/>
                    </a:prstGeom>
                  </pic:spPr>
                </pic:pic>
              </a:graphicData>
            </a:graphic>
          </wp:inline>
        </w:drawing>
      </w:r>
      <w:r>
        <w:t xml:space="preserve"> </w:t>
      </w:r>
    </w:p>
    <w:p w:rsidR="00BA3964" w:rsidRDefault="0054240F" w:rsidP="0054240F">
      <w:pPr>
        <w:pStyle w:val="TextoGeneral"/>
      </w:pPr>
      <w:r>
        <w:t xml:space="preserve">Ahora consideremos qué contendrá la </w:t>
      </w:r>
      <w:r w:rsidR="00AD24D8" w:rsidRPr="00AD24D8">
        <w:rPr>
          <w:b/>
        </w:rPr>
        <w:t>capa lógica</w:t>
      </w:r>
      <w:r w:rsidR="00AD24D8">
        <w:t xml:space="preserve">. Esta capa contendrá la funcionalidad que permite que nuestra aplicación </w:t>
      </w:r>
      <w:r w:rsidR="00AD24D8" w:rsidRPr="00AD24D8">
        <w:rPr>
          <w:b/>
        </w:rPr>
        <w:t>detecte las acciones del usuario</w:t>
      </w:r>
      <w:r w:rsidR="00AD24D8">
        <w:t>.</w:t>
      </w:r>
    </w:p>
    <w:tbl>
      <w:tblPr>
        <w:tblStyle w:val="Tablaconcuadrcula"/>
        <w:tblW w:w="0" w:type="auto"/>
        <w:tblLook w:val="04A0" w:firstRow="1" w:lastRow="0" w:firstColumn="1" w:lastColumn="0" w:noHBand="0" w:noVBand="1"/>
      </w:tblPr>
      <w:tblGrid>
        <w:gridCol w:w="2050"/>
        <w:gridCol w:w="8722"/>
      </w:tblGrid>
      <w:tr w:rsidR="00BA3964" w:rsidRPr="007A1872" w:rsidTr="00270080">
        <w:tc>
          <w:tcPr>
            <w:tcW w:w="1951" w:type="dxa"/>
            <w:tcBorders>
              <w:top w:val="nil"/>
              <w:left w:val="nil"/>
              <w:bottom w:val="nil"/>
              <w:right w:val="nil"/>
            </w:tcBorders>
          </w:tcPr>
          <w:p w:rsidR="00BA3964" w:rsidRPr="007A1872" w:rsidRDefault="00BA3964" w:rsidP="00270080">
            <w:r w:rsidRPr="007A1872">
              <w:rPr>
                <w:noProof/>
                <w:lang w:val="en-US"/>
              </w:rPr>
              <w:drawing>
                <wp:inline distT="0" distB="0" distL="0" distR="0" wp14:anchorId="1AE6F781" wp14:editId="29B1DBC4">
                  <wp:extent cx="1145586" cy="720000"/>
                  <wp:effectExtent l="19050" t="0" r="0" b="0"/>
                  <wp:docPr id="123"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1" cstate="print"/>
                          <a:stretch>
                            <a:fillRect/>
                          </a:stretch>
                        </pic:blipFill>
                        <pic:spPr>
                          <a:xfrm>
                            <a:off x="0" y="0"/>
                            <a:ext cx="1145586" cy="720000"/>
                          </a:xfrm>
                          <a:prstGeom prst="rect">
                            <a:avLst/>
                          </a:prstGeom>
                        </pic:spPr>
                      </pic:pic>
                    </a:graphicData>
                  </a:graphic>
                </wp:inline>
              </w:drawing>
            </w:r>
          </w:p>
        </w:tc>
        <w:tc>
          <w:tcPr>
            <w:tcW w:w="8961" w:type="dxa"/>
            <w:tcBorders>
              <w:top w:val="nil"/>
              <w:left w:val="nil"/>
              <w:bottom w:val="nil"/>
              <w:right w:val="nil"/>
            </w:tcBorders>
            <w:shd w:val="clear" w:color="auto" w:fill="F79646" w:themeFill="accent6"/>
            <w:vAlign w:val="center"/>
          </w:tcPr>
          <w:p w:rsidR="00BA3964" w:rsidRPr="007A1872" w:rsidRDefault="00BA3964" w:rsidP="00270080">
            <w:pPr>
              <w:pStyle w:val="RecuadroInformativo"/>
              <w:jc w:val="left"/>
            </w:pPr>
            <w:r>
              <w:t xml:space="preserve">Toda acción del usuario en una ventana que requiera una reacción de la aplicación debe, por </w:t>
            </w:r>
            <w:r w:rsidRPr="00BA3964">
              <w:t>Estas acciones son llamadas eventos (y las explicaremos en profundidad en el siguiente capítulo).</w:t>
            </w:r>
          </w:p>
        </w:tc>
      </w:tr>
    </w:tbl>
    <w:p w:rsidR="00BA3964" w:rsidRDefault="00BA3964" w:rsidP="0054240F">
      <w:pPr>
        <w:pStyle w:val="TextoGeneral"/>
      </w:pPr>
    </w:p>
    <w:p w:rsidR="00437194" w:rsidRDefault="00AD24D8" w:rsidP="0054240F">
      <w:pPr>
        <w:pStyle w:val="TextoGeneral"/>
      </w:pPr>
      <w:r>
        <w:t xml:space="preserve"> En C# la capa l</w:t>
      </w:r>
      <w:r w:rsidR="00CC0A78">
        <w:t xml:space="preserve">ógica abarca los </w:t>
      </w:r>
      <w:r w:rsidR="00CC0A78" w:rsidRPr="00CC0A78">
        <w:rPr>
          <w:b/>
        </w:rPr>
        <w:t>archivos de clase</w:t>
      </w:r>
      <w:r w:rsidR="00CC0A78">
        <w:t xml:space="preserve"> </w:t>
      </w:r>
      <w:r w:rsidR="00437194">
        <w:t xml:space="preserve">tanto </w:t>
      </w:r>
      <w:r w:rsidR="00CC0A78">
        <w:t xml:space="preserve">de las </w:t>
      </w:r>
      <w:r w:rsidR="00CC0A78" w:rsidRPr="00437194">
        <w:rPr>
          <w:b/>
        </w:rPr>
        <w:t>ventanas individuales</w:t>
      </w:r>
      <w:r w:rsidR="00CC0A78">
        <w:t xml:space="preserve"> de la aplicación</w:t>
      </w:r>
      <w:r w:rsidR="00437194">
        <w:t>,</w:t>
      </w:r>
      <w:r w:rsidR="00CC0A78">
        <w:t xml:space="preserve"> </w:t>
      </w:r>
      <w:r w:rsidR="00437194">
        <w:t>como</w:t>
      </w:r>
      <w:r w:rsidR="00CC0A78">
        <w:t xml:space="preserve"> de </w:t>
      </w:r>
      <w:r w:rsidR="00CC0A78" w:rsidRPr="00437194">
        <w:rPr>
          <w:b/>
        </w:rPr>
        <w:t>cualquier otro elemento visual</w:t>
      </w:r>
      <w:r w:rsidR="00CC0A78">
        <w:t xml:space="preserve"> que hayam</w:t>
      </w:r>
      <w:r w:rsidR="00437194">
        <w:t xml:space="preserve">os desarrollado. </w:t>
      </w:r>
    </w:p>
    <w:p w:rsidR="00437194" w:rsidRDefault="00437194" w:rsidP="0054240F">
      <w:pPr>
        <w:pStyle w:val="TextoGeneral"/>
      </w:pPr>
      <w:r>
        <w:t>En general, en un archivo de la capa lógica debemos incluir funcionalidades que se ocupen de:</w:t>
      </w:r>
    </w:p>
    <w:p w:rsidR="00437194" w:rsidRDefault="00437194" w:rsidP="00437194">
      <w:pPr>
        <w:pStyle w:val="TextoGeneral"/>
        <w:numPr>
          <w:ilvl w:val="0"/>
          <w:numId w:val="32"/>
        </w:numPr>
        <w:spacing w:after="0"/>
      </w:pPr>
      <w:r w:rsidRPr="00BB4AFD">
        <w:rPr>
          <w:b/>
        </w:rPr>
        <w:t xml:space="preserve">Eventos </w:t>
      </w:r>
      <w:r>
        <w:t>que tengan lugar en las ventanas.</w:t>
      </w:r>
    </w:p>
    <w:p w:rsidR="00BB4AFD" w:rsidRDefault="00BB4AFD" w:rsidP="00437194">
      <w:pPr>
        <w:pStyle w:val="TextoGeneral"/>
        <w:numPr>
          <w:ilvl w:val="0"/>
          <w:numId w:val="32"/>
        </w:numPr>
        <w:spacing w:after="0"/>
      </w:pPr>
      <w:r>
        <w:rPr>
          <w:b/>
        </w:rPr>
        <w:t xml:space="preserve">Adquisición </w:t>
      </w:r>
      <w:r>
        <w:t xml:space="preserve">y </w:t>
      </w:r>
      <w:r w:rsidRPr="00BB4AFD">
        <w:rPr>
          <w:b/>
        </w:rPr>
        <w:t>procesamiento inicial</w:t>
      </w:r>
      <w:r>
        <w:t xml:space="preserve"> de datos proporcionados por el usuario.</w:t>
      </w:r>
    </w:p>
    <w:p w:rsidR="00BB4AFD" w:rsidRDefault="00BB4AFD" w:rsidP="00437194">
      <w:pPr>
        <w:pStyle w:val="TextoGeneral"/>
        <w:numPr>
          <w:ilvl w:val="0"/>
          <w:numId w:val="32"/>
        </w:numPr>
        <w:spacing w:after="0"/>
      </w:pPr>
      <w:r>
        <w:rPr>
          <w:b/>
        </w:rPr>
        <w:t xml:space="preserve">Inicialización </w:t>
      </w:r>
      <w:r w:rsidRPr="00BB4AFD">
        <w:t>y</w:t>
      </w:r>
      <w:r>
        <w:rPr>
          <w:b/>
        </w:rPr>
        <w:t xml:space="preserve"> ejecución </w:t>
      </w:r>
      <w:r w:rsidRPr="00BB4AFD">
        <w:t>de métodos</w:t>
      </w:r>
      <w:r>
        <w:rPr>
          <w:b/>
        </w:rPr>
        <w:t xml:space="preserve"> </w:t>
      </w:r>
      <w:r>
        <w:t xml:space="preserve">contenidos en la </w:t>
      </w:r>
      <w:r w:rsidRPr="00BB4AFD">
        <w:rPr>
          <w:b/>
        </w:rPr>
        <w:t>capa de negocios</w:t>
      </w:r>
      <w:r>
        <w:t>.</w:t>
      </w:r>
    </w:p>
    <w:p w:rsidR="00437194" w:rsidRDefault="00437194" w:rsidP="00437194">
      <w:pPr>
        <w:pStyle w:val="TextoGeneral"/>
        <w:numPr>
          <w:ilvl w:val="0"/>
          <w:numId w:val="32"/>
        </w:numPr>
        <w:spacing w:after="0"/>
      </w:pPr>
      <w:r>
        <w:t xml:space="preserve">Procedimientos </w:t>
      </w:r>
      <w:r w:rsidR="00BB4AFD" w:rsidRPr="00BB4AFD">
        <w:rPr>
          <w:b/>
        </w:rPr>
        <w:t>internos al funcionamiento</w:t>
      </w:r>
      <w:r w:rsidR="00BB4AFD">
        <w:t xml:space="preserve"> de una ventana, pero que </w:t>
      </w:r>
      <w:r w:rsidR="00BB4AFD" w:rsidRPr="00BB4AFD">
        <w:rPr>
          <w:b/>
        </w:rPr>
        <w:t>no son parte de un evento</w:t>
      </w:r>
      <w:r w:rsidR="00BB4AFD">
        <w:t xml:space="preserve"> </w:t>
      </w:r>
      <w:r w:rsidR="00BB4AFD" w:rsidRPr="00973CC0">
        <w:rPr>
          <w:b/>
        </w:rPr>
        <w:t>particular</w:t>
      </w:r>
      <w:r w:rsidR="00BB4AFD">
        <w:t>.</w:t>
      </w:r>
    </w:p>
    <w:p w:rsidR="00BB4AFD" w:rsidRDefault="00BB4AFD" w:rsidP="00BB4AFD">
      <w:pPr>
        <w:pStyle w:val="TextoGeneral"/>
        <w:spacing w:after="0"/>
      </w:pPr>
      <w:r>
        <w:lastRenderedPageBreak/>
        <w:t>En el caso de nuestro ejemplo, la capa lógica abarcaría el archivo de clase de la ventana que diseñamos antes, y si le aplicamos el punteo que hemos planteado, debemos declarar las siguientes funcionalidades:</w:t>
      </w:r>
    </w:p>
    <w:p w:rsidR="00BB4AFD" w:rsidRDefault="00BB4AFD" w:rsidP="00BB4AFD">
      <w:pPr>
        <w:pStyle w:val="TextoGeneral"/>
        <w:numPr>
          <w:ilvl w:val="0"/>
          <w:numId w:val="33"/>
        </w:numPr>
        <w:spacing w:after="0"/>
      </w:pPr>
      <w:r>
        <w:t xml:space="preserve">El evento que se desata al </w:t>
      </w:r>
      <w:r w:rsidR="00BA3964" w:rsidRPr="00BA3964">
        <w:rPr>
          <w:b/>
        </w:rPr>
        <w:t>dar clic en el botón</w:t>
      </w:r>
      <w:r w:rsidR="00BA3964">
        <w:t xml:space="preserve"> de la ventana.</w:t>
      </w:r>
    </w:p>
    <w:p w:rsidR="00BA3964" w:rsidRDefault="00BA3964" w:rsidP="00BB4AFD">
      <w:pPr>
        <w:pStyle w:val="TextoGeneral"/>
        <w:numPr>
          <w:ilvl w:val="0"/>
          <w:numId w:val="33"/>
        </w:numPr>
        <w:spacing w:after="0"/>
      </w:pPr>
      <w:r>
        <w:t xml:space="preserve">Recopilar </w:t>
      </w:r>
      <w:r w:rsidRPr="004D2E1E">
        <w:rPr>
          <w:b/>
        </w:rPr>
        <w:t>el valor ingresado por el usuario</w:t>
      </w:r>
      <w:r>
        <w:t xml:space="preserve"> en el cuadro de texto.</w:t>
      </w:r>
    </w:p>
    <w:p w:rsidR="005A4E1F" w:rsidRDefault="00BA3964" w:rsidP="00270080">
      <w:pPr>
        <w:pStyle w:val="TextoGeneral"/>
        <w:numPr>
          <w:ilvl w:val="0"/>
          <w:numId w:val="33"/>
        </w:numPr>
        <w:spacing w:after="0"/>
      </w:pPr>
      <w:r>
        <w:t xml:space="preserve">El </w:t>
      </w:r>
      <w:r w:rsidRPr="004D2E1E">
        <w:rPr>
          <w:b/>
        </w:rPr>
        <w:t>chequeo de ese valor</w:t>
      </w:r>
      <w:r w:rsidR="005A4E1F">
        <w:t xml:space="preserve"> para corroborar que sea adecuado</w:t>
      </w:r>
      <w:r w:rsidR="00584C52">
        <w:t xml:space="preserve">, y </w:t>
      </w:r>
      <w:r w:rsidR="00584C52" w:rsidRPr="004D2E1E">
        <w:rPr>
          <w:b/>
        </w:rPr>
        <w:t>mostrar el diálogo apropiado</w:t>
      </w:r>
      <w:r w:rsidR="00584C52">
        <w:t>.</w:t>
      </w:r>
    </w:p>
    <w:p w:rsidR="004D2E1E" w:rsidRDefault="004D2E1E" w:rsidP="00BB4AFD">
      <w:pPr>
        <w:pStyle w:val="TextoGeneral"/>
        <w:spacing w:after="0"/>
      </w:pPr>
      <w:r>
        <w:t>El código fuente quedaría muy semejante a esto:</w:t>
      </w:r>
    </w:p>
    <w:p w:rsidR="004D2E1E" w:rsidRDefault="004D2E1E" w:rsidP="00BB4AFD">
      <w:pPr>
        <w:pStyle w:val="TextoGeneral"/>
        <w:spacing w:after="0"/>
      </w:pPr>
    </w:p>
    <w:tbl>
      <w:tblPr>
        <w:tblStyle w:val="Tablaconcuadrcula"/>
        <w:tblW w:w="0" w:type="auto"/>
        <w:tblLook w:val="04A0" w:firstRow="1" w:lastRow="0" w:firstColumn="1" w:lastColumn="0" w:noHBand="0" w:noVBand="1"/>
      </w:tblPr>
      <w:tblGrid>
        <w:gridCol w:w="2051"/>
        <w:gridCol w:w="8721"/>
      </w:tblGrid>
      <w:tr w:rsidR="004D2E1E" w:rsidRPr="00791AAD" w:rsidTr="00270080">
        <w:tc>
          <w:tcPr>
            <w:tcW w:w="1951" w:type="dxa"/>
            <w:tcBorders>
              <w:top w:val="nil"/>
              <w:left w:val="nil"/>
              <w:bottom w:val="nil"/>
              <w:right w:val="nil"/>
            </w:tcBorders>
          </w:tcPr>
          <w:p w:rsidR="004D2E1E" w:rsidRPr="00791AAD" w:rsidRDefault="004D2E1E" w:rsidP="00270080">
            <w:r w:rsidRPr="00791AAD">
              <w:rPr>
                <w:noProof/>
                <w:lang w:val="en-US"/>
              </w:rPr>
              <w:drawing>
                <wp:inline distT="0" distB="0" distL="0" distR="0" wp14:anchorId="737C1EBE" wp14:editId="7BB46152">
                  <wp:extent cx="1146537" cy="720000"/>
                  <wp:effectExtent l="19050" t="0" r="0" b="0"/>
                  <wp:docPr id="124" name="31 Imagen" descr="vaca-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digo.png"/>
                          <pic:cNvPicPr/>
                        </pic:nvPicPr>
                        <pic:blipFill>
                          <a:blip r:embed="rId14" cstate="print"/>
                          <a:stretch>
                            <a:fillRect/>
                          </a:stretch>
                        </pic:blipFill>
                        <pic:spPr>
                          <a:xfrm>
                            <a:off x="0" y="0"/>
                            <a:ext cx="1146537" cy="720000"/>
                          </a:xfrm>
                          <a:prstGeom prst="rect">
                            <a:avLst/>
                          </a:prstGeom>
                        </pic:spPr>
                      </pic:pic>
                    </a:graphicData>
                  </a:graphic>
                </wp:inline>
              </w:drawing>
            </w:r>
          </w:p>
        </w:tc>
        <w:tc>
          <w:tcPr>
            <w:tcW w:w="8961" w:type="dxa"/>
            <w:tcBorders>
              <w:top w:val="nil"/>
              <w:left w:val="nil"/>
              <w:bottom w:val="nil"/>
              <w:right w:val="nil"/>
            </w:tcBorders>
            <w:shd w:val="clear" w:color="auto" w:fill="FFFF99"/>
            <w:vAlign w:val="center"/>
          </w:tcPr>
          <w:p w:rsidR="004D2E1E" w:rsidRDefault="004D2E1E" w:rsidP="004D2E1E">
            <w:pPr>
              <w:autoSpaceDE w:val="0"/>
              <w:autoSpaceDN w:val="0"/>
              <w:adjustRightInd w:val="0"/>
              <w:rPr>
                <w:rFonts w:ascii="Consolas" w:hAnsi="Consolas" w:cs="Consolas"/>
                <w:color w:val="0000FF"/>
                <w:sz w:val="19"/>
                <w:szCs w:val="19"/>
                <w:lang w:val="en-US"/>
              </w:rPr>
            </w:pPr>
          </w:p>
          <w:p w:rsidR="004D2E1E" w:rsidRDefault="00122D87" w:rsidP="00122D87">
            <w:pPr>
              <w:pStyle w:val="RecuadroInformativo"/>
              <w:rPr>
                <w:b/>
                <w:color w:val="000000" w:themeColor="text1"/>
                <w:u w:val="single"/>
              </w:rPr>
            </w:pPr>
            <w:r w:rsidRPr="00122D87">
              <w:rPr>
                <w:b/>
                <w:color w:val="000000" w:themeColor="text1"/>
                <w:u w:val="single"/>
              </w:rPr>
              <w:t>Ventana.cs</w:t>
            </w:r>
          </w:p>
          <w:p w:rsidR="00122D87" w:rsidRDefault="00122D87" w:rsidP="00122D87">
            <w:pPr>
              <w:pStyle w:val="Cdigo"/>
            </w:pPr>
          </w:p>
          <w:p w:rsidR="009645EF" w:rsidRDefault="009645EF" w:rsidP="004D2E1E">
            <w:pPr>
              <w:pStyle w:val="Cdigo"/>
              <w:rPr>
                <w:color w:val="0000FF"/>
              </w:rPr>
            </w:pPr>
            <w:r>
              <w:rPr>
                <w:color w:val="0000FF"/>
              </w:rPr>
              <w:t xml:space="preserve">class </w:t>
            </w:r>
            <w:r w:rsidRPr="009645EF">
              <w:rPr>
                <w:color w:val="000000" w:themeColor="text1"/>
              </w:rPr>
              <w:t>Ventana{</w:t>
            </w:r>
          </w:p>
          <w:p w:rsidR="00F132DF" w:rsidRPr="00F132DF" w:rsidRDefault="00122D87" w:rsidP="004D2E1E">
            <w:pPr>
              <w:pStyle w:val="Cdigo"/>
              <w:rPr>
                <w:color w:val="00B050"/>
              </w:rPr>
            </w:pPr>
            <w:r>
              <w:rPr>
                <w:color w:val="0000FF"/>
              </w:rPr>
              <w:tab/>
            </w:r>
            <w:r w:rsidR="00F132DF" w:rsidRPr="00F132DF">
              <w:rPr>
                <w:color w:val="00B050"/>
              </w:rPr>
              <w:t>//Esta función es para chequear el valor del campo de texto</w:t>
            </w:r>
          </w:p>
          <w:p w:rsidR="00F132DF" w:rsidRPr="00F132DF" w:rsidRDefault="00F132DF" w:rsidP="004D2E1E">
            <w:pPr>
              <w:pStyle w:val="Cdigo"/>
              <w:rPr>
                <w:color w:val="00B050"/>
              </w:rPr>
            </w:pPr>
            <w:r w:rsidRPr="00F132DF">
              <w:rPr>
                <w:color w:val="00B050"/>
              </w:rPr>
              <w:tab/>
              <w:t>// por si es un texto, un número no entero, o nulo</w:t>
            </w:r>
            <w:r>
              <w:rPr>
                <w:color w:val="00B050"/>
              </w:rPr>
              <w:t>.</w:t>
            </w:r>
          </w:p>
          <w:p w:rsidR="004D2E1E" w:rsidRPr="004D2E1E" w:rsidRDefault="00F132DF" w:rsidP="004D2E1E">
            <w:pPr>
              <w:pStyle w:val="Cdigo"/>
            </w:pPr>
            <w:r>
              <w:rPr>
                <w:color w:val="0000FF"/>
              </w:rPr>
              <w:tab/>
            </w:r>
            <w:r w:rsidR="004D2E1E" w:rsidRPr="004D2E1E">
              <w:rPr>
                <w:color w:val="0000FF"/>
              </w:rPr>
              <w:t>private</w:t>
            </w:r>
            <w:r w:rsidR="004D2E1E" w:rsidRPr="004D2E1E">
              <w:t xml:space="preserve"> </w:t>
            </w:r>
            <w:r w:rsidR="004D2E1E" w:rsidRPr="004D2E1E">
              <w:rPr>
                <w:color w:val="0000FF"/>
              </w:rPr>
              <w:t>bool</w:t>
            </w:r>
            <w:r w:rsidR="004D2E1E" w:rsidRPr="004D2E1E">
              <w:t xml:space="preserve"> chequearValor(TextBox campoDeTexto)</w:t>
            </w:r>
          </w:p>
          <w:p w:rsidR="004D2E1E" w:rsidRPr="004D2E1E" w:rsidRDefault="004D2E1E" w:rsidP="004D2E1E">
            <w:pPr>
              <w:pStyle w:val="Cdigo"/>
            </w:pPr>
            <w:r w:rsidRPr="004D2E1E">
              <w:t xml:space="preserve">        {</w:t>
            </w:r>
          </w:p>
          <w:p w:rsidR="004D2E1E" w:rsidRPr="004D2E1E" w:rsidRDefault="004D2E1E" w:rsidP="004D2E1E">
            <w:pPr>
              <w:pStyle w:val="Cdigo"/>
              <w:rPr>
                <w:lang w:val="es-UY"/>
              </w:rPr>
            </w:pPr>
            <w:r w:rsidRPr="004D2E1E">
              <w:t xml:space="preserve">           </w:t>
            </w:r>
            <w:r w:rsidR="00F132DF">
              <w:rPr>
                <w:color w:val="00B050"/>
                <w:lang w:val="es-UY"/>
              </w:rPr>
              <w:t>//...</w:t>
            </w:r>
          </w:p>
          <w:p w:rsidR="004D2E1E" w:rsidRPr="004D2E1E" w:rsidRDefault="004D2E1E" w:rsidP="004D2E1E">
            <w:pPr>
              <w:pStyle w:val="Cdigo"/>
              <w:rPr>
                <w:color w:val="0000FF"/>
              </w:rPr>
            </w:pPr>
            <w:r w:rsidRPr="004D2E1E">
              <w:t xml:space="preserve">        }</w:t>
            </w:r>
          </w:p>
          <w:p w:rsidR="004D2E1E" w:rsidRDefault="004D2E1E" w:rsidP="004D2E1E">
            <w:pPr>
              <w:pStyle w:val="Cdigo"/>
              <w:rPr>
                <w:color w:val="0000FF"/>
              </w:rPr>
            </w:pPr>
          </w:p>
          <w:p w:rsidR="00F132DF" w:rsidRPr="004D2E1E" w:rsidRDefault="00F132DF" w:rsidP="004D2E1E">
            <w:pPr>
              <w:pStyle w:val="Cdigo"/>
              <w:rPr>
                <w:color w:val="0000FF"/>
              </w:rPr>
            </w:pPr>
            <w:r>
              <w:rPr>
                <w:color w:val="0000FF"/>
              </w:rPr>
              <w:tab/>
            </w:r>
            <w:r w:rsidRPr="004D2E1E">
              <w:rPr>
                <w:color w:val="00B050"/>
                <w:lang w:val="es-UY"/>
              </w:rPr>
              <w:t>//</w:t>
            </w:r>
            <w:r>
              <w:rPr>
                <w:color w:val="00B050"/>
                <w:lang w:val="es-UY"/>
              </w:rPr>
              <w:t>Esta función controla el evento del clic del botón</w:t>
            </w:r>
          </w:p>
          <w:p w:rsidR="004D2E1E" w:rsidRPr="004D2E1E" w:rsidRDefault="00122D87" w:rsidP="004D2E1E">
            <w:pPr>
              <w:pStyle w:val="Cdigo"/>
            </w:pPr>
            <w:r>
              <w:rPr>
                <w:color w:val="0000FF"/>
              </w:rPr>
              <w:tab/>
            </w:r>
            <w:r w:rsidR="004D2E1E" w:rsidRPr="004D2E1E">
              <w:rPr>
                <w:color w:val="0000FF"/>
              </w:rPr>
              <w:t>private</w:t>
            </w:r>
            <w:r w:rsidR="004D2E1E" w:rsidRPr="004D2E1E">
              <w:t xml:space="preserve"> </w:t>
            </w:r>
            <w:r w:rsidR="004D2E1E" w:rsidRPr="004D2E1E">
              <w:rPr>
                <w:color w:val="0000FF"/>
              </w:rPr>
              <w:t>void</w:t>
            </w:r>
            <w:r w:rsidR="004D2E1E" w:rsidRPr="004D2E1E">
              <w:t xml:space="preserve"> boton_Click(</w:t>
            </w:r>
            <w:r w:rsidR="004D2E1E" w:rsidRPr="004D2E1E">
              <w:rPr>
                <w:color w:val="0000FF"/>
              </w:rPr>
              <w:t>object</w:t>
            </w:r>
            <w:r w:rsidR="004D2E1E" w:rsidRPr="004D2E1E">
              <w:t xml:space="preserve"> sender, EventArgs e)</w:t>
            </w:r>
          </w:p>
          <w:p w:rsidR="00185309" w:rsidRPr="00BD02AE" w:rsidRDefault="00BD02AE" w:rsidP="004D2E1E">
            <w:pPr>
              <w:pStyle w:val="Cdigo"/>
            </w:pPr>
            <w:r>
              <w:t xml:space="preserve">     </w:t>
            </w:r>
            <w:r w:rsidR="004D2E1E" w:rsidRPr="004D2E1E">
              <w:t>{</w:t>
            </w:r>
          </w:p>
          <w:p w:rsidR="00185309" w:rsidRDefault="00185309" w:rsidP="004D2E1E">
            <w:pPr>
              <w:pStyle w:val="Cdigo"/>
              <w:rPr>
                <w:color w:val="000000" w:themeColor="text1"/>
                <w:lang w:val="es-UY"/>
              </w:rPr>
            </w:pPr>
            <w:r>
              <w:rPr>
                <w:color w:val="00B050"/>
                <w:lang w:val="es-UY"/>
              </w:rPr>
              <w:tab/>
            </w:r>
            <w:r>
              <w:rPr>
                <w:color w:val="00B050"/>
                <w:lang w:val="es-UY"/>
              </w:rPr>
              <w:tab/>
            </w:r>
            <w:r w:rsidRPr="00185309">
              <w:rPr>
                <w:color w:val="0070C0"/>
                <w:lang w:val="es-UY"/>
              </w:rPr>
              <w:t>if</w:t>
            </w:r>
            <w:r w:rsidRPr="00185309">
              <w:rPr>
                <w:color w:val="000000" w:themeColor="text1"/>
                <w:lang w:val="es-UY"/>
              </w:rPr>
              <w:t>(</w:t>
            </w:r>
            <w:r>
              <w:rPr>
                <w:color w:val="00B050"/>
                <w:lang w:val="es-UY"/>
              </w:rPr>
              <w:t xml:space="preserve"> </w:t>
            </w:r>
            <w:r w:rsidRPr="00185309">
              <w:rPr>
                <w:color w:val="000000" w:themeColor="text1"/>
                <w:lang w:val="es-UY"/>
              </w:rPr>
              <w:t>chequearValor(campoDeTexto) ){</w:t>
            </w:r>
          </w:p>
          <w:p w:rsidR="00BD02AE" w:rsidRDefault="00BD02AE" w:rsidP="004D2E1E">
            <w:pPr>
              <w:pStyle w:val="Cdigo"/>
              <w:rPr>
                <w:color w:val="000000" w:themeColor="text1"/>
                <w:lang w:val="es-UY"/>
              </w:rPr>
            </w:pPr>
            <w:r>
              <w:rPr>
                <w:color w:val="000000" w:themeColor="text1"/>
                <w:lang w:val="es-UY"/>
              </w:rPr>
              <w:tab/>
            </w:r>
            <w:r>
              <w:rPr>
                <w:color w:val="000000" w:themeColor="text1"/>
                <w:lang w:val="es-UY"/>
              </w:rPr>
              <w:tab/>
            </w:r>
            <w:r>
              <w:rPr>
                <w:color w:val="000000" w:themeColor="text1"/>
                <w:lang w:val="es-UY"/>
              </w:rPr>
              <w:tab/>
            </w:r>
            <w:r w:rsidRPr="00BD02AE">
              <w:rPr>
                <w:color w:val="00B050"/>
                <w:lang w:val="es-UY"/>
              </w:rPr>
              <w:t>//...</w:t>
            </w:r>
          </w:p>
          <w:p w:rsidR="00F132DF" w:rsidRDefault="00F132DF" w:rsidP="004D2E1E">
            <w:pPr>
              <w:pStyle w:val="Cdigo"/>
              <w:rPr>
                <w:color w:val="00B050"/>
                <w:lang w:val="es-UY"/>
              </w:rPr>
            </w:pPr>
            <w:r>
              <w:rPr>
                <w:color w:val="000000" w:themeColor="text1"/>
                <w:lang w:val="es-UY"/>
              </w:rPr>
              <w:tab/>
            </w:r>
            <w:r>
              <w:rPr>
                <w:color w:val="000000" w:themeColor="text1"/>
                <w:lang w:val="es-UY"/>
              </w:rPr>
              <w:tab/>
            </w:r>
            <w:r>
              <w:rPr>
                <w:color w:val="000000" w:themeColor="text1"/>
                <w:lang w:val="es-UY"/>
              </w:rPr>
              <w:tab/>
            </w:r>
            <w:r w:rsidR="00BD02AE" w:rsidRPr="00BD02AE">
              <w:rPr>
                <w:color w:val="00B050"/>
                <w:lang w:val="es-UY"/>
              </w:rPr>
              <w:t>//</w:t>
            </w:r>
            <w:r w:rsidR="00BD02AE">
              <w:rPr>
                <w:color w:val="00B050"/>
                <w:lang w:val="es-UY"/>
              </w:rPr>
              <w:t xml:space="preserve">En alguna parte del código realizamos el </w:t>
            </w:r>
            <w:r w:rsidR="00BD02AE">
              <w:rPr>
                <w:color w:val="00B050"/>
                <w:lang w:val="es-UY"/>
              </w:rPr>
              <w:tab/>
            </w:r>
            <w:r w:rsidR="00BD02AE">
              <w:rPr>
                <w:color w:val="00B050"/>
                <w:lang w:val="es-UY"/>
              </w:rPr>
              <w:tab/>
            </w:r>
            <w:r w:rsidR="00BD02AE">
              <w:rPr>
                <w:color w:val="00B050"/>
                <w:lang w:val="es-UY"/>
              </w:rPr>
              <w:tab/>
            </w:r>
            <w:r w:rsidR="00BD02AE">
              <w:rPr>
                <w:color w:val="00B050"/>
                <w:lang w:val="es-UY"/>
              </w:rPr>
              <w:tab/>
              <w:t>// chequeo sobre si el número es par o no, con</w:t>
            </w:r>
          </w:p>
          <w:p w:rsidR="00BD02AE" w:rsidRPr="00BD02AE" w:rsidRDefault="00BD02AE" w:rsidP="004D2E1E">
            <w:pPr>
              <w:pStyle w:val="Cdigo"/>
              <w:rPr>
                <w:color w:val="00B050"/>
                <w:lang w:val="es-UY"/>
              </w:rPr>
            </w:pPr>
            <w:r>
              <w:rPr>
                <w:color w:val="00B050"/>
                <w:lang w:val="es-UY"/>
              </w:rPr>
              <w:tab/>
            </w:r>
            <w:r>
              <w:rPr>
                <w:color w:val="00B050"/>
                <w:lang w:val="es-UY"/>
              </w:rPr>
              <w:tab/>
            </w:r>
            <w:r>
              <w:rPr>
                <w:color w:val="00B050"/>
                <w:lang w:val="es-UY"/>
              </w:rPr>
              <w:tab/>
              <w:t>// una función de la capa de negocio.</w:t>
            </w:r>
          </w:p>
          <w:p w:rsidR="00F132DF" w:rsidRDefault="00F132DF" w:rsidP="004D2E1E">
            <w:pPr>
              <w:pStyle w:val="Cdigo"/>
              <w:rPr>
                <w:color w:val="000000" w:themeColor="text1"/>
                <w:lang w:val="es-UY"/>
              </w:rPr>
            </w:pPr>
            <w:r>
              <w:rPr>
                <w:color w:val="00B050"/>
                <w:lang w:val="es-UY"/>
              </w:rPr>
              <w:tab/>
            </w:r>
            <w:r>
              <w:rPr>
                <w:color w:val="00B050"/>
                <w:lang w:val="es-UY"/>
              </w:rPr>
              <w:tab/>
            </w:r>
            <w:r>
              <w:rPr>
                <w:color w:val="00B050"/>
                <w:lang w:val="es-UY"/>
              </w:rPr>
              <w:tab/>
            </w:r>
            <w:r w:rsidRPr="00F132DF">
              <w:rPr>
                <w:color w:val="0070C0"/>
                <w:lang w:val="es-UY"/>
              </w:rPr>
              <w:t>if</w:t>
            </w:r>
            <w:r w:rsidRPr="00F132DF">
              <w:rPr>
                <w:color w:val="000000" w:themeColor="text1"/>
                <w:lang w:val="es-UY"/>
              </w:rPr>
              <w:t xml:space="preserve">( </w:t>
            </w:r>
            <w:r w:rsidRPr="00BD02AE">
              <w:rPr>
                <w:color w:val="000000" w:themeColor="text1"/>
                <w:highlight w:val="green"/>
                <w:lang w:val="es-UY"/>
              </w:rPr>
              <w:t>chequearPar</w:t>
            </w:r>
            <w:r w:rsidRPr="00F132DF">
              <w:rPr>
                <w:color w:val="000000" w:themeColor="text1"/>
                <w:lang w:val="es-UY"/>
              </w:rPr>
              <w:t>(valor) )</w:t>
            </w:r>
            <w:r>
              <w:rPr>
                <w:color w:val="000000" w:themeColor="text1"/>
                <w:lang w:val="es-UY"/>
              </w:rPr>
              <w:t>{</w:t>
            </w:r>
          </w:p>
          <w:p w:rsidR="00F132DF" w:rsidRDefault="00F132DF" w:rsidP="004D2E1E">
            <w:pPr>
              <w:pStyle w:val="Cdigo"/>
              <w:rPr>
                <w:color w:val="000000" w:themeColor="text1"/>
                <w:lang w:val="es-UY"/>
              </w:rPr>
            </w:pPr>
            <w:r>
              <w:rPr>
                <w:color w:val="000000" w:themeColor="text1"/>
                <w:lang w:val="es-UY"/>
              </w:rPr>
              <w:tab/>
            </w:r>
            <w:r>
              <w:rPr>
                <w:color w:val="000000" w:themeColor="text1"/>
                <w:lang w:val="es-UY"/>
              </w:rPr>
              <w:tab/>
            </w:r>
            <w:r>
              <w:rPr>
                <w:color w:val="000000" w:themeColor="text1"/>
                <w:lang w:val="es-UY"/>
              </w:rPr>
              <w:tab/>
            </w:r>
            <w:r>
              <w:rPr>
                <w:color w:val="000000" w:themeColor="text1"/>
                <w:lang w:val="es-UY"/>
              </w:rPr>
              <w:tab/>
              <w:t>MessageBox.show(</w:t>
            </w:r>
            <w:r w:rsidR="00BD02AE">
              <w:rPr>
                <w:color w:val="000000" w:themeColor="text1"/>
                <w:lang w:val="es-UY"/>
              </w:rPr>
              <w:t>"Este número es par"</w:t>
            </w:r>
            <w:r>
              <w:rPr>
                <w:color w:val="000000" w:themeColor="text1"/>
                <w:lang w:val="es-UY"/>
              </w:rPr>
              <w:t>)</w:t>
            </w:r>
            <w:r w:rsidR="00BD02AE">
              <w:rPr>
                <w:color w:val="000000" w:themeColor="text1"/>
                <w:lang w:val="es-UY"/>
              </w:rPr>
              <w:t>;</w:t>
            </w:r>
          </w:p>
          <w:p w:rsidR="00F132DF" w:rsidRDefault="00F132DF" w:rsidP="004D2E1E">
            <w:pPr>
              <w:pStyle w:val="Cdigo"/>
              <w:rPr>
                <w:color w:val="000000" w:themeColor="text1"/>
                <w:lang w:val="es-UY"/>
              </w:rPr>
            </w:pPr>
            <w:r>
              <w:rPr>
                <w:color w:val="000000" w:themeColor="text1"/>
                <w:lang w:val="es-UY"/>
              </w:rPr>
              <w:tab/>
            </w:r>
            <w:r>
              <w:rPr>
                <w:color w:val="000000" w:themeColor="text1"/>
                <w:lang w:val="es-UY"/>
              </w:rPr>
              <w:tab/>
            </w:r>
            <w:r>
              <w:rPr>
                <w:color w:val="000000" w:themeColor="text1"/>
                <w:lang w:val="es-UY"/>
              </w:rPr>
              <w:tab/>
            </w:r>
            <w:r w:rsidR="00BD02AE">
              <w:rPr>
                <w:color w:val="000000" w:themeColor="text1"/>
                <w:lang w:val="es-UY"/>
              </w:rPr>
              <w:t>}</w:t>
            </w:r>
          </w:p>
          <w:p w:rsidR="00BD02AE" w:rsidRDefault="00BD02AE" w:rsidP="004D2E1E">
            <w:pPr>
              <w:pStyle w:val="Cdigo"/>
              <w:rPr>
                <w:color w:val="000000" w:themeColor="text1"/>
                <w:lang w:val="es-UY"/>
              </w:rPr>
            </w:pPr>
            <w:r>
              <w:rPr>
                <w:color w:val="000000" w:themeColor="text1"/>
                <w:lang w:val="es-UY"/>
              </w:rPr>
              <w:tab/>
            </w:r>
            <w:r>
              <w:rPr>
                <w:color w:val="000000" w:themeColor="text1"/>
                <w:lang w:val="es-UY"/>
              </w:rPr>
              <w:tab/>
            </w:r>
            <w:r>
              <w:rPr>
                <w:color w:val="000000" w:themeColor="text1"/>
                <w:lang w:val="es-UY"/>
              </w:rPr>
              <w:tab/>
            </w:r>
            <w:r w:rsidRPr="00BD02AE">
              <w:rPr>
                <w:color w:val="0070C0"/>
                <w:lang w:val="es-UY"/>
              </w:rPr>
              <w:t>else</w:t>
            </w:r>
            <w:r>
              <w:rPr>
                <w:color w:val="000000" w:themeColor="text1"/>
                <w:lang w:val="es-UY"/>
              </w:rPr>
              <w:t>{</w:t>
            </w:r>
          </w:p>
          <w:p w:rsidR="00BD02AE" w:rsidRDefault="00BD02AE" w:rsidP="004D2E1E">
            <w:pPr>
              <w:pStyle w:val="Cdigo"/>
              <w:rPr>
                <w:color w:val="000000" w:themeColor="text1"/>
                <w:lang w:val="es-UY"/>
              </w:rPr>
            </w:pPr>
            <w:r>
              <w:rPr>
                <w:color w:val="000000" w:themeColor="text1"/>
                <w:lang w:val="es-UY"/>
              </w:rPr>
              <w:tab/>
            </w:r>
            <w:r>
              <w:rPr>
                <w:color w:val="000000" w:themeColor="text1"/>
                <w:lang w:val="es-UY"/>
              </w:rPr>
              <w:tab/>
            </w:r>
            <w:r>
              <w:rPr>
                <w:color w:val="000000" w:themeColor="text1"/>
                <w:lang w:val="es-UY"/>
              </w:rPr>
              <w:tab/>
            </w:r>
            <w:r>
              <w:rPr>
                <w:color w:val="000000" w:themeColor="text1"/>
                <w:lang w:val="es-UY"/>
              </w:rPr>
              <w:tab/>
              <w:t>MessageBox.show("Este número no es par");</w:t>
            </w:r>
          </w:p>
          <w:p w:rsidR="00BD02AE" w:rsidRDefault="00BD02AE" w:rsidP="004D2E1E">
            <w:pPr>
              <w:pStyle w:val="Cdigo"/>
              <w:rPr>
                <w:color w:val="00B050"/>
                <w:lang w:val="es-UY"/>
              </w:rPr>
            </w:pPr>
            <w:r>
              <w:rPr>
                <w:color w:val="000000" w:themeColor="text1"/>
                <w:lang w:val="es-UY"/>
              </w:rPr>
              <w:tab/>
            </w:r>
            <w:r>
              <w:rPr>
                <w:color w:val="000000" w:themeColor="text1"/>
                <w:lang w:val="es-UY"/>
              </w:rPr>
              <w:tab/>
            </w:r>
            <w:r>
              <w:rPr>
                <w:color w:val="000000" w:themeColor="text1"/>
                <w:lang w:val="es-UY"/>
              </w:rPr>
              <w:tab/>
              <w:t>}</w:t>
            </w:r>
          </w:p>
          <w:p w:rsidR="00185309" w:rsidRDefault="00185309" w:rsidP="004D2E1E">
            <w:pPr>
              <w:pStyle w:val="Cdigo"/>
              <w:rPr>
                <w:color w:val="00B050"/>
                <w:lang w:val="es-UY"/>
              </w:rPr>
            </w:pPr>
            <w:r>
              <w:rPr>
                <w:color w:val="00B050"/>
                <w:lang w:val="es-UY"/>
              </w:rPr>
              <w:tab/>
            </w:r>
            <w:r>
              <w:rPr>
                <w:color w:val="00B050"/>
                <w:lang w:val="es-UY"/>
              </w:rPr>
              <w:tab/>
            </w:r>
            <w:r w:rsidRPr="00185309">
              <w:rPr>
                <w:color w:val="000000" w:themeColor="text1"/>
                <w:lang w:val="es-UY"/>
              </w:rPr>
              <w:t>}</w:t>
            </w:r>
          </w:p>
          <w:p w:rsidR="009645EF" w:rsidRDefault="00BD02AE" w:rsidP="009645EF">
            <w:pPr>
              <w:pStyle w:val="Cdigo"/>
            </w:pPr>
            <w:r>
              <w:t xml:space="preserve">     </w:t>
            </w:r>
            <w:r w:rsidR="004D2E1E" w:rsidRPr="004D2E1E">
              <w:t>}</w:t>
            </w:r>
          </w:p>
          <w:p w:rsidR="009645EF" w:rsidRDefault="009645EF" w:rsidP="009645EF">
            <w:pPr>
              <w:pStyle w:val="Cdigo"/>
            </w:pPr>
            <w:r>
              <w:t>}</w:t>
            </w:r>
          </w:p>
          <w:p w:rsidR="009645EF" w:rsidRPr="002F09A9" w:rsidRDefault="009645EF" w:rsidP="004D2E1E">
            <w:pPr>
              <w:pStyle w:val="RecuadroInformativo"/>
              <w:jc w:val="left"/>
              <w:rPr>
                <w:color w:val="auto"/>
              </w:rPr>
            </w:pPr>
          </w:p>
        </w:tc>
      </w:tr>
    </w:tbl>
    <w:p w:rsidR="00BD02AE" w:rsidRDefault="00BD02AE" w:rsidP="0054240F">
      <w:pPr>
        <w:pStyle w:val="TextoGeneral"/>
        <w:rPr>
          <w:b/>
        </w:rPr>
      </w:pPr>
      <w:r>
        <w:br/>
        <w:t xml:space="preserve">En el ejemplo resaltamos una función llamada </w:t>
      </w:r>
      <w:r w:rsidRPr="00BD02AE">
        <w:rPr>
          <w:rStyle w:val="CdigoCar"/>
        </w:rPr>
        <w:t>chequearPar()</w:t>
      </w:r>
      <w:r>
        <w:t xml:space="preserve">, que </w:t>
      </w:r>
      <w:r w:rsidRPr="00BD02AE">
        <w:rPr>
          <w:b/>
        </w:rPr>
        <w:t>no está declarada</w:t>
      </w:r>
      <w:r>
        <w:t xml:space="preserve"> en la clase de la ventana. Esto es debido a que esta función proviene de la </w:t>
      </w:r>
      <w:r w:rsidRPr="00BD02AE">
        <w:rPr>
          <w:b/>
        </w:rPr>
        <w:t>capa de negocios</w:t>
      </w:r>
      <w:r>
        <w:rPr>
          <w:b/>
        </w:rPr>
        <w:t>.</w:t>
      </w:r>
    </w:p>
    <w:p w:rsidR="00973CC0" w:rsidRDefault="00BD02AE" w:rsidP="0054240F">
      <w:pPr>
        <w:pStyle w:val="TextoGeneral"/>
      </w:pPr>
      <w:r w:rsidRPr="00BD02AE">
        <w:t>La capa de</w:t>
      </w:r>
      <w:r>
        <w:t xml:space="preserve"> negocios va a estar compuesta, al igual que la capa lógica, de clases. Estas clases se van a ocupar de todas las operaciones que impliquen un </w:t>
      </w:r>
      <w:r w:rsidRPr="00973CC0">
        <w:rPr>
          <w:b/>
        </w:rPr>
        <w:t>procesamiento de datos</w:t>
      </w:r>
      <w:r>
        <w:t xml:space="preserve"> </w:t>
      </w:r>
      <w:r w:rsidR="00973CC0">
        <w:t xml:space="preserve">que sea </w:t>
      </w:r>
      <w:r w:rsidR="00973CC0" w:rsidRPr="00973CC0">
        <w:rPr>
          <w:b/>
        </w:rPr>
        <w:t>ajeno</w:t>
      </w:r>
      <w:r w:rsidRPr="00973CC0">
        <w:rPr>
          <w:b/>
        </w:rPr>
        <w:t xml:space="preserve"> a la </w:t>
      </w:r>
      <w:r w:rsidR="00973CC0" w:rsidRPr="00973CC0">
        <w:rPr>
          <w:b/>
        </w:rPr>
        <w:t>funcionalidad de las ventanas</w:t>
      </w:r>
      <w:r w:rsidR="00973CC0">
        <w:t xml:space="preserve">. </w:t>
      </w:r>
    </w:p>
    <w:p w:rsidR="00973CC0" w:rsidRDefault="00973CC0" w:rsidP="0054240F">
      <w:pPr>
        <w:pStyle w:val="TextoGeneral"/>
      </w:pPr>
      <w:r>
        <w:t xml:space="preserve">El nombre “capa de negocios” proviene, justamente, de que las funciones de esta capa, por lo general, “negocian” con </w:t>
      </w:r>
      <w:r w:rsidRPr="00973CC0">
        <w:rPr>
          <w:b/>
        </w:rPr>
        <w:t>servicios provenientes del “exterior” de nuestra aplicación</w:t>
      </w:r>
      <w:r>
        <w:t xml:space="preserve"> (el sistema operativo, servidores de bases de datos, etc.). </w:t>
      </w:r>
    </w:p>
    <w:p w:rsidR="00973CC0" w:rsidRPr="00973CC0" w:rsidRDefault="00973CC0" w:rsidP="0054240F">
      <w:pPr>
        <w:pStyle w:val="TextoGeneral"/>
      </w:pPr>
      <w:r>
        <w:t xml:space="preserve">Se trata, por lo tanto, de funciones que </w:t>
      </w:r>
      <w:r w:rsidRPr="00973CC0">
        <w:rPr>
          <w:b/>
        </w:rPr>
        <w:t>trabajan con los datos de forma muy genérica</w:t>
      </w:r>
      <w:r>
        <w:rPr>
          <w:b/>
        </w:rPr>
        <w:t xml:space="preserve">. </w:t>
      </w:r>
      <w:r>
        <w:t xml:space="preserve">Por ejemplo, si la capa lógica contiene código que realiza una </w:t>
      </w:r>
      <w:r w:rsidRPr="00973CC0">
        <w:rPr>
          <w:b/>
        </w:rPr>
        <w:t>consulta específica</w:t>
      </w:r>
      <w:r>
        <w:t xml:space="preserve"> </w:t>
      </w:r>
      <w:r w:rsidRPr="00973CC0">
        <w:rPr>
          <w:b/>
        </w:rPr>
        <w:t>a la base de datos</w:t>
      </w:r>
      <w:r>
        <w:t xml:space="preserve">, la capa de negocios tendrá una función que </w:t>
      </w:r>
      <w:r w:rsidRPr="00973CC0">
        <w:rPr>
          <w:b/>
        </w:rPr>
        <w:t>permita conectarse a la base de datos</w:t>
      </w:r>
      <w:r>
        <w:t xml:space="preserve">, pero </w:t>
      </w:r>
      <w:r w:rsidRPr="00973CC0">
        <w:rPr>
          <w:b/>
        </w:rPr>
        <w:t>sin especificar la consulta</w:t>
      </w:r>
      <w:r>
        <w:t>. La capa de negocios tendrá funciones generales que se aplicarán de forma específica en la capa lógica.</w:t>
      </w:r>
    </w:p>
    <w:p w:rsidR="00270080" w:rsidRDefault="00973CC0" w:rsidP="0054240F">
      <w:pPr>
        <w:pStyle w:val="TextoGeneral"/>
      </w:pPr>
      <w:r>
        <w:lastRenderedPageBreak/>
        <w:t xml:space="preserve">En lo que respecta a nuestro ejemplo, la función </w:t>
      </w:r>
      <w:r w:rsidRPr="00973CC0">
        <w:rPr>
          <w:rStyle w:val="CdigoCar"/>
        </w:rPr>
        <w:t>chequearPar()</w:t>
      </w:r>
      <w:r>
        <w:t xml:space="preserve"> es la que debe procesar el valor de un número y determinar si es par o no. Si en un futuro deseáramos ampliar la funcionalidad de nuestra aplicación, o surgiera un error, </w:t>
      </w:r>
      <w:r w:rsidR="00270080">
        <w:t xml:space="preserve">resultaría muy incómodo tener que buscar la función que realiza el chequeo específico entre todo el código de la clase de la ventana, por ejemplo. Además de que, </w:t>
      </w:r>
      <w:r w:rsidR="00270080" w:rsidRPr="00270080">
        <w:rPr>
          <w:b/>
        </w:rPr>
        <w:t>si tenemos todo el código</w:t>
      </w:r>
      <w:r w:rsidR="00270080">
        <w:t xml:space="preserve"> en la misma clase de la ventana, esta </w:t>
      </w:r>
      <w:r w:rsidR="00270080" w:rsidRPr="00270080">
        <w:rPr>
          <w:b/>
        </w:rPr>
        <w:t>va a ocupar recursos innecesarios</w:t>
      </w:r>
      <w:r w:rsidR="00270080">
        <w:t xml:space="preserve"> al ejecutarse. </w:t>
      </w:r>
    </w:p>
    <w:p w:rsidR="00BD02AE" w:rsidRDefault="00270080" w:rsidP="0054240F">
      <w:pPr>
        <w:pStyle w:val="TextoGeneral"/>
      </w:pPr>
      <w:r>
        <w:t xml:space="preserve">En cambio, si separamos las funciones de procesamiento de datos de las que se ocupan del manejo de los elementos de la ventana, esta va a utilizar </w:t>
      </w:r>
      <w:r w:rsidRPr="00270080">
        <w:rPr>
          <w:b/>
        </w:rPr>
        <w:t>solo los recursos que necesite, cuándo los necesite</w:t>
      </w:r>
      <w:r>
        <w:t xml:space="preserve">. Esto nos fuerza a desarrollar una función </w:t>
      </w:r>
      <w:r w:rsidRPr="00270080">
        <w:rPr>
          <w:b/>
        </w:rPr>
        <w:t>más genérica, menos dependiente de dónde debe ejecutarse</w:t>
      </w:r>
      <w:r>
        <w:t xml:space="preserve">. Permitiendo, además, que sea </w:t>
      </w:r>
      <w:r w:rsidRPr="00270080">
        <w:rPr>
          <w:b/>
        </w:rPr>
        <w:t>un código que podemos reutilizar</w:t>
      </w:r>
      <w:r>
        <w:t xml:space="preserve"> con mucha facilidad en otro proyecto.</w:t>
      </w:r>
    </w:p>
    <w:p w:rsidR="00270080" w:rsidRPr="00BD02AE" w:rsidRDefault="00270080" w:rsidP="0054240F">
      <w:pPr>
        <w:pStyle w:val="TextoGeneral"/>
      </w:pPr>
      <w:r>
        <w:t>Nuestra capa de negocios, e</w:t>
      </w:r>
      <w:r w:rsidR="00FF411A">
        <w:t>ntonces, sería algo así, formada</w:t>
      </w:r>
      <w:r>
        <w:t xml:space="preserve"> por </w:t>
      </w:r>
      <w:r w:rsidRPr="00FF411A">
        <w:rPr>
          <w:b/>
        </w:rPr>
        <w:t>una clase aparte</w:t>
      </w:r>
      <w:r>
        <w:t xml:space="preserve"> que llamaremos </w:t>
      </w:r>
      <w:r w:rsidRPr="00270080">
        <w:rPr>
          <w:rStyle w:val="CdigoCar"/>
        </w:rPr>
        <w:t>Funciones.cs</w:t>
      </w:r>
      <w:r>
        <w:t>:</w:t>
      </w:r>
    </w:p>
    <w:tbl>
      <w:tblPr>
        <w:tblStyle w:val="Tablaconcuadrcula"/>
        <w:tblW w:w="0" w:type="auto"/>
        <w:tblLook w:val="04A0" w:firstRow="1" w:lastRow="0" w:firstColumn="1" w:lastColumn="0" w:noHBand="0" w:noVBand="1"/>
      </w:tblPr>
      <w:tblGrid>
        <w:gridCol w:w="2051"/>
        <w:gridCol w:w="8721"/>
      </w:tblGrid>
      <w:tr w:rsidR="00270080" w:rsidRPr="00791AAD" w:rsidTr="00270080">
        <w:tc>
          <w:tcPr>
            <w:tcW w:w="1951" w:type="dxa"/>
            <w:tcBorders>
              <w:top w:val="nil"/>
              <w:left w:val="nil"/>
              <w:bottom w:val="nil"/>
              <w:right w:val="nil"/>
            </w:tcBorders>
          </w:tcPr>
          <w:p w:rsidR="00270080" w:rsidRPr="00791AAD" w:rsidRDefault="00270080" w:rsidP="00270080">
            <w:r w:rsidRPr="00791AAD">
              <w:rPr>
                <w:noProof/>
                <w:lang w:val="en-US"/>
              </w:rPr>
              <w:drawing>
                <wp:inline distT="0" distB="0" distL="0" distR="0" wp14:anchorId="2D85A00D" wp14:editId="7A59ED75">
                  <wp:extent cx="1146537" cy="720000"/>
                  <wp:effectExtent l="19050" t="0" r="0" b="0"/>
                  <wp:docPr id="2" name="31 Imagen" descr="vaca-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digo.png"/>
                          <pic:cNvPicPr/>
                        </pic:nvPicPr>
                        <pic:blipFill>
                          <a:blip r:embed="rId14" cstate="print"/>
                          <a:stretch>
                            <a:fillRect/>
                          </a:stretch>
                        </pic:blipFill>
                        <pic:spPr>
                          <a:xfrm>
                            <a:off x="0" y="0"/>
                            <a:ext cx="1146537" cy="720000"/>
                          </a:xfrm>
                          <a:prstGeom prst="rect">
                            <a:avLst/>
                          </a:prstGeom>
                        </pic:spPr>
                      </pic:pic>
                    </a:graphicData>
                  </a:graphic>
                </wp:inline>
              </w:drawing>
            </w:r>
          </w:p>
        </w:tc>
        <w:tc>
          <w:tcPr>
            <w:tcW w:w="8961" w:type="dxa"/>
            <w:tcBorders>
              <w:top w:val="nil"/>
              <w:left w:val="nil"/>
              <w:bottom w:val="nil"/>
              <w:right w:val="nil"/>
            </w:tcBorders>
            <w:shd w:val="clear" w:color="auto" w:fill="FFFF99"/>
            <w:vAlign w:val="center"/>
          </w:tcPr>
          <w:p w:rsidR="00270080" w:rsidRDefault="00270080" w:rsidP="00270080">
            <w:pPr>
              <w:pStyle w:val="RecuadroInformativo"/>
              <w:jc w:val="left"/>
              <w:rPr>
                <w:b/>
                <w:color w:val="auto"/>
                <w:u w:val="single"/>
              </w:rPr>
            </w:pPr>
            <w:r w:rsidRPr="00270080">
              <w:rPr>
                <w:b/>
                <w:color w:val="auto"/>
                <w:u w:val="single"/>
              </w:rPr>
              <w:t>Funciones.cs</w:t>
            </w:r>
          </w:p>
          <w:p w:rsidR="00270080" w:rsidRDefault="00270080" w:rsidP="00270080">
            <w:pPr>
              <w:pStyle w:val="RecuadroInformativo"/>
              <w:jc w:val="left"/>
              <w:rPr>
                <w:b/>
                <w:color w:val="auto"/>
                <w:u w:val="single"/>
              </w:rPr>
            </w:pPr>
          </w:p>
          <w:p w:rsidR="00FF411A" w:rsidRDefault="00FF411A" w:rsidP="00270080">
            <w:pPr>
              <w:pStyle w:val="Cdigo"/>
            </w:pPr>
            <w:r w:rsidRPr="00FF411A">
              <w:rPr>
                <w:color w:val="0000FF"/>
              </w:rPr>
              <w:t>class</w:t>
            </w:r>
            <w:r>
              <w:t xml:space="preserve"> Funciones{</w:t>
            </w:r>
          </w:p>
          <w:p w:rsidR="00270080" w:rsidRDefault="00FF411A" w:rsidP="00270080">
            <w:pPr>
              <w:pStyle w:val="Cdigo"/>
            </w:pPr>
            <w:r>
              <w:tab/>
            </w:r>
            <w:r w:rsidRPr="00FF411A">
              <w:rPr>
                <w:color w:val="0000FF"/>
              </w:rPr>
              <w:t>public</w:t>
            </w:r>
            <w:r>
              <w:t xml:space="preserve"> </w:t>
            </w:r>
            <w:r w:rsidR="00270080">
              <w:rPr>
                <w:color w:val="0000FF"/>
              </w:rPr>
              <w:t>bool</w:t>
            </w:r>
            <w:r w:rsidR="00270080">
              <w:t xml:space="preserve"> chequear</w:t>
            </w:r>
            <w:r>
              <w:t>Par</w:t>
            </w:r>
            <w:r w:rsidR="00270080">
              <w:t>(</w:t>
            </w:r>
            <w:r w:rsidR="00270080" w:rsidRPr="009645EF">
              <w:rPr>
                <w:color w:val="0000FF"/>
                <w:highlight w:val="green"/>
              </w:rPr>
              <w:t>int</w:t>
            </w:r>
            <w:r w:rsidR="00270080" w:rsidRPr="009645EF">
              <w:rPr>
                <w:highlight w:val="green"/>
              </w:rPr>
              <w:t xml:space="preserve"> numero</w:t>
            </w:r>
            <w:r w:rsidR="00270080">
              <w:t>){</w:t>
            </w:r>
          </w:p>
          <w:p w:rsidR="00270080" w:rsidRDefault="00FF411A" w:rsidP="00270080">
            <w:pPr>
              <w:pStyle w:val="Cdigo"/>
              <w:rPr>
                <w:color w:val="00B050"/>
              </w:rPr>
            </w:pPr>
            <w:r>
              <w:rPr>
                <w:color w:val="00B050"/>
              </w:rPr>
              <w:tab/>
            </w:r>
            <w:r>
              <w:rPr>
                <w:color w:val="00B050"/>
              </w:rPr>
              <w:tab/>
              <w:t>//</w:t>
            </w:r>
            <w:r w:rsidRPr="00FF411A">
              <w:rPr>
                <w:color w:val="00B050"/>
                <w:lang w:val="es-UY"/>
              </w:rPr>
              <w:t>Aqui iría el código</w:t>
            </w:r>
            <w:r>
              <w:rPr>
                <w:color w:val="00B050"/>
                <w:lang w:val="es-UY"/>
              </w:rPr>
              <w:t xml:space="preserve"> encargado de chequear si la </w:t>
            </w:r>
            <w:r>
              <w:rPr>
                <w:color w:val="00B050"/>
                <w:lang w:val="es-UY"/>
              </w:rPr>
              <w:tab/>
            </w:r>
            <w:r>
              <w:rPr>
                <w:color w:val="00B050"/>
                <w:lang w:val="es-UY"/>
              </w:rPr>
              <w:tab/>
            </w:r>
            <w:r>
              <w:rPr>
                <w:color w:val="00B050"/>
                <w:lang w:val="es-UY"/>
              </w:rPr>
              <w:tab/>
              <w:t>// variable ‘numero’ es par o no</w:t>
            </w:r>
          </w:p>
          <w:p w:rsidR="00270080" w:rsidRDefault="00270080" w:rsidP="00270080">
            <w:pPr>
              <w:pStyle w:val="Cdigo"/>
              <w:rPr>
                <w:color w:val="000000" w:themeColor="text1"/>
              </w:rPr>
            </w:pPr>
            <w:r w:rsidRPr="00270080">
              <w:rPr>
                <w:color w:val="000000" w:themeColor="text1"/>
              </w:rPr>
              <w:tab/>
              <w:t>}</w:t>
            </w:r>
          </w:p>
          <w:p w:rsidR="00FF411A" w:rsidRDefault="00FF411A" w:rsidP="00270080">
            <w:pPr>
              <w:pStyle w:val="Cdigo"/>
              <w:rPr>
                <w:color w:val="000000" w:themeColor="text1"/>
              </w:rPr>
            </w:pPr>
            <w:r>
              <w:rPr>
                <w:color w:val="000000" w:themeColor="text1"/>
              </w:rPr>
              <w:t>}</w:t>
            </w:r>
          </w:p>
          <w:p w:rsidR="00FF411A" w:rsidRPr="00270080" w:rsidRDefault="00FF411A" w:rsidP="00270080">
            <w:pPr>
              <w:pStyle w:val="Cdigo"/>
              <w:rPr>
                <w:u w:val="single"/>
              </w:rPr>
            </w:pPr>
          </w:p>
        </w:tc>
      </w:tr>
    </w:tbl>
    <w:p w:rsidR="009645EF" w:rsidRDefault="00FF411A" w:rsidP="0054240F">
      <w:pPr>
        <w:pStyle w:val="TextoGeneral"/>
      </w:pPr>
      <w:r>
        <w:br/>
        <w:t xml:space="preserve">Como puede observarse, </w:t>
      </w:r>
      <w:r w:rsidRPr="00FF411A">
        <w:rPr>
          <w:rStyle w:val="CdigoCar"/>
        </w:rPr>
        <w:t>chequearPar()</w:t>
      </w:r>
      <w:r>
        <w:t xml:space="preserve"> no hace referencia a ningún campo de texto, sino</w:t>
      </w:r>
      <w:r w:rsidR="009645EF">
        <w:t xml:space="preserve"> solamente</w:t>
      </w:r>
      <w:r>
        <w:t xml:space="preserve"> a </w:t>
      </w:r>
      <w:r w:rsidRPr="009645EF">
        <w:rPr>
          <w:b/>
        </w:rPr>
        <w:t>un número entero</w:t>
      </w:r>
      <w:r>
        <w:t xml:space="preserve">. Es una función </w:t>
      </w:r>
      <w:r w:rsidRPr="009645EF">
        <w:rPr>
          <w:b/>
        </w:rPr>
        <w:t>muy genérica</w:t>
      </w:r>
      <w:r>
        <w:t xml:space="preserve">, ya que </w:t>
      </w:r>
      <w:r w:rsidRPr="00FF411A">
        <w:rPr>
          <w:i/>
        </w:rPr>
        <w:t>“no le importa”</w:t>
      </w:r>
      <w:r>
        <w:t xml:space="preserve"> de dónde, ni cómo viene ese número, </w:t>
      </w:r>
      <w:r>
        <w:rPr>
          <w:b/>
        </w:rPr>
        <w:t>eso es el</w:t>
      </w:r>
      <w:r w:rsidRPr="00FF411A">
        <w:rPr>
          <w:b/>
        </w:rPr>
        <w:t xml:space="preserve"> trabajo de la capa lógica</w:t>
      </w:r>
      <w:r w:rsidR="009645EF">
        <w:t>,</w:t>
      </w:r>
      <w:r>
        <w:t xml:space="preserve"> </w:t>
      </w:r>
      <w:r w:rsidRPr="00FF411A">
        <w:rPr>
          <w:rStyle w:val="CdigoCar"/>
        </w:rPr>
        <w:t>chequearPar</w:t>
      </w:r>
      <w:r w:rsidR="009645EF">
        <w:rPr>
          <w:rStyle w:val="CdigoCar"/>
        </w:rPr>
        <w:t>()</w:t>
      </w:r>
      <w:r>
        <w:t xml:space="preserve"> solamente se encarga de </w:t>
      </w:r>
      <w:r w:rsidRPr="00FF411A">
        <w:rPr>
          <w:b/>
        </w:rPr>
        <w:t>procesar esa información</w:t>
      </w:r>
      <w:r>
        <w:t>.</w:t>
      </w:r>
    </w:p>
    <w:p w:rsidR="0054240F" w:rsidRDefault="009645EF" w:rsidP="0054240F">
      <w:pPr>
        <w:pStyle w:val="TextoGeneral"/>
      </w:pPr>
      <w:r>
        <w:t xml:space="preserve">En los siguientes capítulos profundizaremos en las metodologías que usaremos para </w:t>
      </w:r>
      <w:r w:rsidRPr="009645EF">
        <w:rPr>
          <w:b/>
        </w:rPr>
        <w:t>dividir las funcionalidades entre las diferentes capas</w:t>
      </w:r>
      <w:r>
        <w:t xml:space="preserve"> de una aplicación, dependiendo de la naturaleza de las mismas.</w:t>
      </w:r>
      <w:r w:rsidR="0054240F">
        <w:br w:type="page"/>
      </w:r>
    </w:p>
    <w:p w:rsidR="000218AD" w:rsidRPr="000218AD" w:rsidRDefault="000218AD" w:rsidP="000218AD">
      <w:pPr>
        <w:pStyle w:val="TextoGeneral"/>
      </w:pPr>
    </w:p>
    <w:p w:rsidR="000218AD" w:rsidRPr="000218AD" w:rsidRDefault="000218AD" w:rsidP="000218AD">
      <w:pPr>
        <w:pStyle w:val="TextoGeneral"/>
      </w:pPr>
    </w:p>
    <w:p w:rsidR="000218AD" w:rsidRDefault="000218AD" w:rsidP="000218AD">
      <w:pPr>
        <w:pStyle w:val="TextoGeneral"/>
        <w:rPr>
          <w:i/>
        </w:rPr>
      </w:pPr>
    </w:p>
    <w:tbl>
      <w:tblPr>
        <w:tblStyle w:val="Tablaconcuadrcula"/>
        <w:tblW w:w="0" w:type="auto"/>
        <w:tblLook w:val="04A0" w:firstRow="1" w:lastRow="0" w:firstColumn="1" w:lastColumn="0" w:noHBand="0" w:noVBand="1"/>
      </w:tblPr>
      <w:tblGrid>
        <w:gridCol w:w="2051"/>
        <w:gridCol w:w="8721"/>
      </w:tblGrid>
      <w:tr w:rsidR="002F09A9" w:rsidRPr="007A1872" w:rsidTr="002F09A9">
        <w:tc>
          <w:tcPr>
            <w:tcW w:w="1951" w:type="dxa"/>
            <w:tcBorders>
              <w:top w:val="nil"/>
              <w:left w:val="nil"/>
              <w:bottom w:val="nil"/>
              <w:right w:val="nil"/>
            </w:tcBorders>
          </w:tcPr>
          <w:p w:rsidR="002F09A9" w:rsidRPr="007A1872" w:rsidRDefault="002F09A9" w:rsidP="002F09A9">
            <w:r w:rsidRPr="007A1872">
              <w:rPr>
                <w:noProof/>
                <w:lang w:val="en-US"/>
              </w:rPr>
              <w:drawing>
                <wp:inline distT="0" distB="0" distL="0" distR="0" wp14:anchorId="33F65D54" wp14:editId="0D673383">
                  <wp:extent cx="1146240" cy="720000"/>
                  <wp:effectExtent l="19050" t="0" r="0" b="0"/>
                  <wp:docPr id="105"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5"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2F09A9" w:rsidRPr="002F09A9" w:rsidRDefault="002F09A9" w:rsidP="002F09A9">
            <w:pPr>
              <w:pStyle w:val="RecuadroInformativo"/>
              <w:jc w:val="left"/>
            </w:pPr>
          </w:p>
        </w:tc>
      </w:tr>
    </w:tbl>
    <w:p w:rsidR="002F09A9" w:rsidRDefault="002F09A9" w:rsidP="002F09A9">
      <w:pPr>
        <w:rPr>
          <w:sz w:val="24"/>
        </w:rPr>
      </w:pPr>
    </w:p>
    <w:tbl>
      <w:tblPr>
        <w:tblStyle w:val="Tablaconcuadrcula"/>
        <w:tblW w:w="0" w:type="auto"/>
        <w:tblLook w:val="04A0" w:firstRow="1" w:lastRow="0" w:firstColumn="1" w:lastColumn="0" w:noHBand="0" w:noVBand="1"/>
      </w:tblPr>
      <w:tblGrid>
        <w:gridCol w:w="2051"/>
        <w:gridCol w:w="8721"/>
      </w:tblGrid>
      <w:tr w:rsidR="002F09A9" w:rsidRPr="007A1872" w:rsidTr="002F09A9">
        <w:tc>
          <w:tcPr>
            <w:tcW w:w="1951" w:type="dxa"/>
            <w:tcBorders>
              <w:top w:val="nil"/>
              <w:left w:val="nil"/>
              <w:bottom w:val="nil"/>
              <w:right w:val="nil"/>
            </w:tcBorders>
          </w:tcPr>
          <w:p w:rsidR="002F09A9" w:rsidRPr="007A1872" w:rsidRDefault="002F09A9" w:rsidP="002F09A9">
            <w:r w:rsidRPr="007A1872">
              <w:rPr>
                <w:noProof/>
                <w:lang w:val="en-US"/>
              </w:rPr>
              <w:drawing>
                <wp:inline distT="0" distB="0" distL="0" distR="0" wp14:anchorId="00CE13B0" wp14:editId="7CD5E7C1">
                  <wp:extent cx="1146537" cy="720000"/>
                  <wp:effectExtent l="19050" t="0" r="0" b="0"/>
                  <wp:docPr id="109" name="18 Imagen" descr="vaca-hab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2.png"/>
                          <pic:cNvPicPr/>
                        </pic:nvPicPr>
                        <pic:blipFill>
                          <a:blip r:embed="rId10" cstate="print"/>
                          <a:stretch>
                            <a:fillRect/>
                          </a:stretch>
                        </pic:blipFill>
                        <pic:spPr>
                          <a:xfrm>
                            <a:off x="0" y="0"/>
                            <a:ext cx="1146537" cy="720000"/>
                          </a:xfrm>
                          <a:prstGeom prst="rect">
                            <a:avLst/>
                          </a:prstGeom>
                        </pic:spPr>
                      </pic:pic>
                    </a:graphicData>
                  </a:graphic>
                </wp:inline>
              </w:drawing>
            </w:r>
          </w:p>
        </w:tc>
        <w:tc>
          <w:tcPr>
            <w:tcW w:w="8961" w:type="dxa"/>
            <w:tcBorders>
              <w:top w:val="nil"/>
              <w:left w:val="nil"/>
              <w:bottom w:val="nil"/>
              <w:right w:val="nil"/>
            </w:tcBorders>
            <w:shd w:val="clear" w:color="auto" w:fill="FF7C80"/>
            <w:vAlign w:val="center"/>
          </w:tcPr>
          <w:p w:rsidR="002F09A9" w:rsidRPr="007A1872" w:rsidRDefault="002F09A9" w:rsidP="002F09A9">
            <w:pPr>
              <w:pStyle w:val="RecuadroInformativo"/>
              <w:jc w:val="left"/>
            </w:pPr>
          </w:p>
        </w:tc>
      </w:tr>
    </w:tbl>
    <w:p w:rsidR="002F09A9" w:rsidRDefault="002F09A9" w:rsidP="000B16FC">
      <w:pPr>
        <w:pStyle w:val="TextoGeneral"/>
        <w:rPr>
          <w:i/>
        </w:rPr>
      </w:pPr>
    </w:p>
    <w:tbl>
      <w:tblPr>
        <w:tblStyle w:val="Tablaconcuadrcula"/>
        <w:tblW w:w="0" w:type="auto"/>
        <w:tblLook w:val="04A0" w:firstRow="1" w:lastRow="0" w:firstColumn="1" w:lastColumn="0" w:noHBand="0" w:noVBand="1"/>
      </w:tblPr>
      <w:tblGrid>
        <w:gridCol w:w="2050"/>
        <w:gridCol w:w="8722"/>
      </w:tblGrid>
      <w:tr w:rsidR="002F09A9" w:rsidRPr="007A1872" w:rsidTr="002F09A9">
        <w:tc>
          <w:tcPr>
            <w:tcW w:w="1951" w:type="dxa"/>
            <w:tcBorders>
              <w:top w:val="nil"/>
              <w:left w:val="nil"/>
              <w:bottom w:val="nil"/>
              <w:right w:val="nil"/>
            </w:tcBorders>
          </w:tcPr>
          <w:p w:rsidR="002F09A9" w:rsidRPr="007A1872" w:rsidRDefault="002F09A9" w:rsidP="002F09A9">
            <w:r w:rsidRPr="007A1872">
              <w:rPr>
                <w:noProof/>
                <w:lang w:val="en-US"/>
              </w:rPr>
              <w:drawing>
                <wp:inline distT="0" distB="0" distL="0" distR="0" wp14:anchorId="5EBD1248" wp14:editId="16732AC7">
                  <wp:extent cx="1145586" cy="720000"/>
                  <wp:effectExtent l="19050" t="0" r="0" b="0"/>
                  <wp:docPr id="110"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1" cstate="print"/>
                          <a:stretch>
                            <a:fillRect/>
                          </a:stretch>
                        </pic:blipFill>
                        <pic:spPr>
                          <a:xfrm>
                            <a:off x="0" y="0"/>
                            <a:ext cx="1145586" cy="720000"/>
                          </a:xfrm>
                          <a:prstGeom prst="rect">
                            <a:avLst/>
                          </a:prstGeom>
                        </pic:spPr>
                      </pic:pic>
                    </a:graphicData>
                  </a:graphic>
                </wp:inline>
              </w:drawing>
            </w:r>
          </w:p>
        </w:tc>
        <w:tc>
          <w:tcPr>
            <w:tcW w:w="8961" w:type="dxa"/>
            <w:tcBorders>
              <w:top w:val="nil"/>
              <w:left w:val="nil"/>
              <w:bottom w:val="nil"/>
              <w:right w:val="nil"/>
            </w:tcBorders>
            <w:shd w:val="clear" w:color="auto" w:fill="F79646" w:themeFill="accent6"/>
            <w:vAlign w:val="center"/>
          </w:tcPr>
          <w:p w:rsidR="002F09A9" w:rsidRPr="007A1872" w:rsidRDefault="002F09A9" w:rsidP="002F09A9">
            <w:pPr>
              <w:pStyle w:val="RecuadroInformativo"/>
              <w:jc w:val="left"/>
            </w:pPr>
          </w:p>
        </w:tc>
      </w:tr>
    </w:tbl>
    <w:p w:rsidR="002F09A9" w:rsidRDefault="002F09A9" w:rsidP="002F09A9">
      <w:pPr>
        <w:rPr>
          <w:sz w:val="24"/>
        </w:rPr>
      </w:pPr>
    </w:p>
    <w:tbl>
      <w:tblPr>
        <w:tblStyle w:val="Tablaconcuadrcula"/>
        <w:tblW w:w="0" w:type="auto"/>
        <w:tblLook w:val="04A0" w:firstRow="1" w:lastRow="0" w:firstColumn="1" w:lastColumn="0" w:noHBand="0" w:noVBand="1"/>
      </w:tblPr>
      <w:tblGrid>
        <w:gridCol w:w="2051"/>
        <w:gridCol w:w="8721"/>
      </w:tblGrid>
      <w:tr w:rsidR="002F09A9" w:rsidRPr="00791AAD" w:rsidTr="002F09A9">
        <w:tc>
          <w:tcPr>
            <w:tcW w:w="1951" w:type="dxa"/>
            <w:tcBorders>
              <w:top w:val="nil"/>
              <w:left w:val="nil"/>
              <w:bottom w:val="nil"/>
              <w:right w:val="nil"/>
            </w:tcBorders>
          </w:tcPr>
          <w:p w:rsidR="002F09A9" w:rsidRPr="00791AAD" w:rsidRDefault="002F09A9" w:rsidP="00270080">
            <w:r w:rsidRPr="00791AAD">
              <w:rPr>
                <w:noProof/>
                <w:lang w:val="en-US"/>
              </w:rPr>
              <w:drawing>
                <wp:inline distT="0" distB="0" distL="0" distR="0" wp14:anchorId="678B2AE5" wp14:editId="60F98262">
                  <wp:extent cx="1146537" cy="720000"/>
                  <wp:effectExtent l="19050" t="0" r="0" b="0"/>
                  <wp:docPr id="111" name="31 Imagen" descr="vaca-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digo.png"/>
                          <pic:cNvPicPr/>
                        </pic:nvPicPr>
                        <pic:blipFill>
                          <a:blip r:embed="rId14" cstate="print"/>
                          <a:stretch>
                            <a:fillRect/>
                          </a:stretch>
                        </pic:blipFill>
                        <pic:spPr>
                          <a:xfrm>
                            <a:off x="0" y="0"/>
                            <a:ext cx="1146537" cy="720000"/>
                          </a:xfrm>
                          <a:prstGeom prst="rect">
                            <a:avLst/>
                          </a:prstGeom>
                        </pic:spPr>
                      </pic:pic>
                    </a:graphicData>
                  </a:graphic>
                </wp:inline>
              </w:drawing>
            </w:r>
          </w:p>
        </w:tc>
        <w:tc>
          <w:tcPr>
            <w:tcW w:w="8961" w:type="dxa"/>
            <w:tcBorders>
              <w:top w:val="nil"/>
              <w:left w:val="nil"/>
              <w:bottom w:val="nil"/>
              <w:right w:val="nil"/>
            </w:tcBorders>
            <w:shd w:val="clear" w:color="auto" w:fill="FFFF99"/>
            <w:vAlign w:val="center"/>
          </w:tcPr>
          <w:p w:rsidR="002F09A9" w:rsidRPr="002F09A9" w:rsidRDefault="002F09A9" w:rsidP="002F09A9">
            <w:pPr>
              <w:pStyle w:val="RecuadroInformativo"/>
              <w:jc w:val="left"/>
              <w:rPr>
                <w:color w:val="auto"/>
              </w:rPr>
            </w:pPr>
          </w:p>
        </w:tc>
      </w:tr>
    </w:tbl>
    <w:p w:rsidR="002F09A9" w:rsidRDefault="002F09A9" w:rsidP="000B16FC">
      <w:pPr>
        <w:pStyle w:val="TextoGeneral"/>
        <w:rPr>
          <w:i/>
        </w:rPr>
      </w:pPr>
    </w:p>
    <w:p w:rsidR="002F09A9" w:rsidRDefault="002F09A9" w:rsidP="002F09A9">
      <w:pPr>
        <w:rPr>
          <w:sz w:val="24"/>
        </w:rPr>
      </w:pPr>
      <w:r>
        <w:br w:type="page"/>
      </w:r>
    </w:p>
    <w:sectPr w:rsidR="002F09A9" w:rsidSect="002821F9">
      <w:headerReference w:type="even" r:id="rId21"/>
      <w:headerReference w:type="default" r:id="rId22"/>
      <w:footerReference w:type="even" r:id="rId23"/>
      <w:footerReference w:type="default" r:id="rId24"/>
      <w:pgSz w:w="11906" w:h="16838"/>
      <w:pgMar w:top="567" w:right="567" w:bottom="567" w:left="567" w:header="563"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17F" w:rsidRDefault="00A2117F" w:rsidP="003575F8">
      <w:pPr>
        <w:spacing w:after="0" w:line="240" w:lineRule="auto"/>
      </w:pPr>
      <w:r>
        <w:separator/>
      </w:r>
    </w:p>
  </w:endnote>
  <w:endnote w:type="continuationSeparator" w:id="0">
    <w:p w:rsidR="00A2117F" w:rsidRDefault="00A2117F" w:rsidP="00357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080" w:rsidRPr="002821F9" w:rsidRDefault="00270080" w:rsidP="002821F9">
    <w:pPr>
      <w:pStyle w:val="Piedepgina"/>
      <w:tabs>
        <w:tab w:val="clear" w:pos="4252"/>
        <w:tab w:val="clear" w:pos="8504"/>
        <w:tab w:val="center" w:pos="5387"/>
        <w:tab w:val="right" w:pos="10773"/>
      </w:tabs>
      <w:rPr>
        <w:b/>
      </w:rPr>
    </w:pPr>
    <w:r>
      <w:rPr>
        <w:b/>
        <w:noProof/>
        <w:lang w:val="en-US"/>
      </w:rPr>
      <mc:AlternateContent>
        <mc:Choice Requires="wps">
          <w:drawing>
            <wp:anchor distT="0" distB="0" distL="114300" distR="114300" simplePos="0" relativeHeight="251663360" behindDoc="0" locked="0" layoutInCell="1" allowOverlap="1" wp14:anchorId="1749F9EA" wp14:editId="0C054BFF">
              <wp:simplePos x="0" y="0"/>
              <wp:positionH relativeFrom="column">
                <wp:posOffset>20955</wp:posOffset>
              </wp:positionH>
              <wp:positionV relativeFrom="paragraph">
                <wp:posOffset>15240</wp:posOffset>
              </wp:positionV>
              <wp:extent cx="6762750" cy="635"/>
              <wp:effectExtent l="9525" t="9525" r="9525" b="8890"/>
              <wp:wrapNone/>
              <wp:docPr id="98"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7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40F316" id="_x0000_t32" coordsize="21600,21600" o:spt="32" o:oned="t" path="m,l21600,21600e" filled="f">
              <v:path arrowok="t" fillok="f" o:connecttype="none"/>
              <o:lock v:ext="edit" shapetype="t"/>
            </v:shapetype>
            <v:shape id="AutoShape 1" o:spid="_x0000_s1026" type="#_x0000_t32" style="position:absolute;margin-left:1.65pt;margin-top:1.2pt;width:532.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"/>
          </w:pict>
        </mc:Fallback>
      </mc:AlternateContent>
    </w:r>
    <w:r w:rsidRPr="00F82055">
      <w:rPr>
        <w:b/>
        <w:noProof/>
        <w:lang w:val="en-US"/>
      </w:rPr>
      <w:drawing>
        <wp:anchor distT="0" distB="0" distL="114300" distR="114300" simplePos="0" relativeHeight="251664384" behindDoc="0" locked="0" layoutInCell="1" allowOverlap="1" wp14:anchorId="42411BC7" wp14:editId="56D3663A">
          <wp:simplePos x="0" y="0"/>
          <wp:positionH relativeFrom="column">
            <wp:posOffset>6088380</wp:posOffset>
          </wp:positionH>
          <wp:positionV relativeFrom="paragraph">
            <wp:posOffset>72390</wp:posOffset>
          </wp:positionV>
          <wp:extent cx="657225" cy="228600"/>
          <wp:effectExtent l="19050" t="0" r="9525" b="0"/>
          <wp:wrapSquare wrapText="bothSides"/>
          <wp:docPr id="99" name="Imagen 77" descr="Lice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Licencia de Creative Commons"/>
                  <pic:cNvPicPr>
                    <a:picLocks noChangeAspect="1" noChangeArrowheads="1"/>
                  </pic:cNvPicPr>
                </pic:nvPicPr>
                <pic:blipFill>
                  <a:blip r:embed="rId1"/>
                  <a:srcRect/>
                  <a:stretch>
                    <a:fillRect/>
                  </a:stretch>
                </pic:blipFill>
                <pic:spPr bwMode="auto">
                  <a:xfrm>
                    <a:off x="0" y="0"/>
                    <a:ext cx="657225" cy="228600"/>
                  </a:xfrm>
                  <a:prstGeom prst="rect">
                    <a:avLst/>
                  </a:prstGeom>
                  <a:noFill/>
                  <a:ln w="9525">
                    <a:noFill/>
                    <a:miter lim="800000"/>
                    <a:headEnd/>
                    <a:tailEnd/>
                  </a:ln>
                </pic:spPr>
              </pic:pic>
            </a:graphicData>
          </a:graphic>
        </wp:anchor>
      </w:drawing>
    </w:r>
    <w:r>
      <w:rPr>
        <w:b/>
      </w:rPr>
      <w:tab/>
    </w:r>
    <w:r w:rsidRPr="002821F9">
      <w:rPr>
        <w:b/>
      </w:rPr>
      <w:fldChar w:fldCharType="begin"/>
    </w:r>
    <w:r w:rsidRPr="002821F9">
      <w:rPr>
        <w:b/>
      </w:rPr>
      <w:instrText>PAGE   \* MERGEFORMAT</w:instrText>
    </w:r>
    <w:r w:rsidRPr="002821F9">
      <w:rPr>
        <w:b/>
      </w:rPr>
      <w:fldChar w:fldCharType="separate"/>
    </w:r>
    <w:r w:rsidR="005A68ED" w:rsidRPr="005A68ED">
      <w:rPr>
        <w:b/>
        <w:noProof/>
        <w:lang w:val="es-ES"/>
      </w:rPr>
      <w:t>2</w:t>
    </w:r>
    <w:r w:rsidRPr="002821F9">
      <w:rPr>
        <w:b/>
      </w:rPr>
      <w:fldChar w:fldCharType="end"/>
    </w:r>
    <w:r>
      <w:rPr>
        <w:b/>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080" w:rsidRPr="003575F8" w:rsidRDefault="00270080" w:rsidP="003575F8">
    <w:pPr>
      <w:pStyle w:val="Piedepgina"/>
      <w:tabs>
        <w:tab w:val="clear" w:pos="4252"/>
        <w:tab w:val="clear" w:pos="8504"/>
        <w:tab w:val="center" w:pos="5387"/>
        <w:tab w:val="right" w:pos="10773"/>
      </w:tabs>
      <w:rPr>
        <w:b/>
      </w:rPr>
    </w:pPr>
    <w:r>
      <w:rPr>
        <w:b/>
        <w:noProof/>
        <w:lang w:val="en-US"/>
      </w:rPr>
      <mc:AlternateContent>
        <mc:Choice Requires="wps">
          <w:drawing>
            <wp:anchor distT="0" distB="0" distL="114300" distR="114300" simplePos="0" relativeHeight="251658240" behindDoc="0" locked="0" layoutInCell="1" allowOverlap="1">
              <wp:simplePos x="0" y="0"/>
              <wp:positionH relativeFrom="column">
                <wp:posOffset>20955</wp:posOffset>
              </wp:positionH>
              <wp:positionV relativeFrom="paragraph">
                <wp:posOffset>15240</wp:posOffset>
              </wp:positionV>
              <wp:extent cx="6762750" cy="635"/>
              <wp:effectExtent l="9525" t="9525" r="9525" b="8890"/>
              <wp:wrapNone/>
              <wp:docPr id="47"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7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493AEC" id="_x0000_t32" coordsize="21600,21600" o:spt="32" o:oned="t" path="m,l21600,21600e" filled="f">
              <v:path arrowok="t" fillok="f" o:connecttype="none"/>
              <o:lock v:ext="edit" shapetype="t"/>
            </v:shapetype>
            <v:shape id="AutoShape 1" o:spid="_x0000_s1026" type="#_x0000_t32" style="position:absolute;margin-left:1.65pt;margin-top:1.2pt;width:532.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"/>
          </w:pict>
        </mc:Fallback>
      </mc:AlternateContent>
    </w:r>
    <w:r w:rsidRPr="00F82055">
      <w:rPr>
        <w:b/>
        <w:noProof/>
        <w:lang w:val="en-US"/>
      </w:rPr>
      <w:drawing>
        <wp:anchor distT="0" distB="0" distL="114300" distR="114300" simplePos="0" relativeHeight="251661312" behindDoc="0" locked="0" layoutInCell="1" allowOverlap="1">
          <wp:simplePos x="0" y="0"/>
          <wp:positionH relativeFrom="column">
            <wp:posOffset>6088380</wp:posOffset>
          </wp:positionH>
          <wp:positionV relativeFrom="paragraph">
            <wp:posOffset>72390</wp:posOffset>
          </wp:positionV>
          <wp:extent cx="657225" cy="228600"/>
          <wp:effectExtent l="19050" t="0" r="9525" b="0"/>
          <wp:wrapSquare wrapText="bothSides"/>
          <wp:docPr id="1" name="Imagen 77" descr="Lice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Licencia de Creative Commons"/>
                  <pic:cNvPicPr>
                    <a:picLocks noChangeAspect="1" noChangeArrowheads="1"/>
                  </pic:cNvPicPr>
                </pic:nvPicPr>
                <pic:blipFill>
                  <a:blip r:embed="rId1"/>
                  <a:srcRect/>
                  <a:stretch>
                    <a:fillRect/>
                  </a:stretch>
                </pic:blipFill>
                <pic:spPr bwMode="auto">
                  <a:xfrm>
                    <a:off x="0" y="0"/>
                    <a:ext cx="657225" cy="228600"/>
                  </a:xfrm>
                  <a:prstGeom prst="rect">
                    <a:avLst/>
                  </a:prstGeom>
                  <a:noFill/>
                  <a:ln w="9525">
                    <a:noFill/>
                    <a:miter lim="800000"/>
                    <a:headEnd/>
                    <a:tailEnd/>
                  </a:ln>
                </pic:spPr>
              </pic:pic>
            </a:graphicData>
          </a:graphic>
        </wp:anchor>
      </w:drawing>
    </w:r>
    <w:r>
      <w:rPr>
        <w:b/>
      </w:rPr>
      <w:tab/>
    </w:r>
    <w:r w:rsidRPr="002821F9">
      <w:rPr>
        <w:b/>
      </w:rPr>
      <w:fldChar w:fldCharType="begin"/>
    </w:r>
    <w:r w:rsidRPr="002821F9">
      <w:rPr>
        <w:b/>
      </w:rPr>
      <w:instrText>PAGE   \* MERGEFORMAT</w:instrText>
    </w:r>
    <w:r w:rsidRPr="002821F9">
      <w:rPr>
        <w:b/>
      </w:rPr>
      <w:fldChar w:fldCharType="separate"/>
    </w:r>
    <w:r w:rsidR="005A68ED" w:rsidRPr="005A68ED">
      <w:rPr>
        <w:b/>
        <w:noProof/>
        <w:lang w:val="es-ES"/>
      </w:rPr>
      <w:t>13</w:t>
    </w:r>
    <w:r w:rsidRPr="002821F9">
      <w:rPr>
        <w:b/>
      </w:rPr>
      <w:fldChar w:fldCharType="end"/>
    </w:r>
    <w:r>
      <w:rPr>
        <w:b/>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17F" w:rsidRDefault="00A2117F" w:rsidP="003575F8">
      <w:pPr>
        <w:spacing w:after="0" w:line="240" w:lineRule="auto"/>
      </w:pPr>
      <w:r>
        <w:separator/>
      </w:r>
    </w:p>
  </w:footnote>
  <w:footnote w:type="continuationSeparator" w:id="0">
    <w:p w:rsidR="00A2117F" w:rsidRDefault="00A2117F" w:rsidP="003575F8">
      <w:pPr>
        <w:spacing w:after="0" w:line="240" w:lineRule="auto"/>
      </w:pPr>
      <w:r>
        <w:continuationSeparator/>
      </w:r>
    </w:p>
  </w:footnote>
  <w:footnote w:id="1">
    <w:p w:rsidR="00270080" w:rsidRPr="00F52787" w:rsidRDefault="00270080" w:rsidP="00023A40">
      <w:pPr>
        <w:pStyle w:val="Textonotapie"/>
        <w:rPr>
          <w:sz w:val="18"/>
          <w:lang w:val="es-419"/>
        </w:rPr>
      </w:pPr>
      <w:r w:rsidRPr="00F52787">
        <w:rPr>
          <w:rStyle w:val="Refdenotaalpie"/>
          <w:sz w:val="18"/>
        </w:rPr>
        <w:footnoteRef/>
      </w:r>
      <w:r w:rsidRPr="00F52787">
        <w:rPr>
          <w:sz w:val="18"/>
        </w:rPr>
        <w:t xml:space="preserve"> </w:t>
      </w:r>
      <w:r w:rsidRPr="00F52787">
        <w:rPr>
          <w:sz w:val="18"/>
          <w:lang w:val="es-419"/>
        </w:rPr>
        <w:t xml:space="preserve">Según información obtenida de </w:t>
      </w:r>
      <w:hyperlink r:id="rId1" w:history="1">
        <w:r w:rsidRPr="00F52787">
          <w:rPr>
            <w:rStyle w:val="Hipervnculo"/>
            <w:sz w:val="18"/>
            <w:lang w:val="es-419"/>
          </w:rPr>
          <w:t>https://docs.microsoft.com/en-us/dotnet/csharp/whats-new/csharp-8</w:t>
        </w:r>
      </w:hyperlink>
      <w:r w:rsidRPr="00F52787">
        <w:rPr>
          <w:sz w:val="18"/>
          <w:lang w:val="es-419"/>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080" w:rsidRPr="002821F9" w:rsidRDefault="00270080" w:rsidP="002821F9">
    <w:pPr>
      <w:pStyle w:val="Encabezado"/>
      <w:tabs>
        <w:tab w:val="clear" w:pos="4252"/>
        <w:tab w:val="clear" w:pos="8504"/>
        <w:tab w:val="center" w:pos="5387"/>
        <w:tab w:val="right" w:pos="10773"/>
      </w:tabs>
      <w:rPr>
        <w:b/>
        <w:sz w:val="24"/>
        <w:u w:val="single"/>
      </w:rPr>
    </w:pPr>
    <w:r>
      <w:rPr>
        <w:b/>
        <w:sz w:val="24"/>
        <w:u w:val="single"/>
      </w:rPr>
      <w:t>CETP/UTU</w:t>
    </w:r>
    <w:r>
      <w:rPr>
        <w:b/>
        <w:sz w:val="24"/>
        <w:u w:val="single"/>
      </w:rPr>
      <w:tab/>
    </w:r>
    <w:r>
      <w:rPr>
        <w:b/>
        <w:sz w:val="24"/>
        <w:u w:val="single"/>
      </w:rPr>
      <w:tab/>
    </w:r>
    <w:fldSimple w:instr=" FILLIN  Curso  \* MERGEFORMAT ">
      <w:r w:rsidR="00681D41" w:rsidRPr="00681D41">
        <w:rPr>
          <w:b/>
          <w:sz w:val="24"/>
          <w:u w:val="single"/>
        </w:rPr>
        <w:t>EMT Informática</w:t>
      </w:r>
    </w:fldSimple>
    <w:r>
      <w:rPr>
        <w:b/>
        <w:sz w:val="24"/>
        <w:u w:val="single"/>
      </w:rPr>
      <w:t xml:space="preserve">  - </w:t>
    </w:r>
    <w:fldSimple w:instr=" FILLIN  Año  \* MERGEFORMAT ">
      <w:r w:rsidR="00681D41" w:rsidRPr="00681D41">
        <w:rPr>
          <w:b/>
          <w:sz w:val="24"/>
          <w:u w:val="single"/>
        </w:rPr>
        <w:t>3°</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080" w:rsidRPr="003575F8" w:rsidRDefault="00270080" w:rsidP="003575F8">
    <w:pPr>
      <w:pStyle w:val="Encabezado"/>
      <w:tabs>
        <w:tab w:val="clear" w:pos="4252"/>
        <w:tab w:val="clear" w:pos="8504"/>
        <w:tab w:val="center" w:pos="5387"/>
        <w:tab w:val="right" w:pos="10773"/>
      </w:tabs>
      <w:rPr>
        <w:b/>
        <w:sz w:val="24"/>
        <w:u w:val="single"/>
      </w:rPr>
    </w:pPr>
    <w:r>
      <w:rPr>
        <w:b/>
        <w:sz w:val="24"/>
        <w:u w:val="single"/>
      </w:rPr>
      <w:tab/>
    </w:r>
    <w:fldSimple w:instr=" FILLIN  Asignatura  \* MERGEFORMAT ">
      <w:r w:rsidRPr="002623FE">
        <w:rPr>
          <w:b/>
          <w:sz w:val="24"/>
          <w:u w:val="single"/>
        </w:rPr>
        <w:t>Programación de Aplicaciones con C#</w:t>
      </w:r>
    </w:fldSimple>
    <w:r>
      <w:rPr>
        <w:b/>
        <w:sz w:val="24"/>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13A"/>
    <w:multiLevelType w:val="hybridMultilevel"/>
    <w:tmpl w:val="5372D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A783B"/>
    <w:multiLevelType w:val="hybridMultilevel"/>
    <w:tmpl w:val="8EC20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E435A"/>
    <w:multiLevelType w:val="hybridMultilevel"/>
    <w:tmpl w:val="140C5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45FB1"/>
    <w:multiLevelType w:val="hybridMultilevel"/>
    <w:tmpl w:val="AA0AD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4B372C"/>
    <w:multiLevelType w:val="hybridMultilevel"/>
    <w:tmpl w:val="95BCF40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1D3702BD"/>
    <w:multiLevelType w:val="hybridMultilevel"/>
    <w:tmpl w:val="905C940C"/>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1DAE5FE1"/>
    <w:multiLevelType w:val="hybridMultilevel"/>
    <w:tmpl w:val="10DC329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1E11314C"/>
    <w:multiLevelType w:val="hybridMultilevel"/>
    <w:tmpl w:val="D1F2D68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15:restartNumberingAfterBreak="0">
    <w:nsid w:val="299735D1"/>
    <w:multiLevelType w:val="hybridMultilevel"/>
    <w:tmpl w:val="9B06D9D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15:restartNumberingAfterBreak="0">
    <w:nsid w:val="2A293467"/>
    <w:multiLevelType w:val="hybridMultilevel"/>
    <w:tmpl w:val="FFF2B636"/>
    <w:lvl w:ilvl="0" w:tplc="EDA8D432">
      <w:start w:val="1"/>
      <w:numFmt w:val="decimal"/>
      <w:lvlText w:val="%1."/>
      <w:lvlJc w:val="left"/>
      <w:pPr>
        <w:ind w:left="3600" w:hanging="360"/>
      </w:pPr>
      <w:rPr>
        <w:b/>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2B1624A1"/>
    <w:multiLevelType w:val="hybridMultilevel"/>
    <w:tmpl w:val="0152153C"/>
    <w:lvl w:ilvl="0" w:tplc="414E9CE4">
      <w:start w:val="3"/>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1" w15:restartNumberingAfterBreak="0">
    <w:nsid w:val="2D9A29C3"/>
    <w:multiLevelType w:val="hybridMultilevel"/>
    <w:tmpl w:val="BC105FD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2" w15:restartNumberingAfterBreak="0">
    <w:nsid w:val="2E814A59"/>
    <w:multiLevelType w:val="hybridMultilevel"/>
    <w:tmpl w:val="9D60F94C"/>
    <w:lvl w:ilvl="0" w:tplc="C48009EA">
      <w:numFmt w:val="bullet"/>
      <w:lvlText w:val="-"/>
      <w:lvlJc w:val="left"/>
      <w:pPr>
        <w:ind w:left="1065" w:hanging="360"/>
      </w:pPr>
      <w:rPr>
        <w:rFonts w:ascii="Calibri" w:eastAsiaTheme="minorHAnsi" w:hAnsi="Calibri" w:cstheme="minorBidi"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abstractNum w:abstractNumId="13" w15:restartNumberingAfterBreak="0">
    <w:nsid w:val="361B76EE"/>
    <w:multiLevelType w:val="hybridMultilevel"/>
    <w:tmpl w:val="B2587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1C1921"/>
    <w:multiLevelType w:val="hybridMultilevel"/>
    <w:tmpl w:val="6AE4212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5" w15:restartNumberingAfterBreak="0">
    <w:nsid w:val="38D15709"/>
    <w:multiLevelType w:val="multilevel"/>
    <w:tmpl w:val="5F0845F4"/>
    <w:lvl w:ilvl="0">
      <w:start w:val="1"/>
      <w:numFmt w:val="decimal"/>
      <w:lvlText w:val="%1."/>
      <w:lvlJc w:val="left"/>
      <w:pPr>
        <w:ind w:left="360" w:hanging="360"/>
      </w:pPr>
      <w:rPr>
        <w:rFonts w:hint="default"/>
        <w:b/>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B5917A9"/>
    <w:multiLevelType w:val="hybridMultilevel"/>
    <w:tmpl w:val="C380BEC0"/>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7" w15:restartNumberingAfterBreak="0">
    <w:nsid w:val="40BD4B7E"/>
    <w:multiLevelType w:val="multilevel"/>
    <w:tmpl w:val="5F0845F4"/>
    <w:lvl w:ilvl="0">
      <w:start w:val="1"/>
      <w:numFmt w:val="decimal"/>
      <w:lvlText w:val="%1."/>
      <w:lvlJc w:val="left"/>
      <w:pPr>
        <w:ind w:left="360" w:hanging="360"/>
      </w:pPr>
      <w:rPr>
        <w:rFonts w:hint="default"/>
        <w:b/>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14B0B0C"/>
    <w:multiLevelType w:val="hybridMultilevel"/>
    <w:tmpl w:val="EFD2D66E"/>
    <w:lvl w:ilvl="0" w:tplc="FB5C7A3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E70294"/>
    <w:multiLevelType w:val="hybridMultilevel"/>
    <w:tmpl w:val="E7764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C82D11"/>
    <w:multiLevelType w:val="multilevel"/>
    <w:tmpl w:val="0409001D"/>
    <w:lvl w:ilvl="0">
      <w:start w:val="1"/>
      <w:numFmt w:val="decimal"/>
      <w:lvlText w:val="%1)"/>
      <w:lvlJc w:val="left"/>
      <w:pPr>
        <w:ind w:left="360" w:hanging="360"/>
      </w:pPr>
      <w:rPr>
        <w:rFonts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CCA1F7C"/>
    <w:multiLevelType w:val="hybridMultilevel"/>
    <w:tmpl w:val="30F8E91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4CF4668F"/>
    <w:multiLevelType w:val="hybridMultilevel"/>
    <w:tmpl w:val="9A90246A"/>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3" w15:restartNumberingAfterBreak="0">
    <w:nsid w:val="4F286ED3"/>
    <w:multiLevelType w:val="hybridMultilevel"/>
    <w:tmpl w:val="C504B70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4" w15:restartNumberingAfterBreak="0">
    <w:nsid w:val="5C8E0F65"/>
    <w:multiLevelType w:val="hybridMultilevel"/>
    <w:tmpl w:val="A894B5C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15:restartNumberingAfterBreak="0">
    <w:nsid w:val="5EFC365D"/>
    <w:multiLevelType w:val="hybridMultilevel"/>
    <w:tmpl w:val="D8060148"/>
    <w:lvl w:ilvl="0" w:tplc="380A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15:restartNumberingAfterBreak="0">
    <w:nsid w:val="63FC7B70"/>
    <w:multiLevelType w:val="hybridMultilevel"/>
    <w:tmpl w:val="877AB4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7" w15:restartNumberingAfterBreak="0">
    <w:nsid w:val="6C750843"/>
    <w:multiLevelType w:val="hybridMultilevel"/>
    <w:tmpl w:val="4AFAD6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8" w15:restartNumberingAfterBreak="0">
    <w:nsid w:val="742F7379"/>
    <w:multiLevelType w:val="hybridMultilevel"/>
    <w:tmpl w:val="7C16F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EF4C81"/>
    <w:multiLevelType w:val="hybridMultilevel"/>
    <w:tmpl w:val="4DD2056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0" w15:restartNumberingAfterBreak="0">
    <w:nsid w:val="76822A95"/>
    <w:multiLevelType w:val="hybridMultilevel"/>
    <w:tmpl w:val="76CC079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1" w15:restartNumberingAfterBreak="0">
    <w:nsid w:val="7B972D13"/>
    <w:multiLevelType w:val="hybridMultilevel"/>
    <w:tmpl w:val="CDB66D2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2" w15:restartNumberingAfterBreak="0">
    <w:nsid w:val="7D102201"/>
    <w:multiLevelType w:val="hybridMultilevel"/>
    <w:tmpl w:val="46CEAFFE"/>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23"/>
  </w:num>
  <w:num w:numId="2">
    <w:abstractNumId w:val="16"/>
  </w:num>
  <w:num w:numId="3">
    <w:abstractNumId w:val="6"/>
  </w:num>
  <w:num w:numId="4">
    <w:abstractNumId w:val="5"/>
  </w:num>
  <w:num w:numId="5">
    <w:abstractNumId w:val="4"/>
  </w:num>
  <w:num w:numId="6">
    <w:abstractNumId w:val="30"/>
  </w:num>
  <w:num w:numId="7">
    <w:abstractNumId w:val="24"/>
  </w:num>
  <w:num w:numId="8">
    <w:abstractNumId w:val="31"/>
  </w:num>
  <w:num w:numId="9">
    <w:abstractNumId w:val="26"/>
  </w:num>
  <w:num w:numId="10">
    <w:abstractNumId w:val="27"/>
  </w:num>
  <w:num w:numId="11">
    <w:abstractNumId w:val="12"/>
  </w:num>
  <w:num w:numId="12">
    <w:abstractNumId w:val="29"/>
  </w:num>
  <w:num w:numId="13">
    <w:abstractNumId w:val="32"/>
  </w:num>
  <w:num w:numId="14">
    <w:abstractNumId w:val="11"/>
  </w:num>
  <w:num w:numId="15">
    <w:abstractNumId w:val="22"/>
  </w:num>
  <w:num w:numId="16">
    <w:abstractNumId w:val="8"/>
  </w:num>
  <w:num w:numId="17">
    <w:abstractNumId w:val="14"/>
  </w:num>
  <w:num w:numId="18">
    <w:abstractNumId w:val="10"/>
  </w:num>
  <w:num w:numId="19">
    <w:abstractNumId w:val="25"/>
  </w:num>
  <w:num w:numId="20">
    <w:abstractNumId w:val="3"/>
  </w:num>
  <w:num w:numId="21">
    <w:abstractNumId w:val="21"/>
  </w:num>
  <w:num w:numId="22">
    <w:abstractNumId w:val="9"/>
  </w:num>
  <w:num w:numId="23">
    <w:abstractNumId w:val="28"/>
  </w:num>
  <w:num w:numId="24">
    <w:abstractNumId w:val="20"/>
  </w:num>
  <w:num w:numId="25">
    <w:abstractNumId w:val="19"/>
  </w:num>
  <w:num w:numId="26">
    <w:abstractNumId w:val="17"/>
  </w:num>
  <w:num w:numId="27">
    <w:abstractNumId w:val="15"/>
  </w:num>
  <w:num w:numId="28">
    <w:abstractNumId w:val="13"/>
  </w:num>
  <w:num w:numId="29">
    <w:abstractNumId w:val="18"/>
  </w:num>
  <w:num w:numId="30">
    <w:abstractNumId w:val="0"/>
  </w:num>
  <w:num w:numId="31">
    <w:abstractNumId w:val="7"/>
  </w:num>
  <w:num w:numId="32">
    <w:abstractNumId w:val="2"/>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attachedTemplate r:id="rId1"/>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916"/>
    <w:rsid w:val="000218AD"/>
    <w:rsid w:val="00023A40"/>
    <w:rsid w:val="00025B5D"/>
    <w:rsid w:val="00027688"/>
    <w:rsid w:val="00033B87"/>
    <w:rsid w:val="000464B8"/>
    <w:rsid w:val="00050F2F"/>
    <w:rsid w:val="000561AA"/>
    <w:rsid w:val="00067B7C"/>
    <w:rsid w:val="0009357F"/>
    <w:rsid w:val="00097734"/>
    <w:rsid w:val="000A1C85"/>
    <w:rsid w:val="000A3188"/>
    <w:rsid w:val="000B16FC"/>
    <w:rsid w:val="000B2523"/>
    <w:rsid w:val="000B596E"/>
    <w:rsid w:val="000C1EA2"/>
    <w:rsid w:val="000D07D3"/>
    <w:rsid w:val="000D1AB1"/>
    <w:rsid w:val="000E13D3"/>
    <w:rsid w:val="000E73BA"/>
    <w:rsid w:val="000F44B6"/>
    <w:rsid w:val="000F75BE"/>
    <w:rsid w:val="0010031F"/>
    <w:rsid w:val="00122D87"/>
    <w:rsid w:val="00123BE1"/>
    <w:rsid w:val="0014077A"/>
    <w:rsid w:val="001407F0"/>
    <w:rsid w:val="001418D8"/>
    <w:rsid w:val="001642E3"/>
    <w:rsid w:val="001648F4"/>
    <w:rsid w:val="00166542"/>
    <w:rsid w:val="00173B01"/>
    <w:rsid w:val="00173C7C"/>
    <w:rsid w:val="00173E37"/>
    <w:rsid w:val="00182C32"/>
    <w:rsid w:val="00185309"/>
    <w:rsid w:val="001934E1"/>
    <w:rsid w:val="00193F89"/>
    <w:rsid w:val="001946B0"/>
    <w:rsid w:val="0019697D"/>
    <w:rsid w:val="001A2C5B"/>
    <w:rsid w:val="001B3916"/>
    <w:rsid w:val="001B74D5"/>
    <w:rsid w:val="001C0707"/>
    <w:rsid w:val="001D1891"/>
    <w:rsid w:val="001D750D"/>
    <w:rsid w:val="001F4241"/>
    <w:rsid w:val="001F7490"/>
    <w:rsid w:val="002015B3"/>
    <w:rsid w:val="002058F0"/>
    <w:rsid w:val="00206345"/>
    <w:rsid w:val="0021239B"/>
    <w:rsid w:val="00224808"/>
    <w:rsid w:val="00226670"/>
    <w:rsid w:val="00227C6E"/>
    <w:rsid w:val="00231C9E"/>
    <w:rsid w:val="002361C0"/>
    <w:rsid w:val="002535F1"/>
    <w:rsid w:val="00262035"/>
    <w:rsid w:val="002623FE"/>
    <w:rsid w:val="002645D6"/>
    <w:rsid w:val="00264F61"/>
    <w:rsid w:val="00270080"/>
    <w:rsid w:val="00281436"/>
    <w:rsid w:val="002821F9"/>
    <w:rsid w:val="00285718"/>
    <w:rsid w:val="0028666A"/>
    <w:rsid w:val="00290981"/>
    <w:rsid w:val="002A558B"/>
    <w:rsid w:val="002B3EC2"/>
    <w:rsid w:val="002C1C18"/>
    <w:rsid w:val="002C7B7F"/>
    <w:rsid w:val="002D2F98"/>
    <w:rsid w:val="002E58E9"/>
    <w:rsid w:val="002E5C60"/>
    <w:rsid w:val="002F09A9"/>
    <w:rsid w:val="002F6CF3"/>
    <w:rsid w:val="00311303"/>
    <w:rsid w:val="00315EAD"/>
    <w:rsid w:val="00323194"/>
    <w:rsid w:val="00324E71"/>
    <w:rsid w:val="0033713B"/>
    <w:rsid w:val="003378FF"/>
    <w:rsid w:val="00347AE9"/>
    <w:rsid w:val="00354C91"/>
    <w:rsid w:val="00356B8F"/>
    <w:rsid w:val="003574AF"/>
    <w:rsid w:val="003575F8"/>
    <w:rsid w:val="003726DD"/>
    <w:rsid w:val="00387846"/>
    <w:rsid w:val="003B31CA"/>
    <w:rsid w:val="003B54F7"/>
    <w:rsid w:val="003C111D"/>
    <w:rsid w:val="003F2B16"/>
    <w:rsid w:val="003F4728"/>
    <w:rsid w:val="0040092A"/>
    <w:rsid w:val="00405F13"/>
    <w:rsid w:val="004127C7"/>
    <w:rsid w:val="00432C97"/>
    <w:rsid w:val="00435F41"/>
    <w:rsid w:val="00437194"/>
    <w:rsid w:val="00437B1A"/>
    <w:rsid w:val="0046001D"/>
    <w:rsid w:val="00460A10"/>
    <w:rsid w:val="00472194"/>
    <w:rsid w:val="004811D9"/>
    <w:rsid w:val="004A1195"/>
    <w:rsid w:val="004A286B"/>
    <w:rsid w:val="004D2E1E"/>
    <w:rsid w:val="004D4052"/>
    <w:rsid w:val="004E4110"/>
    <w:rsid w:val="004F7246"/>
    <w:rsid w:val="00520D16"/>
    <w:rsid w:val="0054240F"/>
    <w:rsid w:val="005533A1"/>
    <w:rsid w:val="00566C37"/>
    <w:rsid w:val="00584C52"/>
    <w:rsid w:val="005860B3"/>
    <w:rsid w:val="005906B5"/>
    <w:rsid w:val="005A4E1F"/>
    <w:rsid w:val="005A68ED"/>
    <w:rsid w:val="005B4AEC"/>
    <w:rsid w:val="005B6D0E"/>
    <w:rsid w:val="005C275E"/>
    <w:rsid w:val="005C7067"/>
    <w:rsid w:val="005D213B"/>
    <w:rsid w:val="005E15C8"/>
    <w:rsid w:val="005E6749"/>
    <w:rsid w:val="005F2BB1"/>
    <w:rsid w:val="00604DFF"/>
    <w:rsid w:val="0060599F"/>
    <w:rsid w:val="00615FEF"/>
    <w:rsid w:val="006219CE"/>
    <w:rsid w:val="006223CE"/>
    <w:rsid w:val="00641502"/>
    <w:rsid w:val="00642DC2"/>
    <w:rsid w:val="00653636"/>
    <w:rsid w:val="00665324"/>
    <w:rsid w:val="006740E0"/>
    <w:rsid w:val="006778CE"/>
    <w:rsid w:val="00681D41"/>
    <w:rsid w:val="00681EA9"/>
    <w:rsid w:val="00683423"/>
    <w:rsid w:val="006971D3"/>
    <w:rsid w:val="006A024E"/>
    <w:rsid w:val="006A0CFF"/>
    <w:rsid w:val="006A7572"/>
    <w:rsid w:val="006B23A6"/>
    <w:rsid w:val="006B36DC"/>
    <w:rsid w:val="006B75A5"/>
    <w:rsid w:val="006E169E"/>
    <w:rsid w:val="006E182D"/>
    <w:rsid w:val="00711051"/>
    <w:rsid w:val="00762054"/>
    <w:rsid w:val="007739CB"/>
    <w:rsid w:val="007759CF"/>
    <w:rsid w:val="00777841"/>
    <w:rsid w:val="00782C3C"/>
    <w:rsid w:val="00791849"/>
    <w:rsid w:val="00791AAD"/>
    <w:rsid w:val="007A1872"/>
    <w:rsid w:val="007A1E56"/>
    <w:rsid w:val="007A2D67"/>
    <w:rsid w:val="007A33CA"/>
    <w:rsid w:val="007C1CAD"/>
    <w:rsid w:val="007C2F82"/>
    <w:rsid w:val="007D3ADB"/>
    <w:rsid w:val="007E7F9F"/>
    <w:rsid w:val="007F2509"/>
    <w:rsid w:val="007F25A5"/>
    <w:rsid w:val="007F2E3B"/>
    <w:rsid w:val="008112E5"/>
    <w:rsid w:val="00814749"/>
    <w:rsid w:val="00823871"/>
    <w:rsid w:val="0082414D"/>
    <w:rsid w:val="00833AE1"/>
    <w:rsid w:val="00834DCE"/>
    <w:rsid w:val="008457FB"/>
    <w:rsid w:val="008507FB"/>
    <w:rsid w:val="00871A2E"/>
    <w:rsid w:val="00877361"/>
    <w:rsid w:val="00877814"/>
    <w:rsid w:val="00890C4C"/>
    <w:rsid w:val="00892680"/>
    <w:rsid w:val="008964F3"/>
    <w:rsid w:val="008A1D7D"/>
    <w:rsid w:val="008A5301"/>
    <w:rsid w:val="008B2E40"/>
    <w:rsid w:val="008B42EF"/>
    <w:rsid w:val="008E3D2C"/>
    <w:rsid w:val="008F3A42"/>
    <w:rsid w:val="008F5AA4"/>
    <w:rsid w:val="008F7649"/>
    <w:rsid w:val="0090029C"/>
    <w:rsid w:val="0090114D"/>
    <w:rsid w:val="00913C03"/>
    <w:rsid w:val="00922445"/>
    <w:rsid w:val="00924852"/>
    <w:rsid w:val="00931829"/>
    <w:rsid w:val="009460D3"/>
    <w:rsid w:val="0094770E"/>
    <w:rsid w:val="009645EF"/>
    <w:rsid w:val="00973CC0"/>
    <w:rsid w:val="009746C4"/>
    <w:rsid w:val="00985102"/>
    <w:rsid w:val="00987092"/>
    <w:rsid w:val="00991E53"/>
    <w:rsid w:val="009958BF"/>
    <w:rsid w:val="009B79B5"/>
    <w:rsid w:val="009C2EEB"/>
    <w:rsid w:val="009D187C"/>
    <w:rsid w:val="009E1B7C"/>
    <w:rsid w:val="00A07213"/>
    <w:rsid w:val="00A141F1"/>
    <w:rsid w:val="00A17456"/>
    <w:rsid w:val="00A2117F"/>
    <w:rsid w:val="00A24222"/>
    <w:rsid w:val="00A311FF"/>
    <w:rsid w:val="00A348F0"/>
    <w:rsid w:val="00A3691A"/>
    <w:rsid w:val="00A73B6F"/>
    <w:rsid w:val="00A80A13"/>
    <w:rsid w:val="00A976D4"/>
    <w:rsid w:val="00AA1F35"/>
    <w:rsid w:val="00AB1047"/>
    <w:rsid w:val="00AB6C1A"/>
    <w:rsid w:val="00AD1CD0"/>
    <w:rsid w:val="00AD24D8"/>
    <w:rsid w:val="00AF0E8D"/>
    <w:rsid w:val="00B00236"/>
    <w:rsid w:val="00B052BF"/>
    <w:rsid w:val="00B060AE"/>
    <w:rsid w:val="00B139DC"/>
    <w:rsid w:val="00B1609B"/>
    <w:rsid w:val="00B21BDC"/>
    <w:rsid w:val="00B26DFA"/>
    <w:rsid w:val="00B349F1"/>
    <w:rsid w:val="00B42A11"/>
    <w:rsid w:val="00B437DB"/>
    <w:rsid w:val="00B54AD1"/>
    <w:rsid w:val="00B557DB"/>
    <w:rsid w:val="00B57F6C"/>
    <w:rsid w:val="00B65241"/>
    <w:rsid w:val="00B84CF4"/>
    <w:rsid w:val="00B85DBB"/>
    <w:rsid w:val="00B92AD6"/>
    <w:rsid w:val="00BA3964"/>
    <w:rsid w:val="00BB4AFD"/>
    <w:rsid w:val="00BD02AE"/>
    <w:rsid w:val="00BD482A"/>
    <w:rsid w:val="00BD4E4C"/>
    <w:rsid w:val="00BE6E25"/>
    <w:rsid w:val="00BE7AAD"/>
    <w:rsid w:val="00BF3686"/>
    <w:rsid w:val="00C0598F"/>
    <w:rsid w:val="00C07C2F"/>
    <w:rsid w:val="00C17F7C"/>
    <w:rsid w:val="00C27F68"/>
    <w:rsid w:val="00C3008C"/>
    <w:rsid w:val="00C44B3A"/>
    <w:rsid w:val="00C476E6"/>
    <w:rsid w:val="00C550EF"/>
    <w:rsid w:val="00C57867"/>
    <w:rsid w:val="00C625EF"/>
    <w:rsid w:val="00C71331"/>
    <w:rsid w:val="00C83B3C"/>
    <w:rsid w:val="00C86799"/>
    <w:rsid w:val="00C93AF3"/>
    <w:rsid w:val="00CA1DB1"/>
    <w:rsid w:val="00CB7008"/>
    <w:rsid w:val="00CC0A78"/>
    <w:rsid w:val="00CC1417"/>
    <w:rsid w:val="00CC4833"/>
    <w:rsid w:val="00CD130A"/>
    <w:rsid w:val="00CE0DA4"/>
    <w:rsid w:val="00CF73DC"/>
    <w:rsid w:val="00D124D1"/>
    <w:rsid w:val="00D14756"/>
    <w:rsid w:val="00D17BC7"/>
    <w:rsid w:val="00D328BB"/>
    <w:rsid w:val="00D42704"/>
    <w:rsid w:val="00D466BF"/>
    <w:rsid w:val="00D558DE"/>
    <w:rsid w:val="00D56A4D"/>
    <w:rsid w:val="00D6039D"/>
    <w:rsid w:val="00D615AA"/>
    <w:rsid w:val="00D66030"/>
    <w:rsid w:val="00D83E5E"/>
    <w:rsid w:val="00D874C2"/>
    <w:rsid w:val="00D91407"/>
    <w:rsid w:val="00DB1F4B"/>
    <w:rsid w:val="00DC59C9"/>
    <w:rsid w:val="00DD63C0"/>
    <w:rsid w:val="00DE5EC4"/>
    <w:rsid w:val="00DF221D"/>
    <w:rsid w:val="00DF757E"/>
    <w:rsid w:val="00E2733A"/>
    <w:rsid w:val="00E314FF"/>
    <w:rsid w:val="00E43FE9"/>
    <w:rsid w:val="00E462D9"/>
    <w:rsid w:val="00E50C0B"/>
    <w:rsid w:val="00E5154E"/>
    <w:rsid w:val="00E6587B"/>
    <w:rsid w:val="00E731A4"/>
    <w:rsid w:val="00E91363"/>
    <w:rsid w:val="00EA089C"/>
    <w:rsid w:val="00EA110D"/>
    <w:rsid w:val="00ED544D"/>
    <w:rsid w:val="00EE0BDA"/>
    <w:rsid w:val="00EE37BB"/>
    <w:rsid w:val="00EE4B1B"/>
    <w:rsid w:val="00F031E8"/>
    <w:rsid w:val="00F12D2C"/>
    <w:rsid w:val="00F132DF"/>
    <w:rsid w:val="00F24BC8"/>
    <w:rsid w:val="00F51F23"/>
    <w:rsid w:val="00F52787"/>
    <w:rsid w:val="00F803D6"/>
    <w:rsid w:val="00F82196"/>
    <w:rsid w:val="00F8323A"/>
    <w:rsid w:val="00F86CDE"/>
    <w:rsid w:val="00FA5BA8"/>
    <w:rsid w:val="00FA6C4C"/>
    <w:rsid w:val="00FB0E34"/>
    <w:rsid w:val="00FC234D"/>
    <w:rsid w:val="00FC69DD"/>
    <w:rsid w:val="00FD0D2C"/>
    <w:rsid w:val="00FF05CF"/>
    <w:rsid w:val="00FF411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1C25B"/>
  <w15:docId w15:val="{4755FFA6-FA8C-4E56-97E9-F5B73ADD9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35F41"/>
  </w:style>
  <w:style w:type="paragraph" w:styleId="Ttulo1">
    <w:name w:val="heading 1"/>
    <w:basedOn w:val="Normal"/>
    <w:next w:val="Normal"/>
    <w:link w:val="Ttulo1Car"/>
    <w:uiPriority w:val="9"/>
    <w:qFormat/>
    <w:rsid w:val="00D603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870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8709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507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575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75F8"/>
  </w:style>
  <w:style w:type="paragraph" w:styleId="Piedepgina">
    <w:name w:val="footer"/>
    <w:basedOn w:val="Normal"/>
    <w:link w:val="PiedepginaCar"/>
    <w:uiPriority w:val="99"/>
    <w:unhideWhenUsed/>
    <w:rsid w:val="003575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75F8"/>
  </w:style>
  <w:style w:type="paragraph" w:styleId="Textodeglobo">
    <w:name w:val="Balloon Text"/>
    <w:basedOn w:val="Normal"/>
    <w:link w:val="TextodegloboCar"/>
    <w:uiPriority w:val="99"/>
    <w:semiHidden/>
    <w:unhideWhenUsed/>
    <w:rsid w:val="003575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75F8"/>
    <w:rPr>
      <w:rFonts w:ascii="Tahoma" w:hAnsi="Tahoma" w:cs="Tahoma"/>
      <w:sz w:val="16"/>
      <w:szCs w:val="16"/>
    </w:rPr>
  </w:style>
  <w:style w:type="character" w:customStyle="1" w:styleId="Ttulo2Car">
    <w:name w:val="Título 2 Car"/>
    <w:basedOn w:val="Fuentedeprrafopredeter"/>
    <w:link w:val="Ttulo2"/>
    <w:uiPriority w:val="9"/>
    <w:rsid w:val="0098709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987092"/>
    <w:pPr>
      <w:ind w:left="720"/>
      <w:contextualSpacing/>
    </w:pPr>
  </w:style>
  <w:style w:type="character" w:customStyle="1" w:styleId="Ttulo3Car">
    <w:name w:val="Título 3 Car"/>
    <w:basedOn w:val="Fuentedeprrafopredeter"/>
    <w:link w:val="Ttulo3"/>
    <w:uiPriority w:val="9"/>
    <w:rsid w:val="00987092"/>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0F4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11">
    <w:name w:val="Lista clara - Énfasis 11"/>
    <w:basedOn w:val="Tablanormal"/>
    <w:uiPriority w:val="61"/>
    <w:rsid w:val="000F44B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991E5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inespaciado">
    <w:name w:val="No Spacing"/>
    <w:link w:val="SinespaciadoCar"/>
    <w:uiPriority w:val="1"/>
    <w:rsid w:val="007A33CA"/>
    <w:pPr>
      <w:spacing w:after="0" w:line="240" w:lineRule="auto"/>
    </w:pPr>
  </w:style>
  <w:style w:type="character" w:customStyle="1" w:styleId="Ttulo1Car">
    <w:name w:val="Título 1 Car"/>
    <w:basedOn w:val="Fuentedeprrafopredeter"/>
    <w:link w:val="Ttulo1"/>
    <w:uiPriority w:val="9"/>
    <w:rsid w:val="00D6039D"/>
    <w:rPr>
      <w:rFonts w:asciiTheme="majorHAnsi" w:eastAsiaTheme="majorEastAsia" w:hAnsiTheme="majorHAnsi" w:cstheme="majorBidi"/>
      <w:b/>
      <w:bCs/>
      <w:color w:val="365F91" w:themeColor="accent1" w:themeShade="BF"/>
      <w:sz w:val="28"/>
      <w:szCs w:val="28"/>
    </w:rPr>
  </w:style>
  <w:style w:type="paragraph" w:styleId="Textonotaalfinal">
    <w:name w:val="endnote text"/>
    <w:basedOn w:val="Normal"/>
    <w:link w:val="TextonotaalfinalCar"/>
    <w:uiPriority w:val="99"/>
    <w:semiHidden/>
    <w:unhideWhenUsed/>
    <w:rsid w:val="004127C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127C7"/>
    <w:rPr>
      <w:sz w:val="20"/>
      <w:szCs w:val="20"/>
    </w:rPr>
  </w:style>
  <w:style w:type="character" w:styleId="Refdenotaalfinal">
    <w:name w:val="endnote reference"/>
    <w:basedOn w:val="Fuentedeprrafopredeter"/>
    <w:uiPriority w:val="99"/>
    <w:semiHidden/>
    <w:unhideWhenUsed/>
    <w:rsid w:val="004127C7"/>
    <w:rPr>
      <w:vertAlign w:val="superscript"/>
    </w:rPr>
  </w:style>
  <w:style w:type="paragraph" w:styleId="Textonotapie">
    <w:name w:val="footnote text"/>
    <w:basedOn w:val="Normal"/>
    <w:link w:val="TextonotapieCar"/>
    <w:uiPriority w:val="99"/>
    <w:semiHidden/>
    <w:unhideWhenUsed/>
    <w:rsid w:val="004127C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127C7"/>
    <w:rPr>
      <w:sz w:val="20"/>
      <w:szCs w:val="20"/>
    </w:rPr>
  </w:style>
  <w:style w:type="character" w:styleId="Refdenotaalpie">
    <w:name w:val="footnote reference"/>
    <w:basedOn w:val="Fuentedeprrafopredeter"/>
    <w:uiPriority w:val="99"/>
    <w:semiHidden/>
    <w:unhideWhenUsed/>
    <w:rsid w:val="004127C7"/>
    <w:rPr>
      <w:vertAlign w:val="superscript"/>
    </w:rPr>
  </w:style>
  <w:style w:type="character" w:styleId="Hipervnculo">
    <w:name w:val="Hyperlink"/>
    <w:basedOn w:val="Fuentedeprrafopredeter"/>
    <w:uiPriority w:val="99"/>
    <w:unhideWhenUsed/>
    <w:rsid w:val="007F2509"/>
    <w:rPr>
      <w:color w:val="0000FF" w:themeColor="hyperlink"/>
      <w:u w:val="single"/>
    </w:rPr>
  </w:style>
  <w:style w:type="character" w:customStyle="1" w:styleId="Ttulo4Car">
    <w:name w:val="Título 4 Car"/>
    <w:basedOn w:val="Fuentedeprrafopredeter"/>
    <w:link w:val="Ttulo4"/>
    <w:uiPriority w:val="9"/>
    <w:rsid w:val="008507FB"/>
    <w:rPr>
      <w:rFonts w:asciiTheme="majorHAnsi" w:eastAsiaTheme="majorEastAsia" w:hAnsiTheme="majorHAnsi" w:cstheme="majorBidi"/>
      <w:b/>
      <w:bCs/>
      <w:i/>
      <w:iCs/>
      <w:color w:val="4F81BD" w:themeColor="accent1"/>
    </w:rPr>
  </w:style>
  <w:style w:type="character" w:customStyle="1" w:styleId="SinespaciadoCar">
    <w:name w:val="Sin espaciado Car"/>
    <w:basedOn w:val="Fuentedeprrafopredeter"/>
    <w:link w:val="Sinespaciado"/>
    <w:uiPriority w:val="1"/>
    <w:rsid w:val="00FA6C4C"/>
  </w:style>
  <w:style w:type="paragraph" w:customStyle="1" w:styleId="RecuadroInformativo">
    <w:name w:val="Recuadro Informativo"/>
    <w:basedOn w:val="Normal"/>
    <w:link w:val="RecuadroInformativoCar"/>
    <w:qFormat/>
    <w:rsid w:val="002645D6"/>
    <w:pPr>
      <w:spacing w:after="0" w:line="240" w:lineRule="auto"/>
      <w:jc w:val="both"/>
    </w:pPr>
    <w:rPr>
      <w:color w:val="FFFFFF" w:themeColor="background1"/>
    </w:rPr>
  </w:style>
  <w:style w:type="paragraph" w:customStyle="1" w:styleId="TextoGeneral">
    <w:name w:val="Texto General"/>
    <w:basedOn w:val="Normal"/>
    <w:link w:val="TextoGeneralCar"/>
    <w:qFormat/>
    <w:rsid w:val="002645D6"/>
    <w:pPr>
      <w:jc w:val="both"/>
    </w:pPr>
    <w:rPr>
      <w:sz w:val="24"/>
    </w:rPr>
  </w:style>
  <w:style w:type="character" w:customStyle="1" w:styleId="RecuadroInformativoCar">
    <w:name w:val="Recuadro Informativo Car"/>
    <w:basedOn w:val="Fuentedeprrafopredeter"/>
    <w:link w:val="RecuadroInformativo"/>
    <w:rsid w:val="002645D6"/>
    <w:rPr>
      <w:color w:val="FFFFFF" w:themeColor="background1"/>
    </w:rPr>
  </w:style>
  <w:style w:type="character" w:customStyle="1" w:styleId="TextoGeneralCar">
    <w:name w:val="Texto General Car"/>
    <w:basedOn w:val="Fuentedeprrafopredeter"/>
    <w:link w:val="TextoGeneral"/>
    <w:rsid w:val="002645D6"/>
    <w:rPr>
      <w:sz w:val="24"/>
    </w:rPr>
  </w:style>
  <w:style w:type="paragraph" w:customStyle="1" w:styleId="Cdigo">
    <w:name w:val="Código"/>
    <w:basedOn w:val="Sinespaciado"/>
    <w:link w:val="CdigoCar"/>
    <w:qFormat/>
    <w:rsid w:val="009E1B7C"/>
    <w:rPr>
      <w:rFonts w:ascii="Courier New" w:hAnsi="Courier New" w:cs="Courier New"/>
      <w:b/>
      <w:lang w:val="en-US"/>
    </w:rPr>
  </w:style>
  <w:style w:type="paragraph" w:styleId="HTMLconformatoprevio">
    <w:name w:val="HTML Preformatted"/>
    <w:basedOn w:val="Normal"/>
    <w:link w:val="HTMLconformatoprevioCar"/>
    <w:uiPriority w:val="99"/>
    <w:semiHidden/>
    <w:unhideWhenUsed/>
    <w:rsid w:val="009E1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CdigoCar">
    <w:name w:val="Código Car"/>
    <w:basedOn w:val="SinespaciadoCar"/>
    <w:link w:val="Cdigo"/>
    <w:rsid w:val="009E1B7C"/>
    <w:rPr>
      <w:rFonts w:ascii="Courier New" w:hAnsi="Courier New" w:cs="Courier New"/>
      <w:b/>
      <w:lang w:val="en-US"/>
    </w:rPr>
  </w:style>
  <w:style w:type="character" w:customStyle="1" w:styleId="HTMLconformatoprevioCar">
    <w:name w:val="HTML con formato previo Car"/>
    <w:basedOn w:val="Fuentedeprrafopredeter"/>
    <w:link w:val="HTMLconformatoprevio"/>
    <w:uiPriority w:val="99"/>
    <w:semiHidden/>
    <w:rsid w:val="009E1B7C"/>
    <w:rPr>
      <w:rFonts w:ascii="Courier New" w:eastAsia="Times New Roman" w:hAnsi="Courier New" w:cs="Courier New"/>
      <w:sz w:val="20"/>
      <w:szCs w:val="20"/>
      <w:lang w:val="en-US"/>
    </w:rPr>
  </w:style>
  <w:style w:type="character" w:customStyle="1" w:styleId="k">
    <w:name w:val="k"/>
    <w:basedOn w:val="Fuentedeprrafopredeter"/>
    <w:rsid w:val="009E1B7C"/>
  </w:style>
  <w:style w:type="character" w:customStyle="1" w:styleId="n">
    <w:name w:val="n"/>
    <w:basedOn w:val="Fuentedeprrafopredeter"/>
    <w:rsid w:val="009E1B7C"/>
  </w:style>
  <w:style w:type="character" w:customStyle="1" w:styleId="p">
    <w:name w:val="p"/>
    <w:basedOn w:val="Fuentedeprrafopredeter"/>
    <w:rsid w:val="009E1B7C"/>
  </w:style>
  <w:style w:type="paragraph" w:styleId="NormalWeb">
    <w:name w:val="Normal (Web)"/>
    <w:basedOn w:val="Normal"/>
    <w:uiPriority w:val="99"/>
    <w:semiHidden/>
    <w:unhideWhenUsed/>
    <w:rsid w:val="003B54F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0867">
      <w:bodyDiv w:val="1"/>
      <w:marLeft w:val="0"/>
      <w:marRight w:val="0"/>
      <w:marTop w:val="0"/>
      <w:marBottom w:val="0"/>
      <w:divBdr>
        <w:top w:val="none" w:sz="0" w:space="0" w:color="auto"/>
        <w:left w:val="none" w:sz="0" w:space="0" w:color="auto"/>
        <w:bottom w:val="none" w:sz="0" w:space="0" w:color="auto"/>
        <w:right w:val="none" w:sz="0" w:space="0" w:color="auto"/>
      </w:divBdr>
    </w:div>
    <w:div w:id="395670616">
      <w:bodyDiv w:val="1"/>
      <w:marLeft w:val="0"/>
      <w:marRight w:val="0"/>
      <w:marTop w:val="0"/>
      <w:marBottom w:val="0"/>
      <w:divBdr>
        <w:top w:val="none" w:sz="0" w:space="0" w:color="auto"/>
        <w:left w:val="none" w:sz="0" w:space="0" w:color="auto"/>
        <w:bottom w:val="none" w:sz="0" w:space="0" w:color="auto"/>
        <w:right w:val="none" w:sz="0" w:space="0" w:color="auto"/>
      </w:divBdr>
    </w:div>
    <w:div w:id="110299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onodevelop.com/download/"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visualstudio.microsoft.com/es/downloads/"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footnotes.xml.rels><?xml version="1.0" encoding="UTF-8" standalone="yes"?>
<Relationships xmlns="http://schemas.openxmlformats.org/package/2006/relationships"><Relationship Id="rId1" Type="http://schemas.openxmlformats.org/officeDocument/2006/relationships/hyperlink" Target="https://docs.microsoft.com/en-us/dotnet/csharp/whats-new/csharp-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sti&#225;n\AppData\Roaming\Microsoft\Plantillas\Plantilla%20Para%20Teoricos%20y%20Practic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97BDDB-57F7-46CA-8DF9-F5714BD7F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Para Teoricos y Practicos.dotx</Template>
  <TotalTime>2337</TotalTime>
  <Pages>1</Pages>
  <Words>3188</Words>
  <Characters>18174</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Programación de Aplicaciones con C#</vt:lpstr>
    </vt:vector>
  </TitlesOfParts>
  <Company>Hewlett-Packard</Company>
  <LinksUpToDate>false</LinksUpToDate>
  <CharactersWithSpaces>21320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de Aplicaciones con C#</dc:title>
  <dc:subject>Para 2  año de EMT de Informática de UTU/CETP</dc:subject>
  <dc:creator>Prof. Tco. Luis Sebastián de los Angeles</dc:creator>
  <cp:keywords>Educación</cp:keywords>
  <cp:lastModifiedBy>Sebastián de los Angeles</cp:lastModifiedBy>
  <cp:revision>18</cp:revision>
  <cp:lastPrinted>2020-05-20T14:31:00Z</cp:lastPrinted>
  <dcterms:created xsi:type="dcterms:W3CDTF">2020-05-18T13:34:00Z</dcterms:created>
  <dcterms:modified xsi:type="dcterms:W3CDTF">2020-05-20T23:29:00Z</dcterms:modified>
</cp:coreProperties>
</file>